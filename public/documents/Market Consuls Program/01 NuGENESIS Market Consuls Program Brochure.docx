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0D9" w14:textId="20755E06" w:rsidR="001A5429" w:rsidRPr="00614293" w:rsidRDefault="00FB40D8" w:rsidP="001E1E58">
      <w:r>
        <w:rPr>
          <w:noProof/>
        </w:rPr>
        <w:drawing>
          <wp:anchor distT="0" distB="0" distL="114300" distR="114300" simplePos="0" relativeHeight="251677696" behindDoc="1" locked="0" layoutInCell="1" allowOverlap="1" wp14:anchorId="51A4DB87" wp14:editId="18C2B128">
            <wp:simplePos x="0" y="0"/>
            <wp:positionH relativeFrom="column">
              <wp:posOffset>266700</wp:posOffset>
            </wp:positionH>
            <wp:positionV relativeFrom="paragraph">
              <wp:posOffset>-2453640</wp:posOffset>
            </wp:positionV>
            <wp:extent cx="5334000" cy="2153285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03" cy="215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ook w:val="0600" w:firstRow="0" w:lastRow="0" w:firstColumn="0" w:lastColumn="0" w:noHBand="1" w:noVBand="1"/>
      </w:tblPr>
      <w:tblGrid>
        <w:gridCol w:w="1440"/>
        <w:gridCol w:w="900"/>
        <w:gridCol w:w="4590"/>
        <w:gridCol w:w="1350"/>
        <w:gridCol w:w="1070"/>
      </w:tblGrid>
      <w:tr w:rsidR="0092125E" w:rsidRPr="00614293" w14:paraId="2BFF8582" w14:textId="77777777" w:rsidTr="0092125E">
        <w:tc>
          <w:tcPr>
            <w:tcW w:w="9350" w:type="dxa"/>
            <w:gridSpan w:val="5"/>
            <w:vAlign w:val="center"/>
          </w:tcPr>
          <w:p w14:paraId="08A48E9B" w14:textId="4EB50FF3" w:rsidR="0092125E" w:rsidRPr="00614293" w:rsidRDefault="00436782" w:rsidP="0092125E">
            <w:pPr>
              <w:pStyle w:val="Title"/>
            </w:pPr>
            <w:sdt>
              <w:sdtPr>
                <w:rPr>
                  <w:color w:val="0081B3" w:themeColor="accent4" w:themeShade="BF"/>
                </w:rPr>
                <w:alias w:val="Title"/>
                <w:tag w:val=""/>
                <w:id w:val="2016188051"/>
                <w:placeholder>
                  <w:docPart w:val="16A0292D5BA74D128E282BCD252F7AC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6A79A3">
                  <w:rPr>
                    <w:color w:val="0081B3" w:themeColor="accent4" w:themeShade="BF"/>
                  </w:rPr>
                  <w:t>NuGenesis</w:t>
                </w:r>
              </w:sdtContent>
            </w:sdt>
          </w:p>
        </w:tc>
      </w:tr>
      <w:tr w:rsidR="0092125E" w:rsidRPr="00614293" w14:paraId="28081E49" w14:textId="77777777" w:rsidTr="0092125E">
        <w:trPr>
          <w:trHeight w:val="144"/>
        </w:trPr>
        <w:tc>
          <w:tcPr>
            <w:tcW w:w="1440" w:type="dxa"/>
            <w:shd w:val="clear" w:color="auto" w:fill="auto"/>
          </w:tcPr>
          <w:p w14:paraId="04B1A4B9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gridSpan w:val="3"/>
            <w:shd w:val="clear" w:color="auto" w:fill="F0CDA1" w:themeFill="accent1"/>
            <w:vAlign w:val="center"/>
          </w:tcPr>
          <w:p w14:paraId="2E08EE2D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27A60B31" w14:textId="77777777" w:rsidR="0092125E" w:rsidRPr="00614293" w:rsidRDefault="0092125E" w:rsidP="0092125E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92125E" w:rsidRPr="00614293" w14:paraId="45247A6D" w14:textId="77777777" w:rsidTr="0092125E">
        <w:tc>
          <w:tcPr>
            <w:tcW w:w="9350" w:type="dxa"/>
            <w:gridSpan w:val="5"/>
            <w:vAlign w:val="center"/>
          </w:tcPr>
          <w:p w14:paraId="5A7E94EF" w14:textId="7CE2751C" w:rsidR="0092125E" w:rsidRPr="00614293" w:rsidRDefault="00436782" w:rsidP="006F35BA">
            <w:pPr>
              <w:pStyle w:val="Title"/>
            </w:pPr>
            <w:sdt>
              <w:sdtPr>
                <w:rPr>
                  <w:color w:val="0081B3" w:themeColor="accent4" w:themeShade="BF"/>
                </w:rPr>
                <w:alias w:val="Title 2"/>
                <w:tag w:val=""/>
                <w:id w:val="-1692516626"/>
                <w:placeholder>
                  <w:docPart w:val="2E5E9A08DC4844AC9CBCD6197FC196A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>
                <w:rPr>
                  <w:rStyle w:val="TitleChar"/>
                  <w:b w:val="0"/>
                </w:rPr>
              </w:sdtEndPr>
              <w:sdtContent>
                <w:r w:rsidR="004A4BB5">
                  <w:rPr>
                    <w:color w:val="0081B3" w:themeColor="accent4" w:themeShade="BF"/>
                  </w:rPr>
                  <w:t>THE MARKET CONSUL’S</w:t>
                </w:r>
                <w:r w:rsidR="004A4BB5" w:rsidRPr="009D3375">
                  <w:rPr>
                    <w:color w:val="0081B3" w:themeColor="accent4" w:themeShade="BF"/>
                  </w:rPr>
                  <w:t xml:space="preserve"> PROGRAM</w:t>
                </w:r>
              </w:sdtContent>
            </w:sdt>
          </w:p>
        </w:tc>
      </w:tr>
      <w:tr w:rsidR="0092125E" w:rsidRPr="00614293" w14:paraId="667D226B" w14:textId="77777777" w:rsidTr="0092125E">
        <w:trPr>
          <w:trHeight w:val="1368"/>
        </w:trPr>
        <w:tc>
          <w:tcPr>
            <w:tcW w:w="2340" w:type="dxa"/>
            <w:gridSpan w:val="2"/>
          </w:tcPr>
          <w:p w14:paraId="23798D21" w14:textId="77777777" w:rsidR="0092125E" w:rsidRPr="00614293" w:rsidRDefault="0092125E" w:rsidP="001E1E58"/>
        </w:tc>
        <w:tc>
          <w:tcPr>
            <w:tcW w:w="4590" w:type="dxa"/>
            <w:shd w:val="clear" w:color="auto" w:fill="107082" w:themeFill="accent2"/>
            <w:vAlign w:val="center"/>
          </w:tcPr>
          <w:sdt>
            <w:sdtPr>
              <w:rPr>
                <w:rFonts w:ascii="Arial Black" w:hAnsi="Arial Black" w:cs="Aharoni"/>
                <w:i w:val="0"/>
                <w:iCs/>
                <w:color w:val="FFFFFF" w:themeColor="background1"/>
              </w:rPr>
              <w:alias w:val="Subtitle"/>
              <w:tag w:val=""/>
              <w:id w:val="1073854703"/>
              <w:placeholder>
                <w:docPart w:val="05EE2D71C644406289DAF0F8EB70956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927E330" w14:textId="43773C23" w:rsidR="0092125E" w:rsidRPr="00614293" w:rsidRDefault="00247FD2" w:rsidP="0092125E">
                <w:pPr>
                  <w:pStyle w:val="Subtitle"/>
                </w:pPr>
                <w:r w:rsidRPr="00FB40D8">
                  <w:rPr>
                    <w:rFonts w:ascii="Arial Black" w:hAnsi="Arial Black" w:cs="Aharoni"/>
                    <w:i w:val="0"/>
                    <w:iCs/>
                    <w:color w:val="FFFFFF" w:themeColor="background1"/>
                  </w:rPr>
                  <w:t>ACTION PLAN</w:t>
                </w:r>
              </w:p>
            </w:sdtContent>
          </w:sdt>
        </w:tc>
        <w:tc>
          <w:tcPr>
            <w:tcW w:w="2420" w:type="dxa"/>
            <w:gridSpan w:val="2"/>
          </w:tcPr>
          <w:p w14:paraId="5A4364C1" w14:textId="77777777" w:rsidR="0092125E" w:rsidRPr="00614293" w:rsidRDefault="0092125E" w:rsidP="001E1E58"/>
        </w:tc>
      </w:tr>
    </w:tbl>
    <w:p w14:paraId="699E48B2" w14:textId="77777777" w:rsidR="00066DE2" w:rsidRPr="00614293" w:rsidRDefault="001A5429" w:rsidP="0092125E">
      <w:r w:rsidRPr="00614293">
        <w:t xml:space="preserve"> </w:t>
      </w:r>
    </w:p>
    <w:p w14:paraId="7857CF18" w14:textId="77777777" w:rsidR="00066DE2" w:rsidRPr="00614293" w:rsidRDefault="00066DE2" w:rsidP="00066DE2">
      <w:pPr>
        <w:sectPr w:rsidR="00066DE2" w:rsidRPr="00614293" w:rsidSect="0092125E">
          <w:headerReference w:type="even" r:id="rId12"/>
          <w:headerReference w:type="default" r:id="rId13"/>
          <w:headerReference w:type="first" r:id="rId14"/>
          <w:footerReference w:type="first" r:id="rId15"/>
          <w:pgSz w:w="12240" w:h="15840" w:code="1"/>
          <w:pgMar w:top="6480" w:right="1440" w:bottom="720" w:left="1440" w:header="288" w:footer="288" w:gutter="0"/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i/>
          <w:color w:val="595959" w:themeColor="text1" w:themeTint="A6"/>
          <w:sz w:val="24"/>
        </w:rPr>
        <w:id w:val="350538378"/>
        <w:docPartObj>
          <w:docPartGallery w:val="Table of Contents"/>
          <w:docPartUnique/>
        </w:docPartObj>
      </w:sdtPr>
      <w:sdtEndPr>
        <w:rPr>
          <w:bCs/>
          <w:i w:val="0"/>
          <w:noProof/>
        </w:rPr>
      </w:sdtEndPr>
      <w:sdtContent>
        <w:p w14:paraId="5BB0C447" w14:textId="324BFDC8" w:rsidR="001E1E58" w:rsidRPr="00614293" w:rsidRDefault="00493EC0" w:rsidP="003F13B0">
          <w:pPr>
            <w:pStyle w:val="TOCHeading"/>
          </w:pPr>
          <w:r w:rsidRPr="00614293">
            <w:t>TABLE OF CONTENTS</w:t>
          </w:r>
        </w:p>
        <w:p w14:paraId="135FB31B" w14:textId="77777777" w:rsidR="007D77B4" w:rsidRDefault="00DE305E">
          <w:pPr>
            <w:pStyle w:val="TOC1"/>
            <w:tabs>
              <w:tab w:val="right" w:leader="dot" w:pos="5030"/>
            </w:tabs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26F644" wp14:editId="55C93005">
                <wp:simplePos x="0" y="0"/>
                <wp:positionH relativeFrom="column">
                  <wp:posOffset>-2899985</wp:posOffset>
                </wp:positionH>
                <wp:positionV relativeFrom="paragraph">
                  <wp:posOffset>233680</wp:posOffset>
                </wp:positionV>
                <wp:extent cx="2395160" cy="1695450"/>
                <wp:effectExtent l="0" t="0" r="5715" b="0"/>
                <wp:wrapNone/>
                <wp:docPr id="6" name="Picture 6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Text&#10;&#10;Description automatically generated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735" cy="169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1E58" w:rsidRPr="00614293">
            <w:rPr>
              <w:b/>
              <w:bCs/>
              <w:noProof/>
            </w:rPr>
            <w:fldChar w:fldCharType="begin"/>
          </w:r>
          <w:r w:rsidR="001E1E58" w:rsidRPr="00614293">
            <w:rPr>
              <w:b/>
              <w:bCs/>
              <w:noProof/>
            </w:rPr>
            <w:instrText xml:space="preserve"> TOC \o "1-3" \h \z \u </w:instrText>
          </w:r>
          <w:r w:rsidR="001E1E58" w:rsidRPr="00614293">
            <w:rPr>
              <w:b/>
              <w:bCs/>
              <w:noProof/>
            </w:rPr>
            <w:fldChar w:fldCharType="separate"/>
          </w:r>
        </w:p>
        <w:p w14:paraId="5966DA70" w14:textId="0EFC9AFD" w:rsidR="007D77B4" w:rsidRDefault="00436782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499" w:history="1">
            <w:r w:rsidR="007D77B4" w:rsidRPr="00E523DA">
              <w:rPr>
                <w:rStyle w:val="Hyperlink"/>
                <w:noProof/>
              </w:rPr>
              <w:t>Introduction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_Toc81088499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3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59D6ED67" w14:textId="4C5B413B" w:rsidR="007D77B4" w:rsidRDefault="00436782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0" w:history="1">
            <w:r w:rsidR="007D77B4" w:rsidRPr="00E523DA">
              <w:rPr>
                <w:rStyle w:val="Hyperlink"/>
                <w:noProof/>
              </w:rPr>
              <w:t>1.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Executive Summary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_Toc81088500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4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255E65C8" w14:textId="1159DA93" w:rsidR="007D77B4" w:rsidRDefault="00CE0738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1" w:history="1">
            <w:r w:rsidR="007D77B4" w:rsidRPr="00E523DA">
              <w:rPr>
                <w:rStyle w:val="Hyperlink"/>
                <w:noProof/>
              </w:rPr>
              <w:t>2.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4A4BB5">
              <w:rPr>
                <w:rStyle w:val="Hyperlink"/>
                <w:noProof/>
              </w:rPr>
              <w:t>W</w:t>
            </w:r>
            <w:r w:rsidR="007D77B4" w:rsidRPr="00E523DA">
              <w:rPr>
                <w:rStyle w:val="Hyperlink"/>
                <w:noProof/>
              </w:rPr>
              <w:t>hy be</w:t>
            </w:r>
            <w:r w:rsidR="004A4BB5">
              <w:rPr>
                <w:rStyle w:val="Hyperlink"/>
                <w:noProof/>
              </w:rPr>
              <w:t>come</w:t>
            </w:r>
            <w:r w:rsidR="007D77B4" w:rsidRPr="00E523DA">
              <w:rPr>
                <w:rStyle w:val="Hyperlink"/>
                <w:noProof/>
              </w:rPr>
              <w:t xml:space="preserve"> a</w:t>
            </w:r>
            <w:r w:rsidR="00DF2A17">
              <w:rPr>
                <w:rStyle w:val="Hyperlink"/>
                <w:noProof/>
              </w:rPr>
              <w:t xml:space="preserve"> Market Consul</w:t>
            </w:r>
            <w:r w:rsidR="007D77B4" w:rsidRPr="00E523DA">
              <w:rPr>
                <w:rStyle w:val="Hyperlink"/>
                <w:noProof/>
              </w:rPr>
              <w:t>?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_Toc81088501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5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1736992" w14:textId="3F22F6EB" w:rsidR="007D77B4" w:rsidRDefault="00CE0738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2" w:history="1">
            <w:r w:rsidR="007D77B4" w:rsidRPr="00E523DA">
              <w:rPr>
                <w:rStyle w:val="Hyperlink"/>
                <w:noProof/>
              </w:rPr>
              <w:t>3.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4A4BB5">
              <w:rPr>
                <w:rStyle w:val="Hyperlink"/>
                <w:noProof/>
              </w:rPr>
              <w:t>D</w:t>
            </w:r>
            <w:r w:rsidR="007D77B4" w:rsidRPr="00E523DA">
              <w:rPr>
                <w:rStyle w:val="Hyperlink"/>
                <w:noProof/>
              </w:rPr>
              <w:t>o you qualify?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_Toc81088502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7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3A5DD8E" w14:textId="63A0B350" w:rsidR="007D77B4" w:rsidRDefault="00436782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3" w:history="1">
            <w:r w:rsidR="007D77B4" w:rsidRPr="00E523DA">
              <w:rPr>
                <w:rStyle w:val="Hyperlink"/>
                <w:noProof/>
              </w:rPr>
              <w:t>4.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Performance Plan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_Toc81088503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8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7D31706A" w14:textId="0F1B83C6" w:rsidR="007D77B4" w:rsidRDefault="00436782">
          <w:pPr>
            <w:pStyle w:val="TOC1"/>
            <w:tabs>
              <w:tab w:val="left" w:pos="440"/>
              <w:tab w:val="right" w:leader="dot" w:pos="5030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en-AU"/>
            </w:rPr>
          </w:pPr>
          <w:hyperlink w:anchor="_Toc81088504" w:history="1">
            <w:r w:rsidR="007D77B4" w:rsidRPr="00E523DA">
              <w:rPr>
                <w:rStyle w:val="Hyperlink"/>
                <w:noProof/>
              </w:rPr>
              <w:t>5.</w:t>
            </w:r>
            <w:r w:rsidR="007D77B4">
              <w:rPr>
                <w:rFonts w:eastAsiaTheme="minorEastAsia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7D77B4" w:rsidRPr="00E523DA">
              <w:rPr>
                <w:rStyle w:val="Hyperlink"/>
                <w:noProof/>
              </w:rPr>
              <w:t>Completing the online application and settling your Performance Plan</w:t>
            </w:r>
            <w:r w:rsidR="007D77B4">
              <w:rPr>
                <w:noProof/>
                <w:webHidden/>
              </w:rPr>
              <w:tab/>
            </w:r>
            <w:r w:rsidR="007D77B4">
              <w:rPr>
                <w:noProof/>
                <w:webHidden/>
              </w:rPr>
              <w:fldChar w:fldCharType="begin"/>
            </w:r>
            <w:r w:rsidR="007D77B4">
              <w:rPr>
                <w:noProof/>
                <w:webHidden/>
              </w:rPr>
              <w:instrText xml:space="preserve"> PAGEREF _Toc81088504 \h </w:instrText>
            </w:r>
            <w:r w:rsidR="007D77B4">
              <w:rPr>
                <w:noProof/>
                <w:webHidden/>
              </w:rPr>
            </w:r>
            <w:r w:rsidR="007D77B4">
              <w:rPr>
                <w:noProof/>
                <w:webHidden/>
              </w:rPr>
              <w:fldChar w:fldCharType="separate"/>
            </w:r>
            <w:r w:rsidR="00FD358C">
              <w:rPr>
                <w:noProof/>
                <w:webHidden/>
              </w:rPr>
              <w:t>9</w:t>
            </w:r>
            <w:r w:rsidR="007D77B4">
              <w:rPr>
                <w:noProof/>
                <w:webHidden/>
              </w:rPr>
              <w:fldChar w:fldCharType="end"/>
            </w:r>
          </w:hyperlink>
        </w:p>
        <w:p w14:paraId="38C66C68" w14:textId="4AFE8F54" w:rsidR="001E1E58" w:rsidRPr="00614293" w:rsidRDefault="001E1E58" w:rsidP="00974BF8">
          <w:pPr>
            <w:tabs>
              <w:tab w:val="left" w:pos="5670"/>
            </w:tabs>
            <w:ind w:left="5103"/>
          </w:pPr>
          <w:r w:rsidRPr="00614293">
            <w:rPr>
              <w:b/>
              <w:bCs/>
              <w:noProof/>
            </w:rPr>
            <w:fldChar w:fldCharType="end"/>
          </w:r>
        </w:p>
      </w:sdtContent>
    </w:sdt>
    <w:p w14:paraId="2F39A27B" w14:textId="3E2E7CE9" w:rsidR="000A7626" w:rsidRPr="00614293" w:rsidRDefault="000A7626" w:rsidP="000A7626"/>
    <w:p w14:paraId="511B1436" w14:textId="3BC8E53D" w:rsidR="000A7626" w:rsidRPr="00614293" w:rsidRDefault="000A7626" w:rsidP="000A7626">
      <w:pPr>
        <w:sectPr w:rsidR="000A7626" w:rsidRPr="00614293" w:rsidSect="001155CE">
          <w:headerReference w:type="even" r:id="rId17"/>
          <w:headerReference w:type="default" r:id="rId18"/>
          <w:headerReference w:type="first" r:id="rId19"/>
          <w:footerReference w:type="first" r:id="rId20"/>
          <w:pgSz w:w="12240" w:h="15840" w:code="1"/>
          <w:pgMar w:top="2160" w:right="1080" w:bottom="720" w:left="6120" w:header="432" w:footer="432" w:gutter="0"/>
          <w:pgNumType w:fmt="lowerRoman"/>
          <w:cols w:space="708"/>
          <w:titlePg/>
          <w:docGrid w:linePitch="360"/>
        </w:sectPr>
      </w:pPr>
    </w:p>
    <w:p w14:paraId="16E3390E" w14:textId="01344FDE" w:rsidR="001E1E58" w:rsidRPr="00614293" w:rsidRDefault="008A70A9" w:rsidP="0003123C">
      <w:pPr>
        <w:pStyle w:val="Heading1"/>
      </w:pPr>
      <w:bookmarkStart w:id="0" w:name="_Toc81088499"/>
      <w:r>
        <w:rPr>
          <w:caps w:val="0"/>
        </w:rPr>
        <w:lastRenderedPageBreak/>
        <w:t>Introduction</w:t>
      </w:r>
      <w:bookmarkEnd w:id="0"/>
    </w:p>
    <w:p w14:paraId="261094F8" w14:textId="74BBBEB5" w:rsidR="001E1E58" w:rsidRDefault="009D3375" w:rsidP="00FB40D8">
      <w:pPr>
        <w:jc w:val="both"/>
      </w:pPr>
      <w:r>
        <w:t xml:space="preserve">This is a historical opportunity to </w:t>
      </w:r>
      <w:r w:rsidR="007B69E5">
        <w:t xml:space="preserve">shape </w:t>
      </w:r>
      <w:r>
        <w:t>the mass adoption of blockchain technology revolutioni</w:t>
      </w:r>
      <w:r w:rsidR="007B69E5">
        <w:t>s</w:t>
      </w:r>
      <w:r>
        <w:t>ing the world.</w:t>
      </w:r>
      <w:r w:rsidR="004A4BB5">
        <w:t xml:space="preserve"> </w:t>
      </w:r>
      <w:r>
        <w:t xml:space="preserve">Blockchain technology can no longer be ignored as the inevitable force that it is, not only </w:t>
      </w:r>
      <w:r w:rsidR="009572A6">
        <w:t xml:space="preserve">permanently </w:t>
      </w:r>
      <w:r>
        <w:t>changing banking and international trade</w:t>
      </w:r>
      <w:r w:rsidR="009572A6">
        <w:t>,</w:t>
      </w:r>
      <w:r>
        <w:t xml:space="preserve"> but the entire social fabric of</w:t>
      </w:r>
      <w:r w:rsidR="009572A6">
        <w:t xml:space="preserve"> our world</w:t>
      </w:r>
      <w:r>
        <w:t>.</w:t>
      </w:r>
      <w:r w:rsidR="004A4BB5">
        <w:t xml:space="preserve"> </w:t>
      </w:r>
      <w:r>
        <w:t>Decentralised social governance rather than hierarchy is now available for the first time in human history</w:t>
      </w:r>
      <w:r w:rsidR="007746A5">
        <w:t>.</w:t>
      </w:r>
      <w:r>
        <w:t xml:space="preserve"> </w:t>
      </w:r>
      <w:r w:rsidR="007746A5">
        <w:t>T</w:t>
      </w:r>
      <w:r>
        <w:t>he future is ours to shape.</w:t>
      </w:r>
    </w:p>
    <w:p w14:paraId="71D4047B" w14:textId="2D3C38BA" w:rsidR="009D3375" w:rsidRDefault="009D3375" w:rsidP="00FB40D8">
      <w:pPr>
        <w:jc w:val="both"/>
      </w:pPr>
      <w:r>
        <w:t xml:space="preserve">The </w:t>
      </w:r>
      <w:r w:rsidR="006A79A3">
        <w:t>NuGenesis</w:t>
      </w:r>
      <w:r>
        <w:t xml:space="preserve"> blockchain system </w:t>
      </w:r>
      <w:r w:rsidR="006A79A3">
        <w:t>is</w:t>
      </w:r>
      <w:r>
        <w:t xml:space="preserve"> </w:t>
      </w:r>
      <w:r w:rsidR="00E26DFA">
        <w:t xml:space="preserve">at </w:t>
      </w:r>
      <w:r w:rsidR="00D74F63">
        <w:t>the</w:t>
      </w:r>
      <w:r w:rsidR="009572A6">
        <w:t xml:space="preserve"> very</w:t>
      </w:r>
      <w:r w:rsidR="00D74F63">
        <w:t xml:space="preserve"> forefront of innovation in the blockchain space providing a </w:t>
      </w:r>
      <w:r w:rsidR="00A82836">
        <w:t>L</w:t>
      </w:r>
      <w:r w:rsidR="00D74F63">
        <w:t xml:space="preserve">ayer 1 system that has unlimited scalability to meet mass adoption, </w:t>
      </w:r>
      <w:r w:rsidR="006A79A3">
        <w:t>is</w:t>
      </w:r>
      <w:r w:rsidR="00D74F63">
        <w:t xml:space="preserve"> interoperable with all other blockchains, is faster </w:t>
      </w:r>
      <w:r w:rsidR="009A5742">
        <w:t xml:space="preserve">when </w:t>
      </w:r>
      <w:r w:rsidR="00D74F63">
        <w:t>more users are added</w:t>
      </w:r>
      <w:r w:rsidR="00E26DFA">
        <w:t xml:space="preserve">, </w:t>
      </w:r>
      <w:r w:rsidR="00D74F63">
        <w:t>and provides a fee-less way to create and exchange value</w:t>
      </w:r>
      <w:r w:rsidR="006A79A3">
        <w:t>, not only</w:t>
      </w:r>
      <w:r w:rsidR="00D74F63">
        <w:t xml:space="preserve"> globally and </w:t>
      </w:r>
      <w:r w:rsidR="006A79A3">
        <w:t xml:space="preserve">but </w:t>
      </w:r>
      <w:r w:rsidR="00D74F63">
        <w:t xml:space="preserve">instantly.  </w:t>
      </w:r>
    </w:p>
    <w:p w14:paraId="72435E2E" w14:textId="619013A2" w:rsidR="00126620" w:rsidRDefault="00D74F63" w:rsidP="003D5264">
      <w:pPr>
        <w:jc w:val="both"/>
      </w:pPr>
      <w:r>
        <w:t xml:space="preserve">We are looking for passionate and talented people to join the movement and help scale the </w:t>
      </w:r>
      <w:r w:rsidR="006A79A3">
        <w:t>NuGenesis</w:t>
      </w:r>
      <w:r>
        <w:t xml:space="preserve"> ecosystem.</w:t>
      </w:r>
      <w:r w:rsidR="004A4BB5">
        <w:t xml:space="preserve"> </w:t>
      </w:r>
      <w:r>
        <w:t xml:space="preserve">Whatever your skill </w:t>
      </w:r>
      <w:proofErr w:type="gramStart"/>
      <w:r w:rsidR="00D16447">
        <w:t>base</w:t>
      </w:r>
      <w:proofErr w:type="gramEnd"/>
      <w:r>
        <w:t xml:space="preserve">, you have the opportunity to shape our strategy at a leadership level and bring </w:t>
      </w:r>
      <w:r w:rsidR="00F907DB">
        <w:t>digital</w:t>
      </w:r>
      <w:r>
        <w:t xml:space="preserve"> assets to the world.  </w:t>
      </w:r>
    </w:p>
    <w:p w14:paraId="5551C8EB" w14:textId="00ADA3DF" w:rsidR="00A17553" w:rsidRDefault="00A17553" w:rsidP="003D5264">
      <w:pPr>
        <w:spacing w:before="0" w:after="0"/>
        <w:rPr>
          <w:b/>
          <w:bCs/>
          <w:sz w:val="28"/>
          <w:szCs w:val="28"/>
        </w:rPr>
      </w:pPr>
    </w:p>
    <w:p w14:paraId="20745437" w14:textId="6F4E2968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A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re you a marketer?</w:t>
      </w:r>
    </w:p>
    <w:p w14:paraId="38882DD5" w14:textId="5B5316F3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1DA45407" w14:textId="249768C7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A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re you able to run a successful marketing campaign?</w:t>
      </w:r>
    </w:p>
    <w:p w14:paraId="7A0E6B5C" w14:textId="1639B01F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3E2646F1" w14:textId="5F9B66A5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C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an you muster substantial numbers of users?</w:t>
      </w:r>
    </w:p>
    <w:p w14:paraId="0808CA5C" w14:textId="5447D90D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635EB950" w14:textId="67BDA54D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C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an you refer persons interested in learning about crypto to NuGenesis?</w:t>
      </w:r>
    </w:p>
    <w:p w14:paraId="07DA7229" w14:textId="625A5267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3E182C82" w14:textId="717B613F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I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s selling the message your primal instinct?</w:t>
      </w:r>
    </w:p>
    <w:p w14:paraId="3F372088" w14:textId="40E7C6A4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16BC5520" w14:textId="254EABC5" w:rsidR="00DF2A17" w:rsidRPr="00DF2A17" w:rsidRDefault="004A4BB5" w:rsidP="00DF2A17">
      <w:pPr>
        <w:pStyle w:val="ListParagraph"/>
        <w:numPr>
          <w:ilvl w:val="0"/>
          <w:numId w:val="45"/>
        </w:numPr>
        <w:spacing w:before="0" w:after="0"/>
        <w:rPr>
          <w:b/>
          <w:bCs/>
          <w:color w:val="07697A" w:themeColor="accent3" w:themeTint="E6"/>
          <w:sz w:val="28"/>
          <w:szCs w:val="28"/>
        </w:rPr>
      </w:pPr>
      <w:r>
        <w:rPr>
          <w:b/>
          <w:bCs/>
          <w:color w:val="07697A" w:themeColor="accent3" w:themeTint="E6"/>
          <w:sz w:val="28"/>
          <w:szCs w:val="28"/>
        </w:rPr>
        <w:t>C</w:t>
      </w:r>
      <w:r w:rsidR="00DF2A17" w:rsidRPr="00DF2A17">
        <w:rPr>
          <w:b/>
          <w:bCs/>
          <w:color w:val="07697A" w:themeColor="accent3" w:themeTint="E6"/>
          <w:sz w:val="28"/>
          <w:szCs w:val="28"/>
        </w:rPr>
        <w:t>an you get people excited about new technology such that they will try it?</w:t>
      </w:r>
    </w:p>
    <w:p w14:paraId="1ADEF862" w14:textId="76EB77BD" w:rsidR="00DF2A17" w:rsidRDefault="00DF2A17" w:rsidP="003D5264">
      <w:pPr>
        <w:spacing w:before="0" w:after="0"/>
        <w:rPr>
          <w:b/>
          <w:bCs/>
          <w:sz w:val="28"/>
          <w:szCs w:val="28"/>
        </w:rPr>
      </w:pPr>
    </w:p>
    <w:p w14:paraId="4B371D49" w14:textId="77777777" w:rsidR="00DF2A17" w:rsidRPr="00DF2A17" w:rsidRDefault="00DF2A17" w:rsidP="003D5264">
      <w:pPr>
        <w:spacing w:before="0" w:after="0"/>
        <w:rPr>
          <w:b/>
          <w:bCs/>
          <w:color w:val="07697A" w:themeColor="accent3" w:themeTint="E6"/>
          <w:sz w:val="28"/>
          <w:szCs w:val="28"/>
        </w:rPr>
      </w:pPr>
    </w:p>
    <w:p w14:paraId="32BE6C00" w14:textId="56205E09" w:rsidR="00A17553" w:rsidRPr="00DF2A17" w:rsidRDefault="00A17553" w:rsidP="003D5264">
      <w:pPr>
        <w:spacing w:before="0" w:after="0"/>
        <w:rPr>
          <w:color w:val="07697A" w:themeColor="accent3" w:themeTint="E6"/>
          <w:sz w:val="28"/>
          <w:szCs w:val="28"/>
        </w:rPr>
      </w:pPr>
      <w:r w:rsidRPr="00DF2A17">
        <w:rPr>
          <w:b/>
          <w:bCs/>
          <w:color w:val="07697A" w:themeColor="accent3" w:themeTint="E6"/>
          <w:sz w:val="28"/>
          <w:szCs w:val="28"/>
        </w:rPr>
        <w:t>If so, the NuGenesis</w:t>
      </w:r>
      <w:r w:rsidR="001A208E">
        <w:rPr>
          <w:b/>
          <w:bCs/>
          <w:color w:val="07697A" w:themeColor="accent3" w:themeTint="E6"/>
          <w:sz w:val="28"/>
          <w:szCs w:val="28"/>
        </w:rPr>
        <w:t xml:space="preserve"> Market Consul</w:t>
      </w:r>
      <w:r w:rsidR="004A4BB5">
        <w:rPr>
          <w:b/>
          <w:bCs/>
          <w:color w:val="07697A" w:themeColor="accent3" w:themeTint="E6"/>
          <w:sz w:val="28"/>
          <w:szCs w:val="28"/>
        </w:rPr>
        <w:t>’</w:t>
      </w:r>
      <w:r w:rsidR="001A208E">
        <w:rPr>
          <w:b/>
          <w:bCs/>
          <w:color w:val="07697A" w:themeColor="accent3" w:themeTint="E6"/>
          <w:sz w:val="28"/>
          <w:szCs w:val="28"/>
        </w:rPr>
        <w:t>s</w:t>
      </w:r>
      <w:r w:rsidR="00377051" w:rsidRPr="00DF2A17">
        <w:rPr>
          <w:b/>
          <w:bCs/>
          <w:color w:val="07697A" w:themeColor="accent3" w:themeTint="E6"/>
          <w:sz w:val="28"/>
          <w:szCs w:val="28"/>
        </w:rPr>
        <w:t xml:space="preserve"> </w:t>
      </w:r>
      <w:r w:rsidRPr="00DF2A17">
        <w:rPr>
          <w:b/>
          <w:bCs/>
          <w:color w:val="07697A" w:themeColor="accent3" w:themeTint="E6"/>
          <w:sz w:val="28"/>
          <w:szCs w:val="28"/>
        </w:rPr>
        <w:t>Program is for you!</w:t>
      </w:r>
    </w:p>
    <w:p w14:paraId="17C199AC" w14:textId="77777777" w:rsidR="00126620" w:rsidRPr="007746A5" w:rsidRDefault="00126620" w:rsidP="003D5264">
      <w:pPr>
        <w:spacing w:before="0" w:after="0"/>
        <w:rPr>
          <w:b/>
          <w:bCs/>
        </w:rPr>
      </w:pPr>
    </w:p>
    <w:bookmarkStart w:id="1" w:name="_Toc81088500" w:displacedByCustomXml="next"/>
    <w:sdt>
      <w:sdtPr>
        <w:id w:val="20062368"/>
        <w:placeholder>
          <w:docPart w:val="C42F1FDABB404DC0BBA0E3FDC1950910"/>
        </w:placeholder>
        <w:temporary/>
        <w:showingPlcHdr/>
        <w15:appearance w15:val="hidden"/>
      </w:sdtPr>
      <w:sdtEndPr/>
      <w:sdtContent>
        <w:p w14:paraId="3F6029C7" w14:textId="77777777" w:rsidR="0003123C" w:rsidRPr="00614293" w:rsidRDefault="00347AF5" w:rsidP="00BA31C4">
          <w:pPr>
            <w:pStyle w:val="Heading1"/>
            <w:numPr>
              <w:ilvl w:val="0"/>
              <w:numId w:val="18"/>
            </w:numPr>
            <w:tabs>
              <w:tab w:val="left" w:pos="284"/>
            </w:tabs>
            <w:ind w:left="0" w:firstLine="0"/>
          </w:pPr>
          <w:r w:rsidRPr="00614293">
            <w:t>Executive Summary</w:t>
          </w:r>
        </w:p>
      </w:sdtContent>
    </w:sdt>
    <w:bookmarkEnd w:id="1" w:displacedByCustomXml="prev"/>
    <w:p w14:paraId="08701A9A" w14:textId="54B79DAD" w:rsidR="00BA31C4" w:rsidRPr="00026948" w:rsidRDefault="00A31A96" w:rsidP="00BA31C4">
      <w:pPr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Blockchain technology is now becoming mainstream.</w:t>
      </w:r>
      <w:r w:rsidR="009C4751">
        <w:rPr>
          <w:rStyle w:val="Bold"/>
          <w:b w:val="0"/>
          <w:bCs w:val="0"/>
        </w:rPr>
        <w:t xml:space="preserve"> </w:t>
      </w:r>
      <w:r w:rsidRPr="00026948">
        <w:rPr>
          <w:rStyle w:val="Bold"/>
          <w:b w:val="0"/>
          <w:bCs w:val="0"/>
        </w:rPr>
        <w:t xml:space="preserve">The tsunamic effect of mass adoption will change the way we do business, </w:t>
      </w:r>
      <w:r w:rsidR="004A4BB5" w:rsidRPr="00026948">
        <w:rPr>
          <w:rStyle w:val="Bold"/>
          <w:b w:val="0"/>
          <w:bCs w:val="0"/>
        </w:rPr>
        <w:t>create,</w:t>
      </w:r>
      <w:r w:rsidRPr="00026948">
        <w:rPr>
          <w:rStyle w:val="Bold"/>
          <w:b w:val="0"/>
          <w:bCs w:val="0"/>
        </w:rPr>
        <w:t xml:space="preserve"> and exchange value</w:t>
      </w:r>
      <w:r w:rsidR="007B69E5">
        <w:rPr>
          <w:rStyle w:val="Bold"/>
          <w:b w:val="0"/>
          <w:bCs w:val="0"/>
        </w:rPr>
        <w:t>,</w:t>
      </w:r>
      <w:r w:rsidRPr="00026948">
        <w:rPr>
          <w:rStyle w:val="Bold"/>
          <w:b w:val="0"/>
          <w:bCs w:val="0"/>
        </w:rPr>
        <w:t xml:space="preserve"> and </w:t>
      </w:r>
      <w:r w:rsidR="002D687F" w:rsidRPr="00026948">
        <w:rPr>
          <w:rStyle w:val="Bold"/>
          <w:b w:val="0"/>
          <w:bCs w:val="0"/>
        </w:rPr>
        <w:t>organi</w:t>
      </w:r>
      <w:r w:rsidR="002D687F">
        <w:rPr>
          <w:rStyle w:val="Bold"/>
          <w:b w:val="0"/>
          <w:bCs w:val="0"/>
        </w:rPr>
        <w:t>z</w:t>
      </w:r>
      <w:r w:rsidR="002D687F" w:rsidRPr="00026948">
        <w:rPr>
          <w:rStyle w:val="Bold"/>
          <w:b w:val="0"/>
          <w:bCs w:val="0"/>
        </w:rPr>
        <w:t>e</w:t>
      </w:r>
      <w:r w:rsidRPr="00026948">
        <w:rPr>
          <w:rStyle w:val="Bold"/>
          <w:b w:val="0"/>
          <w:bCs w:val="0"/>
        </w:rPr>
        <w:t xml:space="preserve"> our society.</w:t>
      </w:r>
    </w:p>
    <w:p w14:paraId="4230256F" w14:textId="1D3F4434" w:rsidR="006D1D89" w:rsidRDefault="005D2EC5" w:rsidP="00BA31C4">
      <w:pPr>
        <w:rPr>
          <w:rStyle w:val="Bold"/>
          <w:b w:val="0"/>
          <w:bCs w:val="0"/>
        </w:rPr>
      </w:pPr>
      <w:r w:rsidRPr="006D1D89">
        <w:rPr>
          <w:rStyle w:val="Bold"/>
          <w:b w:val="0"/>
          <w:bCs w:val="0"/>
          <w:noProof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 wp14:anchorId="14A5D952" wp14:editId="75063745">
                <wp:simplePos x="0" y="0"/>
                <wp:positionH relativeFrom="page">
                  <wp:posOffset>2278380</wp:posOffset>
                </wp:positionH>
                <wp:positionV relativeFrom="page">
                  <wp:posOffset>2750820</wp:posOffset>
                </wp:positionV>
                <wp:extent cx="4564380" cy="1629942"/>
                <wp:effectExtent l="0" t="0" r="7620" b="889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1629942"/>
                          <a:chOff x="0" y="-1138504"/>
                          <a:chExt cx="3218933" cy="316727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60962" y="-1138504"/>
                            <a:ext cx="2613764" cy="2240969"/>
                            <a:chOff x="268498" y="-1424682"/>
                            <a:chExt cx="1710634" cy="2758116"/>
                          </a:xfrm>
                        </wpg:grpSpPr>
                        <wps:wsp>
                          <wps:cNvPr id="11" name="Rectangle 10"/>
                          <wps:cNvSpPr/>
                          <wps:spPr>
                            <a:xfrm>
                              <a:off x="512874" y="-1424682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68498" y="309306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2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38125" y="-316030"/>
                            <a:ext cx="2980808" cy="2344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3767A" w14:textId="2F931CE4" w:rsidR="006D1D89" w:rsidRPr="00026948" w:rsidRDefault="006D1D89" w:rsidP="006D1D89">
                              <w:pPr>
                                <w:rPr>
                                  <w:rStyle w:val="Bold"/>
                                  <w:b w:val="0"/>
                                  <w:bCs w:val="0"/>
                                </w:rPr>
                              </w:pP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You can be part of this </w:t>
                              </w:r>
                              <w:r w:rsidR="00A05467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exponential phase of the information 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revolution and ride the crest of the wave to </w:t>
                              </w:r>
                              <w:r w:rsidR="004C4B5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an 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unprecedent</w:t>
                              </w:r>
                              <w:r w:rsidR="007B69E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ed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change </w:t>
                              </w:r>
                              <w:r w:rsidR="004C4B55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in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wealth creation that cannot be compared to and will dwarf the change to the world that we know as the Industrial </w:t>
                              </w:r>
                              <w:r w:rsidR="0080623C"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R</w:t>
                              </w:r>
                              <w:r w:rsidRPr="00A05467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>evolution.</w:t>
                              </w:r>
                              <w:r w:rsidRPr="00026948">
                                <w:rPr>
                                  <w:rStyle w:val="Bold"/>
                                  <w:b w:val="0"/>
                                  <w:bCs w:val="0"/>
                                </w:rPr>
                                <w:t xml:space="preserve"> </w:t>
                              </w:r>
                            </w:p>
                            <w:p w14:paraId="7D4A0616" w14:textId="2AABFA9D" w:rsidR="006D1D89" w:rsidRDefault="006D1D89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107082" w:themeColor="accent2"/>
                                  <w:sz w:val="28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0CDA1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1BD88656" w14:textId="77777777" w:rsidR="006D1D89" w:rsidRDefault="006D1D89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F0CDA1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0CDA1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5D952" id="Group 8" o:spid="_x0000_s1026" style="position:absolute;margin-left:179.4pt;margin-top:216.6pt;width:359.4pt;height:128.35pt;z-index:251663360;mso-wrap-distance-left:18pt;mso-wrap-distance-right:18pt;mso-position-horizontal-relative:page;mso-position-vertical-relative:page;mso-width-relative:margin;mso-height-relative:margin" coordorigin=",-11385" coordsize="32189,31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">
                <v:rect id="Rectangle 9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  <v:fill opacity="0"/>
                </v:rect>
                <v:group id="Group 10" o:spid="_x0000_s1028" style="position:absolute;left:609;top:-11385;width:26138;height:22409" coordorigin="2684,-14246" coordsize="17106,2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Rectangle 10" o:spid="_x0000_s1029" style="position:absolute;left:5128;top:-14246;width:14663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" path="m,l2240281,,1659256,222885,,822960,,xe" fillcolor="#f0cda1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2" o:spid="_x0000_s1030" style="position:absolute;left:2684;top:3093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" stroked="f" strokeweight="1pt">
                    <v:fill r:id="rId22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2381;top:-3160;width:29808;height:2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" filled="f" stroked="f" strokeweight=".5pt">
                  <v:textbox inset="3.6pt,7.2pt,0,0">
                    <w:txbxContent>
                      <w:p w14:paraId="0E13767A" w14:textId="2F931CE4" w:rsidR="006D1D89" w:rsidRPr="00026948" w:rsidRDefault="006D1D89" w:rsidP="006D1D89">
                        <w:pPr>
                          <w:rPr>
                            <w:rStyle w:val="Bold"/>
                            <w:b w:val="0"/>
                            <w:bCs w:val="0"/>
                          </w:rPr>
                        </w:pP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You can be part of this </w:t>
                        </w:r>
                        <w:r w:rsidR="00A05467"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exponential phase of the information 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revolution and ride the crest of the wave to </w:t>
                        </w:r>
                        <w:r w:rsidR="004C4B55"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an 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>unprecedent</w:t>
                        </w:r>
                        <w:r w:rsidR="007B69E5" w:rsidRPr="00A05467">
                          <w:rPr>
                            <w:rStyle w:val="Bold"/>
                            <w:b w:val="0"/>
                            <w:bCs w:val="0"/>
                          </w:rPr>
                          <w:t>ed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 change </w:t>
                        </w:r>
                        <w:r w:rsidR="004C4B55" w:rsidRPr="00A05467">
                          <w:rPr>
                            <w:rStyle w:val="Bold"/>
                            <w:b w:val="0"/>
                            <w:bCs w:val="0"/>
                          </w:rPr>
                          <w:t>in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 xml:space="preserve"> wealth creation that cannot be compared to and will dwarf the change to the world that we know as the Industrial </w:t>
                        </w:r>
                        <w:r w:rsidR="0080623C" w:rsidRPr="00A05467">
                          <w:rPr>
                            <w:rStyle w:val="Bold"/>
                            <w:b w:val="0"/>
                            <w:bCs w:val="0"/>
                          </w:rPr>
                          <w:t>R</w:t>
                        </w:r>
                        <w:r w:rsidRPr="00A05467">
                          <w:rPr>
                            <w:rStyle w:val="Bold"/>
                            <w:b w:val="0"/>
                            <w:bCs w:val="0"/>
                          </w:rPr>
                          <w:t>evolution.</w:t>
                        </w:r>
                        <w:r w:rsidRPr="00026948">
                          <w:rPr>
                            <w:rStyle w:val="Bold"/>
                            <w:b w:val="0"/>
                            <w:bCs w:val="0"/>
                          </w:rPr>
                          <w:t xml:space="preserve"> </w:t>
                        </w:r>
                      </w:p>
                      <w:p w14:paraId="7D4A0616" w14:textId="2AABFA9D" w:rsidR="006D1D89" w:rsidRDefault="006D1D89">
                        <w:pPr>
                          <w:ind w:left="504"/>
                          <w:jc w:val="right"/>
                          <w:rPr>
                            <w:smallCaps/>
                            <w:color w:val="107082" w:themeColor="accent2"/>
                            <w:sz w:val="28"/>
                          </w:rPr>
                        </w:pPr>
                      </w:p>
                      <w:sdt>
                        <w:sdtPr>
                          <w:rPr>
                            <w:color w:val="F0CDA1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14:paraId="1BD88656" w14:textId="77777777" w:rsidR="006D1D89" w:rsidRDefault="006D1D89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F0CDA1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0CDA1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D1D89">
        <w:rPr>
          <w:noProof/>
        </w:rPr>
        <w:drawing>
          <wp:anchor distT="0" distB="0" distL="114300" distR="114300" simplePos="0" relativeHeight="251661312" behindDoc="1" locked="0" layoutInCell="1" allowOverlap="1" wp14:anchorId="3778A1D5" wp14:editId="161EFC1B">
            <wp:simplePos x="0" y="0"/>
            <wp:positionH relativeFrom="column">
              <wp:posOffset>-281940</wp:posOffset>
            </wp:positionH>
            <wp:positionV relativeFrom="paragraph">
              <wp:posOffset>147955</wp:posOffset>
            </wp:positionV>
            <wp:extent cx="1805940" cy="1468831"/>
            <wp:effectExtent l="0" t="0" r="3810" b="0"/>
            <wp:wrapNone/>
            <wp:docPr id="7" name="Picture 7" descr="A drawing of a bi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rawing of a bird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46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37A61" w14:textId="3786159A" w:rsidR="006D1D89" w:rsidRDefault="006D1D89" w:rsidP="00BA31C4">
      <w:pPr>
        <w:rPr>
          <w:rStyle w:val="Bold"/>
          <w:b w:val="0"/>
          <w:bCs w:val="0"/>
        </w:rPr>
      </w:pPr>
    </w:p>
    <w:p w14:paraId="7C0F68C2" w14:textId="77777777" w:rsidR="006D1D89" w:rsidRDefault="006D1D89" w:rsidP="00BA31C4">
      <w:pPr>
        <w:rPr>
          <w:rStyle w:val="Bold"/>
          <w:b w:val="0"/>
          <w:bCs w:val="0"/>
        </w:rPr>
      </w:pPr>
    </w:p>
    <w:p w14:paraId="14C8E748" w14:textId="77777777" w:rsidR="006D1D89" w:rsidRDefault="006D1D89" w:rsidP="00BA31C4">
      <w:pPr>
        <w:rPr>
          <w:rStyle w:val="Bold"/>
          <w:b w:val="0"/>
          <w:bCs w:val="0"/>
        </w:rPr>
      </w:pPr>
    </w:p>
    <w:p w14:paraId="6FD6BA3E" w14:textId="040C32DA" w:rsidR="006D1D89" w:rsidRDefault="006D1D89" w:rsidP="00BA31C4">
      <w:pPr>
        <w:rPr>
          <w:rStyle w:val="Bold"/>
          <w:b w:val="0"/>
          <w:bCs w:val="0"/>
        </w:rPr>
      </w:pPr>
    </w:p>
    <w:p w14:paraId="2BD4703B" w14:textId="77777777" w:rsidR="006D1D89" w:rsidRDefault="006D1D89" w:rsidP="00BA31C4">
      <w:pPr>
        <w:rPr>
          <w:rStyle w:val="Bold"/>
          <w:b w:val="0"/>
          <w:bCs w:val="0"/>
        </w:rPr>
      </w:pPr>
    </w:p>
    <w:p w14:paraId="78D7A1D3" w14:textId="77777777" w:rsidR="006D1D89" w:rsidRDefault="006D1D89" w:rsidP="00BA31C4">
      <w:pPr>
        <w:rPr>
          <w:rStyle w:val="Bold"/>
          <w:b w:val="0"/>
          <w:bCs w:val="0"/>
        </w:rPr>
      </w:pPr>
    </w:p>
    <w:p w14:paraId="57CFC0CE" w14:textId="49F9899A" w:rsidR="00026948" w:rsidRPr="00026948" w:rsidRDefault="00026948" w:rsidP="00FB40D8">
      <w:pPr>
        <w:jc w:val="both"/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Of all the blockchain ecosystems that you can research and co</w:t>
      </w:r>
      <w:r w:rsidR="005D2EC5">
        <w:rPr>
          <w:rStyle w:val="Bold"/>
          <w:b w:val="0"/>
          <w:bCs w:val="0"/>
        </w:rPr>
        <w:t>ntrast</w:t>
      </w:r>
      <w:r w:rsidRPr="00026948">
        <w:rPr>
          <w:rStyle w:val="Bold"/>
          <w:b w:val="0"/>
          <w:bCs w:val="0"/>
        </w:rPr>
        <w:t xml:space="preserve">, you will agree that </w:t>
      </w:r>
      <w:r w:rsidR="006A79A3">
        <w:t>NuGenesis</w:t>
      </w:r>
      <w:r w:rsidRPr="00026948">
        <w:rPr>
          <w:rStyle w:val="Bold"/>
          <w:b w:val="0"/>
          <w:bCs w:val="0"/>
        </w:rPr>
        <w:t xml:space="preserve"> is at the forefront.  We have broken the barriers of scalability, transactional speed</w:t>
      </w:r>
      <w:r w:rsidR="009C4751">
        <w:rPr>
          <w:rStyle w:val="Bold"/>
          <w:b w:val="0"/>
          <w:bCs w:val="0"/>
        </w:rPr>
        <w:t xml:space="preserve">, </w:t>
      </w:r>
      <w:r w:rsidRPr="00026948">
        <w:rPr>
          <w:rStyle w:val="Bold"/>
          <w:b w:val="0"/>
          <w:bCs w:val="0"/>
        </w:rPr>
        <w:t>and interoperability.</w:t>
      </w:r>
      <w:r w:rsidR="009C4751">
        <w:rPr>
          <w:rStyle w:val="Bold"/>
          <w:b w:val="0"/>
          <w:bCs w:val="0"/>
        </w:rPr>
        <w:t xml:space="preserve"> </w:t>
      </w:r>
      <w:r w:rsidRPr="00026948">
        <w:rPr>
          <w:rStyle w:val="Bold"/>
          <w:b w:val="0"/>
          <w:bCs w:val="0"/>
        </w:rPr>
        <w:t>We are a system of multi-chains</w:t>
      </w:r>
      <w:r w:rsidR="004C4B55">
        <w:rPr>
          <w:rStyle w:val="Bold"/>
          <w:b w:val="0"/>
          <w:bCs w:val="0"/>
        </w:rPr>
        <w:t xml:space="preserve"> and </w:t>
      </w:r>
      <w:r w:rsidRPr="00026948">
        <w:rPr>
          <w:rStyle w:val="Bold"/>
          <w:b w:val="0"/>
          <w:bCs w:val="0"/>
        </w:rPr>
        <w:t>parallel processing</w:t>
      </w:r>
      <w:r w:rsidR="004C4B55">
        <w:rPr>
          <w:rStyle w:val="Bold"/>
          <w:b w:val="0"/>
          <w:bCs w:val="0"/>
        </w:rPr>
        <w:t>,</w:t>
      </w:r>
      <w:r w:rsidRPr="00026948">
        <w:rPr>
          <w:rStyle w:val="Bold"/>
          <w:b w:val="0"/>
          <w:bCs w:val="0"/>
        </w:rPr>
        <w:t xml:space="preserve"> and with more users, the faster and more efficient the system</w:t>
      </w:r>
      <w:r w:rsidR="00031B7D">
        <w:rPr>
          <w:rStyle w:val="Bold"/>
          <w:b w:val="0"/>
          <w:bCs w:val="0"/>
        </w:rPr>
        <w:t xml:space="preserve"> becomes</w:t>
      </w:r>
      <w:r w:rsidRPr="00026948">
        <w:rPr>
          <w:rStyle w:val="Bold"/>
          <w:b w:val="0"/>
          <w:bCs w:val="0"/>
        </w:rPr>
        <w:t xml:space="preserve">.  </w:t>
      </w:r>
    </w:p>
    <w:p w14:paraId="09368208" w14:textId="17951B6B" w:rsidR="00026948" w:rsidRDefault="00026948" w:rsidP="00FB40D8">
      <w:pPr>
        <w:jc w:val="both"/>
        <w:rPr>
          <w:rStyle w:val="Bold"/>
          <w:b w:val="0"/>
          <w:bCs w:val="0"/>
        </w:rPr>
      </w:pPr>
      <w:r w:rsidRPr="00026948">
        <w:rPr>
          <w:rStyle w:val="Bold"/>
          <w:b w:val="0"/>
          <w:bCs w:val="0"/>
        </w:rPr>
        <w:t>Unlike others</w:t>
      </w:r>
      <w:r w:rsidR="009C4751">
        <w:rPr>
          <w:rStyle w:val="Bold"/>
          <w:b w:val="0"/>
          <w:bCs w:val="0"/>
        </w:rPr>
        <w:t xml:space="preserve">, </w:t>
      </w:r>
      <w:r w:rsidR="006A79A3">
        <w:t>NuGenesis</w:t>
      </w:r>
      <w:r w:rsidRPr="00026948">
        <w:rPr>
          <w:rStyle w:val="Bold"/>
          <w:b w:val="0"/>
          <w:bCs w:val="0"/>
        </w:rPr>
        <w:t xml:space="preserve"> is fully functional and ready for onboarding projects and listing crypto assets.  </w:t>
      </w:r>
    </w:p>
    <w:p w14:paraId="6FB2B88C" w14:textId="4A29F7B9" w:rsidR="00026948" w:rsidRDefault="00026948" w:rsidP="00FB40D8">
      <w:pPr>
        <w:jc w:val="both"/>
        <w:rPr>
          <w:rStyle w:val="Bold"/>
          <w:b w:val="0"/>
          <w:bCs w:val="0"/>
        </w:rPr>
      </w:pPr>
      <w:r>
        <w:rPr>
          <w:rStyle w:val="Bold"/>
          <w:b w:val="0"/>
          <w:bCs w:val="0"/>
        </w:rPr>
        <w:t>You have an opportunity to get in at the ground floor and take</w:t>
      </w:r>
      <w:r w:rsidR="009C4751">
        <w:rPr>
          <w:rStyle w:val="Bold"/>
          <w:b w:val="0"/>
          <w:bCs w:val="0"/>
        </w:rPr>
        <w:t xml:space="preserve"> </w:t>
      </w:r>
      <w:r w:rsidR="00031B7D">
        <w:rPr>
          <w:rStyle w:val="Bold"/>
          <w:b w:val="0"/>
          <w:bCs w:val="0"/>
        </w:rPr>
        <w:t xml:space="preserve">an </w:t>
      </w:r>
      <w:r>
        <w:rPr>
          <w:rStyle w:val="Bold"/>
          <w:b w:val="0"/>
          <w:bCs w:val="0"/>
        </w:rPr>
        <w:t xml:space="preserve">active part </w:t>
      </w:r>
      <w:r w:rsidR="009C4751">
        <w:rPr>
          <w:rStyle w:val="Bold"/>
          <w:b w:val="0"/>
          <w:bCs w:val="0"/>
        </w:rPr>
        <w:t>i</w:t>
      </w:r>
      <w:r>
        <w:rPr>
          <w:rStyle w:val="Bold"/>
          <w:b w:val="0"/>
          <w:bCs w:val="0"/>
        </w:rPr>
        <w:t xml:space="preserve">n the shaping of the </w:t>
      </w:r>
      <w:r w:rsidR="006A79A3">
        <w:t>NuGenesis</w:t>
      </w:r>
      <w:r>
        <w:rPr>
          <w:rStyle w:val="Bold"/>
          <w:b w:val="0"/>
          <w:bCs w:val="0"/>
        </w:rPr>
        <w:t xml:space="preserve"> ecosystem.  </w:t>
      </w:r>
    </w:p>
    <w:p w14:paraId="607F7878" w14:textId="66CF2FB2" w:rsidR="00026948" w:rsidRDefault="00031B7D" w:rsidP="00FB40D8">
      <w:pPr>
        <w:jc w:val="both"/>
        <w:rPr>
          <w:rStyle w:val="Bold"/>
          <w:b w:val="0"/>
          <w:bCs w:val="0"/>
        </w:rPr>
      </w:pPr>
      <w:r>
        <w:rPr>
          <w:rStyle w:val="Bold"/>
          <w:b w:val="0"/>
          <w:bCs w:val="0"/>
        </w:rPr>
        <w:t>Most of t</w:t>
      </w:r>
      <w:r w:rsidR="00026948">
        <w:rPr>
          <w:rStyle w:val="Bold"/>
          <w:b w:val="0"/>
          <w:bCs w:val="0"/>
        </w:rPr>
        <w:t>he skills and qualifications for the new economy brought in by blockchain technology ha</w:t>
      </w:r>
      <w:r w:rsidR="009C4751">
        <w:rPr>
          <w:rStyle w:val="Bold"/>
          <w:b w:val="0"/>
          <w:bCs w:val="0"/>
        </w:rPr>
        <w:t>ve</w:t>
      </w:r>
      <w:r w:rsidR="00026948">
        <w:rPr>
          <w:rStyle w:val="Bold"/>
          <w:b w:val="0"/>
          <w:bCs w:val="0"/>
        </w:rPr>
        <w:t xml:space="preserve"> not </w:t>
      </w:r>
      <w:r>
        <w:rPr>
          <w:rStyle w:val="Bold"/>
          <w:b w:val="0"/>
          <w:bCs w:val="0"/>
        </w:rPr>
        <w:t xml:space="preserve">even </w:t>
      </w:r>
      <w:r w:rsidR="00026948">
        <w:rPr>
          <w:rStyle w:val="Bold"/>
          <w:b w:val="0"/>
          <w:bCs w:val="0"/>
        </w:rPr>
        <w:t>been invented yet.</w:t>
      </w:r>
      <w:r w:rsidR="009C4751">
        <w:rPr>
          <w:rStyle w:val="Bold"/>
          <w:b w:val="0"/>
          <w:bCs w:val="0"/>
        </w:rPr>
        <w:t xml:space="preserve"> </w:t>
      </w:r>
      <w:r w:rsidR="00026948">
        <w:rPr>
          <w:rStyle w:val="Bold"/>
          <w:b w:val="0"/>
          <w:bCs w:val="0"/>
        </w:rPr>
        <w:t>Anyone with enthusiasm, initiative</w:t>
      </w:r>
      <w:r w:rsidR="009C4751">
        <w:rPr>
          <w:rStyle w:val="Bold"/>
          <w:b w:val="0"/>
          <w:bCs w:val="0"/>
        </w:rPr>
        <w:t xml:space="preserve">, </w:t>
      </w:r>
      <w:r w:rsidR="00026948">
        <w:rPr>
          <w:rStyle w:val="Bold"/>
          <w:b w:val="0"/>
          <w:bCs w:val="0"/>
        </w:rPr>
        <w:t xml:space="preserve">and passion can become fully emersed in the blockchain </w:t>
      </w:r>
      <w:r>
        <w:rPr>
          <w:rStyle w:val="Bold"/>
          <w:b w:val="0"/>
          <w:bCs w:val="0"/>
        </w:rPr>
        <w:t>world and</w:t>
      </w:r>
      <w:r w:rsidR="00026948">
        <w:rPr>
          <w:rStyle w:val="Bold"/>
          <w:b w:val="0"/>
          <w:bCs w:val="0"/>
        </w:rPr>
        <w:t xml:space="preserve"> use </w:t>
      </w:r>
      <w:r w:rsidR="009C4751">
        <w:rPr>
          <w:rStyle w:val="Bold"/>
          <w:b w:val="0"/>
          <w:bCs w:val="0"/>
        </w:rPr>
        <w:t xml:space="preserve">their </w:t>
      </w:r>
      <w:r w:rsidR="00026948">
        <w:rPr>
          <w:rStyle w:val="Bold"/>
          <w:b w:val="0"/>
          <w:bCs w:val="0"/>
        </w:rPr>
        <w:t>existing talents in numerous ways a</w:t>
      </w:r>
      <w:r>
        <w:rPr>
          <w:rStyle w:val="Bold"/>
          <w:b w:val="0"/>
          <w:bCs w:val="0"/>
        </w:rPr>
        <w:t>s well as</w:t>
      </w:r>
      <w:r w:rsidR="00026948">
        <w:rPr>
          <w:rStyle w:val="Bold"/>
          <w:b w:val="0"/>
          <w:bCs w:val="0"/>
        </w:rPr>
        <w:t xml:space="preserve"> acquir</w:t>
      </w:r>
      <w:r>
        <w:rPr>
          <w:rStyle w:val="Bold"/>
          <w:b w:val="0"/>
          <w:bCs w:val="0"/>
        </w:rPr>
        <w:t>ing</w:t>
      </w:r>
      <w:r w:rsidR="00026948">
        <w:rPr>
          <w:rStyle w:val="Bold"/>
          <w:b w:val="0"/>
          <w:bCs w:val="0"/>
        </w:rPr>
        <w:t xml:space="preserve"> others. </w:t>
      </w:r>
    </w:p>
    <w:p w14:paraId="7F8048C1" w14:textId="70863B2A" w:rsidR="00A17553" w:rsidRPr="00A17553" w:rsidRDefault="00A17553" w:rsidP="00A17553">
      <w:pPr>
        <w:pStyle w:val="ListBullet"/>
        <w:numPr>
          <w:ilvl w:val="0"/>
          <w:numId w:val="0"/>
        </w:numPr>
        <w:ind w:left="720" w:right="1575"/>
        <w:jc w:val="both"/>
        <w:rPr>
          <w:b/>
          <w:bCs/>
          <w:color w:val="005677" w:themeColor="accent4" w:themeShade="80"/>
          <w:sz w:val="28"/>
          <w:szCs w:val="28"/>
        </w:rPr>
      </w:pPr>
      <w:r w:rsidRPr="00A17553">
        <w:rPr>
          <w:b/>
          <w:bCs/>
          <w:color w:val="005677" w:themeColor="accent4" w:themeShade="80"/>
          <w:sz w:val="28"/>
          <w:szCs w:val="28"/>
        </w:rPr>
        <w:t>A</w:t>
      </w:r>
      <w:r w:rsidR="00377051">
        <w:rPr>
          <w:b/>
          <w:bCs/>
          <w:color w:val="005677" w:themeColor="accent4" w:themeShade="80"/>
          <w:sz w:val="28"/>
          <w:szCs w:val="28"/>
        </w:rPr>
        <w:t xml:space="preserve"> </w:t>
      </w:r>
      <w:r w:rsidR="00DF2A17">
        <w:rPr>
          <w:b/>
          <w:bCs/>
          <w:color w:val="005677" w:themeColor="accent4" w:themeShade="80"/>
          <w:sz w:val="28"/>
          <w:szCs w:val="28"/>
        </w:rPr>
        <w:t xml:space="preserve">Market Consul will excite, </w:t>
      </w:r>
      <w:r w:rsidR="004A4BB5">
        <w:rPr>
          <w:b/>
          <w:bCs/>
          <w:color w:val="005677" w:themeColor="accent4" w:themeShade="80"/>
          <w:sz w:val="28"/>
          <w:szCs w:val="28"/>
        </w:rPr>
        <w:t>motivate,</w:t>
      </w:r>
      <w:r w:rsidR="00DF2A17">
        <w:rPr>
          <w:b/>
          <w:bCs/>
          <w:color w:val="005677" w:themeColor="accent4" w:themeShade="80"/>
          <w:sz w:val="28"/>
          <w:szCs w:val="28"/>
        </w:rPr>
        <w:t xml:space="preserve"> and facil</w:t>
      </w:r>
      <w:r w:rsidR="00A778AD">
        <w:rPr>
          <w:b/>
          <w:bCs/>
          <w:color w:val="005677" w:themeColor="accent4" w:themeShade="80"/>
          <w:sz w:val="28"/>
          <w:szCs w:val="28"/>
        </w:rPr>
        <w:t>it</w:t>
      </w:r>
      <w:r w:rsidR="00DF2A17">
        <w:rPr>
          <w:b/>
          <w:bCs/>
          <w:color w:val="005677" w:themeColor="accent4" w:themeShade="80"/>
          <w:sz w:val="28"/>
          <w:szCs w:val="28"/>
        </w:rPr>
        <w:t>ate users to try the NuGenesis ecosystem</w:t>
      </w:r>
      <w:r w:rsidR="00A778AD">
        <w:rPr>
          <w:b/>
          <w:bCs/>
          <w:color w:val="005677" w:themeColor="accent4" w:themeShade="80"/>
          <w:sz w:val="28"/>
          <w:szCs w:val="28"/>
        </w:rPr>
        <w:t xml:space="preserve"> and</w:t>
      </w:r>
      <w:r w:rsidRPr="00A17553">
        <w:rPr>
          <w:b/>
          <w:bCs/>
          <w:color w:val="005677" w:themeColor="accent4" w:themeShade="80"/>
          <w:sz w:val="28"/>
          <w:szCs w:val="28"/>
        </w:rPr>
        <w:t xml:space="preserve"> capture the ‘network effect’ that will give value </w:t>
      </w:r>
      <w:r w:rsidR="00A778AD">
        <w:rPr>
          <w:b/>
          <w:bCs/>
          <w:color w:val="005677" w:themeColor="accent4" w:themeShade="80"/>
          <w:sz w:val="28"/>
          <w:szCs w:val="28"/>
        </w:rPr>
        <w:t xml:space="preserve">to </w:t>
      </w:r>
      <w:r w:rsidRPr="00A17553">
        <w:rPr>
          <w:b/>
          <w:bCs/>
          <w:color w:val="005677" w:themeColor="accent4" w:themeShade="80"/>
          <w:sz w:val="28"/>
          <w:szCs w:val="28"/>
        </w:rPr>
        <w:t xml:space="preserve">the NuGenesis ecosystem. </w:t>
      </w:r>
    </w:p>
    <w:p w14:paraId="65BC8B55" w14:textId="7218D710" w:rsidR="00031B7D" w:rsidRDefault="00026948" w:rsidP="00FB40D8">
      <w:pPr>
        <w:pStyle w:val="ListBullet"/>
        <w:numPr>
          <w:ilvl w:val="0"/>
          <w:numId w:val="0"/>
        </w:numPr>
        <w:jc w:val="both"/>
      </w:pPr>
      <w:r>
        <w:t>It is a unique moment in history.</w:t>
      </w:r>
      <w:r w:rsidR="009C4751">
        <w:t xml:space="preserve"> </w:t>
      </w:r>
      <w:r>
        <w:t>Blockchain technology is inevitable.</w:t>
      </w:r>
      <w:r w:rsidR="004A4BB5">
        <w:t xml:space="preserve"> </w:t>
      </w:r>
      <w:r>
        <w:t xml:space="preserve">The new economy will render the </w:t>
      </w:r>
      <w:r w:rsidR="00031B7D">
        <w:t xml:space="preserve">current </w:t>
      </w:r>
      <w:r>
        <w:t>inefficiencies and inequalities obsolete.</w:t>
      </w:r>
      <w:r w:rsidR="004A4BB5">
        <w:t xml:space="preserve"> </w:t>
      </w:r>
      <w:r>
        <w:t>Where do you want to be?</w:t>
      </w:r>
      <w:r w:rsidR="004A4BB5">
        <w:t xml:space="preserve"> </w:t>
      </w:r>
      <w:r>
        <w:t xml:space="preserve">We want you </w:t>
      </w:r>
      <w:r w:rsidR="008E48D1">
        <w:t xml:space="preserve">to </w:t>
      </w:r>
      <w:r>
        <w:t xml:space="preserve">tell your grandchildren about </w:t>
      </w:r>
      <w:r w:rsidR="003C0058">
        <w:t xml:space="preserve">how you </w:t>
      </w:r>
      <w:r w:rsidR="00031B7D">
        <w:t xml:space="preserve">help to </w:t>
      </w:r>
      <w:r w:rsidR="003C0058">
        <w:t>build the new digital world.</w:t>
      </w:r>
      <w:r w:rsidR="008E48D1">
        <w:t xml:space="preserve"> </w:t>
      </w:r>
    </w:p>
    <w:p w14:paraId="20621443" w14:textId="0102DBF2" w:rsidR="00026948" w:rsidRPr="00614293" w:rsidRDefault="003C0058" w:rsidP="00FB40D8">
      <w:pPr>
        <w:pStyle w:val="ListBullet"/>
        <w:numPr>
          <w:ilvl w:val="0"/>
          <w:numId w:val="0"/>
        </w:numPr>
        <w:jc w:val="both"/>
      </w:pPr>
      <w:r>
        <w:t xml:space="preserve">It starts right here. </w:t>
      </w:r>
    </w:p>
    <w:p w14:paraId="7D0CF585" w14:textId="5612859B" w:rsidR="00BA31C4" w:rsidRPr="00AF73C8" w:rsidRDefault="00AF73C8" w:rsidP="00BA31C4">
      <w:pPr>
        <w:pStyle w:val="Heading1"/>
        <w:numPr>
          <w:ilvl w:val="0"/>
          <w:numId w:val="18"/>
        </w:numPr>
        <w:ind w:left="0" w:firstLine="0"/>
      </w:pPr>
      <w:bookmarkStart w:id="2" w:name="_Toc81088501"/>
      <w:r w:rsidRPr="00AF73C8">
        <w:lastRenderedPageBreak/>
        <w:t>w</w:t>
      </w:r>
      <w:r w:rsidRPr="00AF73C8">
        <w:rPr>
          <w:caps w:val="0"/>
        </w:rPr>
        <w:t>hy be</w:t>
      </w:r>
      <w:r w:rsidR="004A4BB5">
        <w:rPr>
          <w:caps w:val="0"/>
        </w:rPr>
        <w:t>come</w:t>
      </w:r>
      <w:r w:rsidRPr="00AF73C8">
        <w:rPr>
          <w:caps w:val="0"/>
        </w:rPr>
        <w:t xml:space="preserve"> a</w:t>
      </w:r>
      <w:r w:rsidR="00DF2A17">
        <w:rPr>
          <w:caps w:val="0"/>
        </w:rPr>
        <w:t xml:space="preserve"> Market Consul</w:t>
      </w:r>
      <w:r w:rsidRPr="00AF73C8">
        <w:rPr>
          <w:caps w:val="0"/>
        </w:rPr>
        <w:t>?</w:t>
      </w:r>
      <w:bookmarkEnd w:id="2"/>
    </w:p>
    <w:p w14:paraId="629B6888" w14:textId="66C77A48" w:rsidR="00BA31C4" w:rsidRDefault="00DF2A17" w:rsidP="00FB40D8">
      <w:pPr>
        <w:jc w:val="both"/>
      </w:pPr>
      <w:r>
        <w:t xml:space="preserve">A </w:t>
      </w:r>
      <w:r w:rsidR="001F051C">
        <w:t>M</w:t>
      </w:r>
      <w:r>
        <w:t>arket Consul has the skill of closing.</w:t>
      </w:r>
      <w:r w:rsidR="004A4BB5">
        <w:t xml:space="preserve"> </w:t>
      </w:r>
      <w:r w:rsidR="001F051C">
        <w:t>A Market Consul has the gift of convincing</w:t>
      </w:r>
      <w:r>
        <w:t xml:space="preserve"> the interested, curious, inclined</w:t>
      </w:r>
      <w:r w:rsidR="004A4BB5">
        <w:t>,</w:t>
      </w:r>
      <w:r>
        <w:t xml:space="preserve"> and even apathetic to try new technology.  If you can convince them to try out NuGenesis, NuGenesis’ tech will ensure they stay.  </w:t>
      </w:r>
      <w:r w:rsidR="001F051C">
        <w:t xml:space="preserve">It takes the expertise of the Market Consul that makes the traction; – that gives </w:t>
      </w:r>
      <w:proofErr w:type="spellStart"/>
      <w:r w:rsidR="001F051C">
        <w:t>realisation</w:t>
      </w:r>
      <w:proofErr w:type="spellEnd"/>
      <w:r w:rsidR="001F051C">
        <w:t xml:space="preserve"> to the promise. </w:t>
      </w:r>
      <w:r w:rsidR="00AF73C8">
        <w:t xml:space="preserve">  </w:t>
      </w:r>
    </w:p>
    <w:p w14:paraId="50565C13" w14:textId="3AF4C259" w:rsidR="003D5264" w:rsidRPr="00614293" w:rsidRDefault="001F051C" w:rsidP="00FB40D8">
      <w:pPr>
        <w:jc w:val="both"/>
      </w:pPr>
      <w:r>
        <w:t xml:space="preserve">When qualified, a Market Consul, </w:t>
      </w:r>
      <w:r w:rsidR="004A4BB5">
        <w:t xml:space="preserve">in </w:t>
      </w:r>
      <w:r>
        <w:t>addition to their base remuneration, will receive:</w:t>
      </w:r>
    </w:p>
    <w:p w14:paraId="7F060364" w14:textId="1F1139E0" w:rsidR="00BA31C4" w:rsidRPr="008658ED" w:rsidRDefault="007C188A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>Gold Miner-Staker position</w:t>
      </w:r>
      <w:r w:rsidR="00031B7D">
        <w:rPr>
          <w:rStyle w:val="Bold"/>
        </w:rPr>
        <w:t>s</w:t>
      </w:r>
      <w:r>
        <w:rPr>
          <w:rStyle w:val="Bold"/>
        </w:rPr>
        <w:t>:</w:t>
      </w:r>
      <w:r w:rsidR="00BA31C4" w:rsidRPr="00614293">
        <w:rPr>
          <w:rStyle w:val="Bold"/>
        </w:rPr>
        <w:t xml:space="preserve"> </w:t>
      </w:r>
      <w:r w:rsidRPr="007C188A">
        <w:rPr>
          <w:rStyle w:val="Bold"/>
          <w:b w:val="0"/>
          <w:bCs w:val="0"/>
        </w:rPr>
        <w:t xml:space="preserve">that is </w:t>
      </w:r>
      <w:r w:rsidR="00CF5996">
        <w:rPr>
          <w:rStyle w:val="Bold"/>
          <w:b w:val="0"/>
          <w:bCs w:val="0"/>
        </w:rPr>
        <w:t>198</w:t>
      </w:r>
      <w:r w:rsidR="009572A6">
        <w:rPr>
          <w:rStyle w:val="Bold"/>
          <w:b w:val="0"/>
          <w:bCs w:val="0"/>
        </w:rPr>
        <w:t xml:space="preserve"> </w:t>
      </w:r>
      <w:r w:rsidRPr="007C188A">
        <w:rPr>
          <w:rStyle w:val="Bold"/>
          <w:b w:val="0"/>
          <w:bCs w:val="0"/>
        </w:rPr>
        <w:t>coins per day.</w:t>
      </w:r>
      <w:r>
        <w:rPr>
          <w:rStyle w:val="Bold"/>
        </w:rPr>
        <w:t xml:space="preserve">  </w:t>
      </w:r>
    </w:p>
    <w:p w14:paraId="4B077C74" w14:textId="20334443" w:rsidR="008658ED" w:rsidRPr="00CF5996" w:rsidRDefault="008658ED" w:rsidP="00FB40D8">
      <w:pPr>
        <w:pStyle w:val="ListBullet"/>
        <w:numPr>
          <w:ilvl w:val="0"/>
          <w:numId w:val="0"/>
        </w:numPr>
        <w:ind w:left="720"/>
        <w:jc w:val="both"/>
        <w:rPr>
          <w:rStyle w:val="Bold"/>
          <w:b w:val="0"/>
          <w:bCs w:val="0"/>
        </w:rPr>
      </w:pPr>
      <w:r>
        <w:rPr>
          <w:rStyle w:val="Bold"/>
        </w:rPr>
        <w:t>The Gold Miner-</w:t>
      </w:r>
      <w:r w:rsidRPr="00FB40D8">
        <w:rPr>
          <w:rStyle w:val="Bold"/>
        </w:rPr>
        <w:t>Staker</w:t>
      </w:r>
      <w:r>
        <w:rPr>
          <w:rStyle w:val="Bold"/>
          <w:b w:val="0"/>
          <w:bCs w:val="0"/>
        </w:rPr>
        <w:t xml:space="preserve"> </w:t>
      </w:r>
      <w:r w:rsidRPr="00FB40D8">
        <w:rPr>
          <w:rStyle w:val="Bold"/>
        </w:rPr>
        <w:t>position</w:t>
      </w:r>
      <w:r>
        <w:rPr>
          <w:rStyle w:val="Bold"/>
          <w:b w:val="0"/>
          <w:bCs w:val="0"/>
        </w:rPr>
        <w:t xml:space="preserve"> is an asset, </w:t>
      </w:r>
      <w:r w:rsidR="00031B7D">
        <w:rPr>
          <w:rStyle w:val="Bold"/>
          <w:b w:val="0"/>
          <w:bCs w:val="0"/>
        </w:rPr>
        <w:t xml:space="preserve">just </w:t>
      </w:r>
      <w:r>
        <w:rPr>
          <w:rStyle w:val="Bold"/>
          <w:b w:val="0"/>
          <w:bCs w:val="0"/>
        </w:rPr>
        <w:t>like a business, earning you passive income</w:t>
      </w:r>
      <w:r w:rsidR="00031B7D">
        <w:rPr>
          <w:rStyle w:val="Bold"/>
          <w:b w:val="0"/>
          <w:bCs w:val="0"/>
        </w:rPr>
        <w:t>,</w:t>
      </w:r>
      <w:r>
        <w:rPr>
          <w:rStyle w:val="Bold"/>
          <w:b w:val="0"/>
          <w:bCs w:val="0"/>
        </w:rPr>
        <w:t xml:space="preserve"> and </w:t>
      </w:r>
      <w:r w:rsidR="00031B7D">
        <w:rPr>
          <w:rStyle w:val="Bold"/>
          <w:b w:val="0"/>
          <w:bCs w:val="0"/>
        </w:rPr>
        <w:t xml:space="preserve">it is </w:t>
      </w:r>
      <w:r>
        <w:rPr>
          <w:rStyle w:val="Bold"/>
          <w:b w:val="0"/>
          <w:bCs w:val="0"/>
        </w:rPr>
        <w:t xml:space="preserve">something that </w:t>
      </w:r>
      <w:r w:rsidR="006A79A3">
        <w:t>NuGenesis</w:t>
      </w:r>
      <w:r>
        <w:rPr>
          <w:rStyle w:val="Bold"/>
          <w:b w:val="0"/>
          <w:bCs w:val="0"/>
        </w:rPr>
        <w:t xml:space="preserve"> cherishes as an offering. </w:t>
      </w:r>
    </w:p>
    <w:p w14:paraId="54AD5690" w14:textId="77777777" w:rsidR="004100AB" w:rsidRDefault="00CF5996" w:rsidP="000C705B">
      <w:pPr>
        <w:pStyle w:val="ListBullet"/>
        <w:numPr>
          <w:ilvl w:val="0"/>
          <w:numId w:val="0"/>
        </w:numPr>
        <w:ind w:left="340"/>
        <w:jc w:val="both"/>
        <w:rPr>
          <w:rStyle w:val="Bold"/>
          <w:b w:val="0"/>
          <w:bCs w:val="0"/>
        </w:rPr>
      </w:pPr>
      <w:r>
        <w:rPr>
          <w:rStyle w:val="Bold"/>
        </w:rPr>
        <w:t xml:space="preserve">10% of any fees attributable to a new user </w:t>
      </w:r>
      <w:r w:rsidR="00031B7D" w:rsidRPr="004100AB">
        <w:rPr>
          <w:rStyle w:val="Bold"/>
          <w:b w:val="0"/>
          <w:bCs w:val="0"/>
        </w:rPr>
        <w:t>introduced</w:t>
      </w:r>
      <w:r w:rsidRPr="004100AB">
        <w:rPr>
          <w:rStyle w:val="Bold"/>
          <w:b w:val="0"/>
          <w:bCs w:val="0"/>
        </w:rPr>
        <w:t xml:space="preserve"> by you</w:t>
      </w:r>
    </w:p>
    <w:p w14:paraId="7BC5F0D4" w14:textId="0DAB04D6" w:rsidR="001F051C" w:rsidRPr="004100AB" w:rsidRDefault="001F051C" w:rsidP="000C705B">
      <w:pPr>
        <w:pStyle w:val="ListBullet"/>
        <w:numPr>
          <w:ilvl w:val="0"/>
          <w:numId w:val="0"/>
        </w:numPr>
        <w:ind w:left="340"/>
        <w:jc w:val="both"/>
        <w:rPr>
          <w:rStyle w:val="Bold"/>
          <w:b w:val="0"/>
          <w:bCs w:val="0"/>
        </w:rPr>
      </w:pPr>
      <w:r>
        <w:rPr>
          <w:rStyle w:val="Bold"/>
        </w:rPr>
        <w:t xml:space="preserve">[ A Senior Market Consul can achieve 15%] </w:t>
      </w:r>
    </w:p>
    <w:p w14:paraId="05772AEF" w14:textId="6FB8F5EE" w:rsidR="008658ED" w:rsidRDefault="005D2EC5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 xml:space="preserve">5% of any fees attributable to </w:t>
      </w:r>
      <w:r w:rsidR="00247FD2">
        <w:rPr>
          <w:rStyle w:val="Bold"/>
        </w:rPr>
        <w:t xml:space="preserve">the </w:t>
      </w:r>
      <w:r>
        <w:rPr>
          <w:rStyle w:val="Bold"/>
        </w:rPr>
        <w:t xml:space="preserve">next generation </w:t>
      </w:r>
      <w:r w:rsidRPr="005D2EC5">
        <w:rPr>
          <w:rStyle w:val="Bold"/>
          <w:b w:val="0"/>
          <w:bCs w:val="0"/>
        </w:rPr>
        <w:t>of users introduced by your conversions</w:t>
      </w:r>
      <w:r w:rsidR="00031B7D">
        <w:rPr>
          <w:rStyle w:val="Bold"/>
          <w:b w:val="0"/>
          <w:bCs w:val="0"/>
        </w:rPr>
        <w:t>,</w:t>
      </w:r>
      <w:r w:rsidRPr="005D2EC5">
        <w:rPr>
          <w:rStyle w:val="Bold"/>
          <w:b w:val="0"/>
          <w:bCs w:val="0"/>
        </w:rPr>
        <w:t xml:space="preserve"> and a subsequent</w:t>
      </w:r>
      <w:r>
        <w:rPr>
          <w:rStyle w:val="Bold"/>
        </w:rPr>
        <w:t xml:space="preserve"> 2.5% </w:t>
      </w:r>
      <w:r w:rsidRPr="005D2EC5">
        <w:rPr>
          <w:rStyle w:val="Bold"/>
          <w:b w:val="0"/>
          <w:bCs w:val="0"/>
        </w:rPr>
        <w:t xml:space="preserve">of the fees attributable to the </w:t>
      </w:r>
      <w:r w:rsidRPr="005D2EC5">
        <w:rPr>
          <w:rStyle w:val="Bold"/>
        </w:rPr>
        <w:t>third generation</w:t>
      </w:r>
      <w:r w:rsidRPr="005D2EC5">
        <w:rPr>
          <w:rStyle w:val="Bold"/>
          <w:b w:val="0"/>
          <w:bCs w:val="0"/>
        </w:rPr>
        <w:t xml:space="preserve"> of users introduced by the second generation.  </w:t>
      </w:r>
    </w:p>
    <w:p w14:paraId="34868BD4" w14:textId="40E23BDA" w:rsidR="008658ED" w:rsidRDefault="008658ED" w:rsidP="00FB40D8">
      <w:pPr>
        <w:pStyle w:val="ListBullet"/>
        <w:numPr>
          <w:ilvl w:val="0"/>
          <w:numId w:val="0"/>
        </w:numPr>
        <w:ind w:left="720"/>
        <w:jc w:val="both"/>
        <w:rPr>
          <w:rStyle w:val="Bold"/>
          <w:b w:val="0"/>
          <w:bCs w:val="0"/>
        </w:rPr>
      </w:pPr>
      <w:r w:rsidRPr="008658ED">
        <w:rPr>
          <w:rStyle w:val="Bold"/>
          <w:b w:val="0"/>
          <w:bCs w:val="0"/>
        </w:rPr>
        <w:t>That is, you will be</w:t>
      </w:r>
      <w:r>
        <w:rPr>
          <w:rStyle w:val="Bold"/>
        </w:rPr>
        <w:t xml:space="preserve"> earning 3</w:t>
      </w:r>
      <w:r w:rsidR="00031B7D">
        <w:rPr>
          <w:rStyle w:val="Bold"/>
        </w:rPr>
        <w:t xml:space="preserve"> </w:t>
      </w:r>
      <w:r>
        <w:rPr>
          <w:rStyle w:val="Bold"/>
        </w:rPr>
        <w:t>Generations of fees!</w:t>
      </w:r>
    </w:p>
    <w:p w14:paraId="21A28DFF" w14:textId="74E52FB3" w:rsidR="00CF5996" w:rsidRPr="00614293" w:rsidRDefault="005D2EC5" w:rsidP="00FB40D8">
      <w:pPr>
        <w:pStyle w:val="ListBullet"/>
        <w:numPr>
          <w:ilvl w:val="0"/>
          <w:numId w:val="0"/>
        </w:numPr>
        <w:ind w:left="720"/>
        <w:jc w:val="both"/>
      </w:pPr>
      <w:r w:rsidRPr="005D2EC5">
        <w:rPr>
          <w:rStyle w:val="Bold"/>
          <w:b w:val="0"/>
          <w:bCs w:val="0"/>
        </w:rPr>
        <w:t>The users are tracked, part of an immutable un</w:t>
      </w:r>
      <w:r>
        <w:rPr>
          <w:rStyle w:val="Bold"/>
          <w:b w:val="0"/>
          <w:bCs w:val="0"/>
        </w:rPr>
        <w:t>-</w:t>
      </w:r>
      <w:r w:rsidRPr="005D2EC5">
        <w:rPr>
          <w:rStyle w:val="Bold"/>
          <w:b w:val="0"/>
          <w:bCs w:val="0"/>
        </w:rPr>
        <w:t xml:space="preserve">censorable system record </w:t>
      </w:r>
      <w:r w:rsidR="00031B7D">
        <w:rPr>
          <w:rStyle w:val="Bold"/>
          <w:b w:val="0"/>
          <w:bCs w:val="0"/>
        </w:rPr>
        <w:t xml:space="preserve">known as </w:t>
      </w:r>
      <w:r w:rsidR="0092573F">
        <w:rPr>
          <w:rStyle w:val="Bold"/>
          <w:b w:val="0"/>
          <w:bCs w:val="0"/>
        </w:rPr>
        <w:t xml:space="preserve">the </w:t>
      </w:r>
      <w:r w:rsidR="0092573F" w:rsidRPr="005D2EC5">
        <w:rPr>
          <w:rStyle w:val="Bold"/>
          <w:b w:val="0"/>
          <w:bCs w:val="0"/>
        </w:rPr>
        <w:t>‘</w:t>
      </w:r>
      <w:r w:rsidR="004A4BB5">
        <w:rPr>
          <w:rStyle w:val="Bold"/>
          <w:b w:val="0"/>
          <w:bCs w:val="0"/>
        </w:rPr>
        <w:t>Market Consul</w:t>
      </w:r>
      <w:r w:rsidR="004A4BB5" w:rsidRPr="005D2EC5">
        <w:rPr>
          <w:rStyle w:val="Bold"/>
          <w:b w:val="0"/>
          <w:bCs w:val="0"/>
        </w:rPr>
        <w:t xml:space="preserve"> </w:t>
      </w:r>
      <w:r w:rsidRPr="005D2EC5">
        <w:rPr>
          <w:rStyle w:val="Bold"/>
          <w:b w:val="0"/>
          <w:bCs w:val="0"/>
        </w:rPr>
        <w:t>Ledger’</w:t>
      </w:r>
      <w:r w:rsidR="00031B7D">
        <w:rPr>
          <w:rStyle w:val="Bold"/>
          <w:b w:val="0"/>
          <w:bCs w:val="0"/>
        </w:rPr>
        <w:t>,</w:t>
      </w:r>
      <w:r w:rsidRPr="005D2EC5">
        <w:rPr>
          <w:rStyle w:val="Bold"/>
          <w:b w:val="0"/>
          <w:bCs w:val="0"/>
        </w:rPr>
        <w:t xml:space="preserve"> by which you can access and view the history of every user’s fee generation.</w:t>
      </w:r>
      <w:r>
        <w:rPr>
          <w:rStyle w:val="Bold"/>
        </w:rPr>
        <w:t xml:space="preserve">  </w:t>
      </w:r>
    </w:p>
    <w:p w14:paraId="0EF2E8C7" w14:textId="1763DB71" w:rsidR="00CB5A12" w:rsidRDefault="00D27553" w:rsidP="00FB40D8">
      <w:pPr>
        <w:pStyle w:val="ListBullet"/>
        <w:jc w:val="both"/>
        <w:rPr>
          <w:rStyle w:val="Bold"/>
          <w:b w:val="0"/>
          <w:bCs w:val="0"/>
        </w:rPr>
      </w:pPr>
      <w:r>
        <w:rPr>
          <w:rStyle w:val="Bold"/>
        </w:rPr>
        <w:t>Core team remuneration contracts:</w:t>
      </w:r>
      <w:r w:rsidR="00247FD2">
        <w:rPr>
          <w:rStyle w:val="Bold"/>
        </w:rPr>
        <w:t xml:space="preserve"> </w:t>
      </w:r>
      <w:r w:rsidRPr="00D27553">
        <w:rPr>
          <w:rStyle w:val="Bold"/>
          <w:b w:val="0"/>
          <w:bCs w:val="0"/>
        </w:rPr>
        <w:t>for</w:t>
      </w:r>
      <w:r w:rsidR="00247FD2">
        <w:rPr>
          <w:rStyle w:val="Bold"/>
          <w:b w:val="0"/>
          <w:bCs w:val="0"/>
        </w:rPr>
        <w:t xml:space="preserve"> </w:t>
      </w:r>
      <w:r w:rsidRPr="00D27553">
        <w:rPr>
          <w:rStyle w:val="Bold"/>
          <w:b w:val="0"/>
          <w:bCs w:val="0"/>
        </w:rPr>
        <w:t>your special contribution</w:t>
      </w:r>
      <w:r w:rsidR="00247FD2">
        <w:rPr>
          <w:rStyle w:val="Bold"/>
          <w:b w:val="0"/>
          <w:bCs w:val="0"/>
        </w:rPr>
        <w:t xml:space="preserve">, </w:t>
      </w:r>
      <w:r w:rsidRPr="00D27553">
        <w:rPr>
          <w:rStyle w:val="Bold"/>
          <w:b w:val="0"/>
          <w:bCs w:val="0"/>
        </w:rPr>
        <w:t xml:space="preserve">an additional remuneration will be generated by the system for your </w:t>
      </w:r>
      <w:r w:rsidR="004A4BB5" w:rsidRPr="00D27553">
        <w:rPr>
          <w:rStyle w:val="Bold"/>
          <w:b w:val="0"/>
          <w:bCs w:val="0"/>
        </w:rPr>
        <w:t>duties</w:t>
      </w:r>
      <w:r w:rsidRPr="00D27553">
        <w:rPr>
          <w:rStyle w:val="Bold"/>
          <w:b w:val="0"/>
          <w:bCs w:val="0"/>
        </w:rPr>
        <w:t xml:space="preserve"> not otherwise covered by the Gold Miner-Staker position.</w:t>
      </w:r>
    </w:p>
    <w:p w14:paraId="24BD194D" w14:textId="034ABDDD" w:rsidR="00D27AF8" w:rsidRPr="00614293" w:rsidRDefault="00CB5A12" w:rsidP="00FB40D8">
      <w:pPr>
        <w:pStyle w:val="ListBullet"/>
        <w:jc w:val="both"/>
      </w:pPr>
      <w:r>
        <w:rPr>
          <w:rStyle w:val="Bold"/>
        </w:rPr>
        <w:t xml:space="preserve">Free Options on </w:t>
      </w:r>
      <w:r w:rsidR="006A79A3">
        <w:rPr>
          <w:rStyle w:val="Bold"/>
        </w:rPr>
        <w:t>NuGenesis</w:t>
      </w:r>
      <w:r>
        <w:rPr>
          <w:rStyle w:val="Bold"/>
        </w:rPr>
        <w:t xml:space="preserve"> related Coin releases:</w:t>
      </w:r>
      <w:r w:rsidR="00247FD2">
        <w:rPr>
          <w:rStyle w:val="Bold"/>
        </w:rPr>
        <w:t xml:space="preserve"> </w:t>
      </w:r>
      <w:r w:rsidRPr="00CB5A12">
        <w:rPr>
          <w:rStyle w:val="Bold"/>
          <w:b w:val="0"/>
          <w:bCs w:val="0"/>
        </w:rPr>
        <w:t xml:space="preserve">you will be entitled to free </w:t>
      </w:r>
      <w:proofErr w:type="spellStart"/>
      <w:r w:rsidRPr="00CB5A12">
        <w:rPr>
          <w:rStyle w:val="Bold"/>
          <w:b w:val="0"/>
          <w:bCs w:val="0"/>
        </w:rPr>
        <w:t>LedgerX</w:t>
      </w:r>
      <w:proofErr w:type="spellEnd"/>
      <w:r w:rsidRPr="00CB5A12">
        <w:rPr>
          <w:rStyle w:val="Bold"/>
          <w:b w:val="0"/>
          <w:bCs w:val="0"/>
        </w:rPr>
        <w:t xml:space="preserve"> exchange, Just Social, Bitcoin Green</w:t>
      </w:r>
      <w:r w:rsidR="00247FD2">
        <w:rPr>
          <w:rStyle w:val="Bold"/>
          <w:b w:val="0"/>
          <w:bCs w:val="0"/>
        </w:rPr>
        <w:t xml:space="preserve">, </w:t>
      </w:r>
      <w:r w:rsidRPr="00CB5A12">
        <w:rPr>
          <w:rStyle w:val="Bold"/>
          <w:b w:val="0"/>
          <w:bCs w:val="0"/>
        </w:rPr>
        <w:t>and other related Coin releases.</w:t>
      </w:r>
      <w:r>
        <w:rPr>
          <w:rStyle w:val="Bold"/>
        </w:rPr>
        <w:t xml:space="preserve"> </w:t>
      </w:r>
      <w:r w:rsidR="00D27553">
        <w:rPr>
          <w:rStyle w:val="Bold"/>
        </w:rPr>
        <w:t xml:space="preserve"> </w:t>
      </w:r>
    </w:p>
    <w:p w14:paraId="05807020" w14:textId="59AA2FD0" w:rsidR="00D27AF8" w:rsidRPr="00D27553" w:rsidRDefault="00D27553" w:rsidP="00FB40D8">
      <w:pPr>
        <w:pStyle w:val="ListBullet"/>
        <w:jc w:val="both"/>
        <w:rPr>
          <w:b/>
          <w:bCs/>
        </w:rPr>
      </w:pPr>
      <w:r>
        <w:rPr>
          <w:rStyle w:val="Bold"/>
        </w:rPr>
        <w:t xml:space="preserve">Deeply discounted </w:t>
      </w:r>
      <w:r w:rsidR="00FB40D8">
        <w:rPr>
          <w:rStyle w:val="Bold"/>
        </w:rPr>
        <w:t>– effectively better than</w:t>
      </w:r>
      <w:r>
        <w:rPr>
          <w:rStyle w:val="Bold"/>
        </w:rPr>
        <w:t xml:space="preserve"> 50%</w:t>
      </w:r>
      <w:r w:rsidR="00FB40D8">
        <w:rPr>
          <w:rStyle w:val="Bold"/>
        </w:rPr>
        <w:t xml:space="preserve"> -</w:t>
      </w:r>
      <w:r>
        <w:rPr>
          <w:rStyle w:val="Bold"/>
        </w:rPr>
        <w:t xml:space="preserve"> coins and tokens: </w:t>
      </w:r>
      <w:r w:rsidRPr="00D27553">
        <w:rPr>
          <w:rStyle w:val="Bold"/>
          <w:b w:val="0"/>
          <w:bCs w:val="0"/>
        </w:rPr>
        <w:t xml:space="preserve">any </w:t>
      </w:r>
      <w:r w:rsidR="00CB5A12" w:rsidRPr="00D27553">
        <w:rPr>
          <w:rStyle w:val="Bold"/>
          <w:b w:val="0"/>
          <w:bCs w:val="0"/>
        </w:rPr>
        <w:t>crypto</w:t>
      </w:r>
      <w:r w:rsidRPr="00D27553">
        <w:rPr>
          <w:rStyle w:val="Bold"/>
          <w:b w:val="0"/>
          <w:bCs w:val="0"/>
        </w:rPr>
        <w:t xml:space="preserve"> assets launched on our exchange or V2R launchpad, </w:t>
      </w:r>
      <w:r w:rsidR="004A4BB5">
        <w:rPr>
          <w:rStyle w:val="Bold"/>
          <w:b w:val="0"/>
          <w:bCs w:val="0"/>
        </w:rPr>
        <w:t>Market Consuls</w:t>
      </w:r>
      <w:r w:rsidR="004A4BB5" w:rsidRPr="00D27553">
        <w:rPr>
          <w:rStyle w:val="Bold"/>
          <w:b w:val="0"/>
          <w:bCs w:val="0"/>
        </w:rPr>
        <w:t xml:space="preserve"> </w:t>
      </w:r>
      <w:r w:rsidRPr="00D27553">
        <w:rPr>
          <w:rStyle w:val="Bold"/>
          <w:b w:val="0"/>
          <w:bCs w:val="0"/>
        </w:rPr>
        <w:t>will be able to</w:t>
      </w:r>
      <w:r w:rsidR="00FB40D8">
        <w:rPr>
          <w:rStyle w:val="Bold"/>
          <w:b w:val="0"/>
          <w:bCs w:val="0"/>
        </w:rPr>
        <w:t xml:space="preserve"> </w:t>
      </w:r>
      <w:r w:rsidR="00031B7D">
        <w:rPr>
          <w:rStyle w:val="Bold"/>
          <w:b w:val="0"/>
          <w:bCs w:val="0"/>
        </w:rPr>
        <w:t xml:space="preserve">access </w:t>
      </w:r>
      <w:r w:rsidR="00FB40D8">
        <w:rPr>
          <w:rStyle w:val="Bold"/>
          <w:b w:val="0"/>
          <w:bCs w:val="0"/>
        </w:rPr>
        <w:t>early and before release</w:t>
      </w:r>
      <w:r w:rsidRPr="00D27553">
        <w:rPr>
          <w:rStyle w:val="Bold"/>
          <w:b w:val="0"/>
          <w:bCs w:val="0"/>
        </w:rPr>
        <w:t xml:space="preserve">.  </w:t>
      </w:r>
      <w:r w:rsidR="00D27AF8" w:rsidRPr="00D27553">
        <w:rPr>
          <w:rStyle w:val="Bold"/>
          <w:b w:val="0"/>
          <w:bCs w:val="0"/>
        </w:rPr>
        <w:t xml:space="preserve"> </w:t>
      </w:r>
    </w:p>
    <w:p w14:paraId="16F59DEA" w14:textId="70F91F98" w:rsidR="00C02FF0" w:rsidRPr="00614293" w:rsidRDefault="004A4BB5" w:rsidP="00FB40D8">
      <w:pPr>
        <w:pStyle w:val="ListBullet"/>
        <w:jc w:val="both"/>
      </w:pPr>
      <w:r>
        <w:rPr>
          <w:rStyle w:val="Bold"/>
        </w:rPr>
        <w:t xml:space="preserve">Remunerated </w:t>
      </w:r>
      <w:r w:rsidR="00C02FF0">
        <w:rPr>
          <w:rStyle w:val="Bold"/>
        </w:rPr>
        <w:t>New Project Participation:</w:t>
      </w:r>
      <w:r w:rsidR="00C02FF0">
        <w:t xml:space="preserve"> as you will have early access </w:t>
      </w:r>
      <w:r w:rsidR="0027774B">
        <w:t xml:space="preserve">to </w:t>
      </w:r>
      <w:r w:rsidR="00C02FF0">
        <w:t>new projects being launched, many will need tech, admin, marketing</w:t>
      </w:r>
      <w:r w:rsidR="0027774B">
        <w:t xml:space="preserve">, </w:t>
      </w:r>
      <w:r w:rsidR="00C02FF0">
        <w:t>etc</w:t>
      </w:r>
      <w:r w:rsidR="0027774B">
        <w:t>.</w:t>
      </w:r>
      <w:r w:rsidR="00C02FF0">
        <w:t xml:space="preserve"> support</w:t>
      </w:r>
      <w:r w:rsidR="00031B7D">
        <w:t>,</w:t>
      </w:r>
      <w:r w:rsidR="00C02FF0">
        <w:t xml:space="preserve"> and you will have first access to provide these services to the new projects and be properly remunerated. </w:t>
      </w:r>
    </w:p>
    <w:p w14:paraId="24EDC025" w14:textId="513C92E4" w:rsidR="00D27AF8" w:rsidRDefault="00CB5A12" w:rsidP="00FB40D8">
      <w:pPr>
        <w:pStyle w:val="ListBullet"/>
        <w:jc w:val="both"/>
      </w:pPr>
      <w:r>
        <w:rPr>
          <w:rStyle w:val="Bold"/>
        </w:rPr>
        <w:lastRenderedPageBreak/>
        <w:t>Individualised merch:</w:t>
      </w:r>
      <w:r w:rsidR="00D302ED">
        <w:rPr>
          <w:rStyle w:val="Bold"/>
        </w:rPr>
        <w:t xml:space="preserve"> </w:t>
      </w:r>
      <w:r w:rsidR="006A79A3">
        <w:t>NuGenesis</w:t>
      </w:r>
      <w:r>
        <w:t xml:space="preserve"> branded</w:t>
      </w:r>
      <w:r w:rsidR="004B09A3">
        <w:t>,</w:t>
      </w:r>
      <w:r>
        <w:t xml:space="preserve"> with your insignia</w:t>
      </w:r>
      <w:r w:rsidR="004B09A3">
        <w:t>,</w:t>
      </w:r>
      <w:r>
        <w:t xml:space="preserve"> on a wide range of merchandise, event swag</w:t>
      </w:r>
      <w:r w:rsidR="0027774B">
        <w:t xml:space="preserve">, </w:t>
      </w:r>
      <w:r>
        <w:t>and other paraphernalia</w:t>
      </w:r>
      <w:r w:rsidR="004B09A3">
        <w:t xml:space="preserve"> id</w:t>
      </w:r>
      <w:r w:rsidR="00031B7D">
        <w:t>eally</w:t>
      </w:r>
      <w:r w:rsidR="004B09A3">
        <w:t xml:space="preserve"> to be</w:t>
      </w:r>
      <w:r w:rsidR="00031B7D">
        <w:t xml:space="preserve"> given</w:t>
      </w:r>
      <w:r>
        <w:t xml:space="preserve"> out to the community you are building with us.  </w:t>
      </w:r>
    </w:p>
    <w:p w14:paraId="2DDF3767" w14:textId="0566F9B1" w:rsidR="009C2BA2" w:rsidRPr="009C2BA2" w:rsidRDefault="003D5264" w:rsidP="009C2BA2">
      <w:pPr>
        <w:pStyle w:val="ListBullet"/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7092232" wp14:editId="358E7FDE">
            <wp:simplePos x="0" y="0"/>
            <wp:positionH relativeFrom="column">
              <wp:posOffset>5022215</wp:posOffset>
            </wp:positionH>
            <wp:positionV relativeFrom="paragraph">
              <wp:posOffset>4154805</wp:posOffset>
            </wp:positionV>
            <wp:extent cx="1749990" cy="2474595"/>
            <wp:effectExtent l="0" t="0" r="3175" b="1905"/>
            <wp:wrapNone/>
            <wp:docPr id="4" name="Picture 4" descr="A person in a costu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costume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2576" behindDoc="1" locked="0" layoutInCell="1" allowOverlap="1" wp14:anchorId="4A309080" wp14:editId="4F24269E">
                <wp:simplePos x="0" y="0"/>
                <wp:positionH relativeFrom="page">
                  <wp:posOffset>3474720</wp:posOffset>
                </wp:positionH>
                <wp:positionV relativeFrom="paragraph">
                  <wp:posOffset>4417060</wp:posOffset>
                </wp:positionV>
                <wp:extent cx="1935480" cy="17678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76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50309" w14:textId="2F082376" w:rsidR="000A0ACE" w:rsidRPr="00FB40D8" w:rsidRDefault="000A0ACE">
                            <w:pPr>
                              <w:pBdr>
                                <w:top w:val="single" w:sz="24" w:space="8" w:color="F0CDA1" w:themeColor="accent1"/>
                                <w:bottom w:val="single" w:sz="24" w:space="8" w:color="F0CDA1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</w:pP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  Meet </w:t>
                            </w:r>
                            <w:r w:rsidRPr="00FB40D8">
                              <w:rPr>
                                <w:b/>
                                <w:bCs/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NAVIS</w:t>
                            </w: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, the Artificial Intelligence securing the integrity and on-going innovation rate of the </w:t>
                            </w:r>
                            <w:r w:rsidR="006A79A3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NuGenesis</w:t>
                            </w:r>
                            <w:r w:rsidRPr="00FB40D8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 xml:space="preserve"> blockchain systems</w:t>
                            </w:r>
                            <w:r w:rsidR="0027774B">
                              <w:rPr>
                                <w:i/>
                                <w:iCs/>
                                <w:color w:val="B2540E" w:themeColor="accent6" w:themeShade="BF"/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9080" id="Text Box 2" o:spid="_x0000_s1032" type="#_x0000_t202" style="position:absolute;left:0;text-align:left;margin-left:273.6pt;margin-top:347.8pt;width:152.4pt;height:139.2pt;z-index:-2516439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" filled="f" stroked="f">
                <v:textbox>
                  <w:txbxContent>
                    <w:p w14:paraId="04950309" w14:textId="2F082376" w:rsidR="000A0ACE" w:rsidRPr="00FB40D8" w:rsidRDefault="000A0ACE">
                      <w:pPr>
                        <w:pBdr>
                          <w:top w:val="single" w:sz="24" w:space="8" w:color="F0CDA1" w:themeColor="accent1"/>
                          <w:bottom w:val="single" w:sz="24" w:space="8" w:color="F0CDA1" w:themeColor="accent1"/>
                        </w:pBdr>
                        <w:spacing w:after="0"/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</w:pP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  Meet </w:t>
                      </w:r>
                      <w:r w:rsidRPr="00FB40D8">
                        <w:rPr>
                          <w:b/>
                          <w:bCs/>
                          <w:i/>
                          <w:iCs/>
                          <w:color w:val="B2540E" w:themeColor="accent6" w:themeShade="BF"/>
                          <w:lang w:val="en-AU"/>
                        </w:rPr>
                        <w:t>NAVIS</w:t>
                      </w: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, the Artificial Intelligence securing the integrity and on-going innovation rate of the </w:t>
                      </w:r>
                      <w:r w:rsidR="006A79A3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>NuGenesis</w:t>
                      </w:r>
                      <w:r w:rsidRPr="00FB40D8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 xml:space="preserve"> blockchain systems</w:t>
                      </w:r>
                      <w:r w:rsidR="0027774B">
                        <w:rPr>
                          <w:i/>
                          <w:iCs/>
                          <w:color w:val="B2540E" w:themeColor="accent6" w:themeShade="BF"/>
                          <w:lang w:val="en-AU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5A12">
        <w:rPr>
          <w:rStyle w:val="Bold"/>
        </w:rPr>
        <w:t>Individualised ceremonial coins and NFTs:</w:t>
      </w:r>
      <w:r w:rsidR="00D302ED">
        <w:t xml:space="preserve"> </w:t>
      </w:r>
      <w:r w:rsidR="006A79A3">
        <w:t>NuGenesis</w:t>
      </w:r>
      <w:r w:rsidR="00CB5A12" w:rsidRPr="00CB5A12">
        <w:t xml:space="preserve"> branded</w:t>
      </w:r>
      <w:r w:rsidR="00CB5A12">
        <w:t>,</w:t>
      </w:r>
      <w:r w:rsidR="00CB5A12" w:rsidRPr="00CB5A12">
        <w:t xml:space="preserve"> with your insignia</w:t>
      </w:r>
      <w:r w:rsidR="00CB5A12">
        <w:t>,</w:t>
      </w:r>
      <w:r w:rsidR="00CB5A12" w:rsidRPr="00CB5A12">
        <w:t xml:space="preserve"> on</w:t>
      </w:r>
      <w:r w:rsidR="00CB5A12">
        <w:t xml:space="preserve"> ceremonial physical coins and/or NFTs commemorating your milestones with </w:t>
      </w:r>
      <w:r w:rsidR="006A79A3">
        <w:t>NuGenesis</w:t>
      </w:r>
      <w:r w:rsidR="00CB5A12">
        <w:t>.</w:t>
      </w:r>
    </w:p>
    <w:p w14:paraId="675D2BAE" w14:textId="77777777" w:rsidR="009C2BA2" w:rsidRPr="00D27553" w:rsidRDefault="009C2BA2" w:rsidP="009C2BA2">
      <w:pPr>
        <w:pStyle w:val="ListBullet"/>
        <w:jc w:val="both"/>
        <w:rPr>
          <w:b/>
          <w:bCs/>
        </w:rPr>
      </w:pPr>
      <w:r>
        <w:rPr>
          <w:rStyle w:val="Bold"/>
        </w:rPr>
        <w:t xml:space="preserve">Insider briefings: </w:t>
      </w:r>
      <w:r>
        <w:rPr>
          <w:rStyle w:val="Bold"/>
          <w:b w:val="0"/>
          <w:bCs w:val="0"/>
        </w:rPr>
        <w:t>a</w:t>
      </w:r>
      <w:r w:rsidRPr="00D27553">
        <w:rPr>
          <w:rStyle w:val="Bold"/>
          <w:b w:val="0"/>
          <w:bCs w:val="0"/>
        </w:rPr>
        <w:t xml:space="preserve">s you are part of the core team driving </w:t>
      </w:r>
      <w:r>
        <w:rPr>
          <w:rStyle w:val="Bold"/>
          <w:b w:val="0"/>
          <w:bCs w:val="0"/>
        </w:rPr>
        <w:t xml:space="preserve">NuGenesis, </w:t>
      </w:r>
      <w:r w:rsidRPr="00D27553">
        <w:rPr>
          <w:rStyle w:val="Bold"/>
          <w:b w:val="0"/>
          <w:bCs w:val="0"/>
        </w:rPr>
        <w:t xml:space="preserve">you will be on exclusive management level channels of communication </w:t>
      </w:r>
      <w:r>
        <w:rPr>
          <w:rStyle w:val="Bold"/>
          <w:b w:val="0"/>
          <w:bCs w:val="0"/>
        </w:rPr>
        <w:t xml:space="preserve">regarding </w:t>
      </w:r>
      <w:r w:rsidRPr="00D27553">
        <w:rPr>
          <w:rStyle w:val="Bold"/>
          <w:b w:val="0"/>
          <w:bCs w:val="0"/>
        </w:rPr>
        <w:t xml:space="preserve">what is going on with </w:t>
      </w:r>
      <w:r>
        <w:rPr>
          <w:rStyle w:val="Bold"/>
          <w:b w:val="0"/>
          <w:bCs w:val="0"/>
        </w:rPr>
        <w:t>NuGenesis</w:t>
      </w:r>
      <w:r w:rsidRPr="00D27553">
        <w:rPr>
          <w:rStyle w:val="Bold"/>
          <w:b w:val="0"/>
          <w:bCs w:val="0"/>
        </w:rPr>
        <w:t xml:space="preserve"> </w:t>
      </w:r>
      <w:r>
        <w:rPr>
          <w:rStyle w:val="Bold"/>
          <w:b w:val="0"/>
          <w:bCs w:val="0"/>
        </w:rPr>
        <w:t xml:space="preserve">specifically </w:t>
      </w:r>
      <w:r w:rsidRPr="00D27553">
        <w:rPr>
          <w:rStyle w:val="Bold"/>
          <w:b w:val="0"/>
          <w:bCs w:val="0"/>
        </w:rPr>
        <w:t xml:space="preserve">and the crypto-blockchain space generally.   </w:t>
      </w:r>
    </w:p>
    <w:p w14:paraId="43EE44DA" w14:textId="4C2A0B74" w:rsidR="009C2BA2" w:rsidRDefault="009C2BA2" w:rsidP="009C2BA2">
      <w:pPr>
        <w:pStyle w:val="ListBullet"/>
        <w:jc w:val="both"/>
      </w:pPr>
      <w:r>
        <w:rPr>
          <w:rStyle w:val="Bold"/>
        </w:rPr>
        <w:t>Access to closed events:</w:t>
      </w:r>
      <w:r w:rsidRPr="00614293">
        <w:rPr>
          <w:rStyle w:val="Bold"/>
        </w:rPr>
        <w:t xml:space="preserve"> </w:t>
      </w:r>
      <w:r w:rsidRPr="00CB5A12">
        <w:rPr>
          <w:rStyle w:val="Bold"/>
          <w:b w:val="0"/>
          <w:bCs w:val="0"/>
        </w:rPr>
        <w:t xml:space="preserve">you will have access to and </w:t>
      </w:r>
      <w:r>
        <w:rPr>
          <w:rStyle w:val="Bold"/>
          <w:b w:val="0"/>
          <w:bCs w:val="0"/>
        </w:rPr>
        <w:t xml:space="preserve">be able to </w:t>
      </w:r>
      <w:r w:rsidRPr="00CB5A12">
        <w:rPr>
          <w:rStyle w:val="Bold"/>
          <w:b w:val="0"/>
          <w:bCs w:val="0"/>
        </w:rPr>
        <w:t>participate in</w:t>
      </w:r>
      <w:r>
        <w:rPr>
          <w:rStyle w:val="Bold"/>
        </w:rPr>
        <w:t xml:space="preserve"> </w:t>
      </w:r>
      <w:r>
        <w:t xml:space="preserve">exclusive events for our whales and major investors, with interview access to core </w:t>
      </w:r>
      <w:proofErr w:type="spellStart"/>
      <w:r>
        <w:t>devs</w:t>
      </w:r>
      <w:proofErr w:type="spellEnd"/>
      <w:r>
        <w:t xml:space="preserve"> and executives.</w:t>
      </w:r>
    </w:p>
    <w:p w14:paraId="3215B7E1" w14:textId="79F925E0" w:rsidR="009C2BA2" w:rsidRDefault="009C2BA2" w:rsidP="009C2BA2">
      <w:pPr>
        <w:pStyle w:val="ListBullet"/>
        <w:numPr>
          <w:ilvl w:val="0"/>
          <w:numId w:val="0"/>
        </w:numPr>
        <w:ind w:left="340" w:hanging="340"/>
        <w:jc w:val="both"/>
      </w:pPr>
    </w:p>
    <w:p w14:paraId="50BCCAAC" w14:textId="522EA23A" w:rsidR="009C2BA2" w:rsidRDefault="009C2BA2" w:rsidP="009C2BA2">
      <w:pPr>
        <w:pStyle w:val="ListBullet"/>
        <w:numPr>
          <w:ilvl w:val="0"/>
          <w:numId w:val="0"/>
        </w:numPr>
        <w:ind w:left="340" w:hanging="340"/>
        <w:jc w:val="both"/>
      </w:pPr>
    </w:p>
    <w:p w14:paraId="1E97E5F8" w14:textId="170D99F4" w:rsidR="009C2BA2" w:rsidRDefault="009C2BA2" w:rsidP="009C2BA2">
      <w:pPr>
        <w:pStyle w:val="ListBullet"/>
        <w:numPr>
          <w:ilvl w:val="0"/>
          <w:numId w:val="0"/>
        </w:numPr>
        <w:ind w:left="340" w:hanging="340"/>
        <w:jc w:val="both"/>
      </w:pPr>
    </w:p>
    <w:p w14:paraId="55E4D8A8" w14:textId="1561D855" w:rsidR="009C2BA2" w:rsidRDefault="009C2BA2" w:rsidP="009C2BA2">
      <w:pPr>
        <w:pStyle w:val="ListBullet"/>
        <w:numPr>
          <w:ilvl w:val="0"/>
          <w:numId w:val="0"/>
        </w:numPr>
        <w:ind w:left="340" w:hanging="340"/>
        <w:jc w:val="both"/>
      </w:pPr>
    </w:p>
    <w:p w14:paraId="325A3AEA" w14:textId="56F9462D" w:rsidR="009C2BA2" w:rsidRPr="00614293" w:rsidRDefault="009C2BA2" w:rsidP="009C2BA2">
      <w:pPr>
        <w:pStyle w:val="ListBullet"/>
        <w:numPr>
          <w:ilvl w:val="0"/>
          <w:numId w:val="0"/>
        </w:numPr>
        <w:ind w:left="340" w:hanging="340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33BA90" wp14:editId="1A218C67">
            <wp:simplePos x="0" y="0"/>
            <wp:positionH relativeFrom="margin">
              <wp:posOffset>-114300</wp:posOffset>
            </wp:positionH>
            <wp:positionV relativeFrom="paragraph">
              <wp:posOffset>510540</wp:posOffset>
            </wp:positionV>
            <wp:extent cx="2628900" cy="2171700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4624" behindDoc="1" locked="0" layoutInCell="1" allowOverlap="1" wp14:anchorId="2002B2E2" wp14:editId="7A948263">
                <wp:simplePos x="0" y="0"/>
                <wp:positionH relativeFrom="margin">
                  <wp:posOffset>-110490</wp:posOffset>
                </wp:positionH>
                <wp:positionV relativeFrom="margin">
                  <wp:posOffset>3017520</wp:posOffset>
                </wp:positionV>
                <wp:extent cx="3947160" cy="1082040"/>
                <wp:effectExtent l="0" t="0" r="0" b="381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0" cy="1082040"/>
                          <a:chOff x="0" y="-59662"/>
                          <a:chExt cx="3590316" cy="19293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22868" y="-59662"/>
                            <a:ext cx="3567448" cy="3544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02343" w14:textId="77777777" w:rsidR="000A0ACE" w:rsidRDefault="000A0AC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61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37558" w14:textId="06F233BA" w:rsidR="000A0ACE" w:rsidRPr="00FB40D8" w:rsidRDefault="000A0ACE">
                              <w:pPr>
                                <w:rPr>
                                  <w:caps/>
                                  <w:color w:val="B2540E" w:themeColor="accent6" w:themeShade="BF"/>
                                  <w:sz w:val="26"/>
                                  <w:szCs w:val="26"/>
                                  <w:lang w:val="en-AU"/>
                                </w:rPr>
                              </w:pPr>
                              <w:r w:rsidRPr="00FB40D8">
                                <w:rPr>
                                  <w:caps/>
                                  <w:color w:val="B2540E" w:themeColor="accent6" w:themeShade="BF"/>
                                  <w:sz w:val="26"/>
                                  <w:szCs w:val="26"/>
                                  <w:lang w:val="en-AU"/>
                                </w:rPr>
                                <w:t xml:space="preserve">Have impact!  the </w:t>
                              </w:r>
                              <w:r w:rsidR="006A79A3">
                                <w:rPr>
                                  <w:caps/>
                                  <w:color w:val="B2540E" w:themeColor="accent6" w:themeShade="BF"/>
                                  <w:sz w:val="26"/>
                                  <w:szCs w:val="26"/>
                                  <w:lang w:val="en-AU"/>
                                </w:rPr>
                                <w:t>NuGenesis</w:t>
                              </w:r>
                              <w:r w:rsidRPr="00FB40D8">
                                <w:rPr>
                                  <w:caps/>
                                  <w:color w:val="B2540E" w:themeColor="accent6" w:themeShade="BF"/>
                                  <w:sz w:val="26"/>
                                  <w:szCs w:val="26"/>
                                  <w:lang w:val="en-AU"/>
                                </w:rPr>
                                <w:t xml:space="preserve"> community interacts on just social – the crypto centric socialmedia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2B2E2" id="Group 198" o:spid="_x0000_s1033" style="position:absolute;left:0;text-align:left;margin-left:-8.7pt;margin-top:237.6pt;width:310.8pt;height:85.2pt;z-index:-251641856;mso-wrap-distance-left:14.4pt;mso-wrap-distance-top:3.6pt;mso-wrap-distance-right:14.4pt;mso-wrap-distance-bottom:3.6pt;mso-position-horizontal-relative:margin;mso-position-vertical-relative:margin;mso-width-relative:margin;mso-height-relative:margin" coordorigin=",-596" coordsize="35903,19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">
                <v:rect id="Rectangle 199" o:spid="_x0000_s1034" style="position:absolute;left:228;top:-596;width:35675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f0cda1 [3204]" stroked="f" strokeweight="1pt">
                  <v:textbox>
                    <w:txbxContent>
                      <w:p w14:paraId="36702343" w14:textId="77777777" w:rsidR="000A0ACE" w:rsidRDefault="000A0AC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5" type="#_x0000_t202" style="position:absolute;top:2526;width:35674;height:1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E837558" w14:textId="06F233BA" w:rsidR="000A0ACE" w:rsidRPr="00FB40D8" w:rsidRDefault="000A0ACE">
                        <w:pPr>
                          <w:rPr>
                            <w:caps/>
                            <w:color w:val="B2540E" w:themeColor="accent6" w:themeShade="BF"/>
                            <w:sz w:val="26"/>
                            <w:szCs w:val="26"/>
                            <w:lang w:val="en-AU"/>
                          </w:rPr>
                        </w:pPr>
                        <w:r w:rsidRPr="00FB40D8">
                          <w:rPr>
                            <w:caps/>
                            <w:color w:val="B2540E" w:themeColor="accent6" w:themeShade="BF"/>
                            <w:sz w:val="26"/>
                            <w:szCs w:val="26"/>
                            <w:lang w:val="en-AU"/>
                          </w:rPr>
                          <w:t xml:space="preserve">Have impact!  the </w:t>
                        </w:r>
                        <w:r w:rsidR="006A79A3">
                          <w:rPr>
                            <w:caps/>
                            <w:color w:val="B2540E" w:themeColor="accent6" w:themeShade="BF"/>
                            <w:sz w:val="26"/>
                            <w:szCs w:val="26"/>
                            <w:lang w:val="en-AU"/>
                          </w:rPr>
                          <w:t>NuGenesis</w:t>
                        </w:r>
                        <w:r w:rsidRPr="00FB40D8">
                          <w:rPr>
                            <w:caps/>
                            <w:color w:val="B2540E" w:themeColor="accent6" w:themeShade="BF"/>
                            <w:sz w:val="26"/>
                            <w:szCs w:val="26"/>
                            <w:lang w:val="en-AU"/>
                          </w:rPr>
                          <w:t xml:space="preserve"> community interacts on just social – the crypto centric socialmedia platform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FF109B5" w14:textId="77CF5E09" w:rsidR="00D27AF8" w:rsidRPr="00614293" w:rsidRDefault="00CB5A12" w:rsidP="0003123C">
      <w:pPr>
        <w:pStyle w:val="Heading1"/>
        <w:numPr>
          <w:ilvl w:val="0"/>
          <w:numId w:val="18"/>
        </w:numPr>
        <w:ind w:left="0" w:firstLine="0"/>
      </w:pPr>
      <w:bookmarkStart w:id="3" w:name="_Toc81088502"/>
      <w:r>
        <w:lastRenderedPageBreak/>
        <w:t>d</w:t>
      </w:r>
      <w:r w:rsidR="00C02FF0">
        <w:rPr>
          <w:caps w:val="0"/>
        </w:rPr>
        <w:t>o you qualify?</w:t>
      </w:r>
      <w:bookmarkEnd w:id="3"/>
      <w:r w:rsidR="000A0ACE" w:rsidRPr="000A0ACE">
        <w:rPr>
          <w:noProof/>
        </w:rPr>
        <w:t xml:space="preserve"> </w:t>
      </w:r>
    </w:p>
    <w:p w14:paraId="23E64976" w14:textId="203DECAD" w:rsidR="00D65CB4" w:rsidRDefault="00D65CB4" w:rsidP="003D5264">
      <w:pPr>
        <w:jc w:val="both"/>
      </w:pPr>
      <w:r>
        <w:t>You must value offering your clients the best possible product; the latest technology, the most robust and reliable.</w:t>
      </w:r>
      <w:r w:rsidR="004A4BB5">
        <w:t xml:space="preserve"> </w:t>
      </w:r>
      <w:r>
        <w:t xml:space="preserve">You must value that those you convince to sign up and try a new technology have a user experience that they will be grateful for.  </w:t>
      </w:r>
    </w:p>
    <w:p w14:paraId="167FAF51" w14:textId="53A400D1" w:rsidR="003D5264" w:rsidRDefault="001F051C" w:rsidP="003D5264">
      <w:pPr>
        <w:jc w:val="both"/>
      </w:pPr>
      <w:r>
        <w:t>NuGenesis offers the foremost blockchain technology with an in-built accelerating innovation rate</w:t>
      </w:r>
      <w:r w:rsidR="004A4BB5">
        <w:t xml:space="preserve"> </w:t>
      </w:r>
      <w:r>
        <w:t xml:space="preserve">so that those closing new users </w:t>
      </w:r>
      <w:r w:rsidR="00D65CB4">
        <w:t>will have the confidence that our superior technology demands.</w:t>
      </w:r>
      <w:r w:rsidR="004A4BB5">
        <w:t xml:space="preserve"> </w:t>
      </w:r>
      <w:r w:rsidR="00D65CB4">
        <w:t xml:space="preserve">Only those with client-focused orientation qualify to be Market Consuls.  </w:t>
      </w:r>
    </w:p>
    <w:p w14:paraId="30A2B91E" w14:textId="07B3D723" w:rsidR="00D65CB4" w:rsidRDefault="00D65CB4" w:rsidP="003D5264">
      <w:pPr>
        <w:jc w:val="both"/>
      </w:pPr>
    </w:p>
    <w:p w14:paraId="19510148" w14:textId="55C042FE" w:rsidR="00D65CB4" w:rsidRDefault="00D65CB4" w:rsidP="003D5264">
      <w:pPr>
        <w:jc w:val="both"/>
      </w:pPr>
      <w:r>
        <w:t>Market Consul</w:t>
      </w:r>
      <w:r w:rsidR="004A4BB5">
        <w:t>s</w:t>
      </w:r>
      <w:r>
        <w:t xml:space="preserve"> are expected</w:t>
      </w:r>
      <w:r w:rsidR="00041783">
        <w:t xml:space="preserve"> to</w:t>
      </w:r>
      <w:r>
        <w:t>:</w:t>
      </w:r>
    </w:p>
    <w:p w14:paraId="44ED7C23" w14:textId="65C01C4F" w:rsidR="00D65CB4" w:rsidRDefault="00D65CB4" w:rsidP="00041783">
      <w:pPr>
        <w:spacing w:before="0" w:after="0" w:line="240" w:lineRule="auto"/>
        <w:jc w:val="both"/>
      </w:pPr>
    </w:p>
    <w:p w14:paraId="64B37E68" w14:textId="482143E2" w:rsidR="00D65CB4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have or be capable of having, a substantial client base that they can convert into active users in the NuGenesis </w:t>
      </w:r>
      <w:proofErr w:type="gramStart"/>
      <w:r>
        <w:t>ecosystem;</w:t>
      </w:r>
      <w:proofErr w:type="gramEnd"/>
    </w:p>
    <w:p w14:paraId="3F36128A" w14:textId="77777777" w:rsidR="00041783" w:rsidRDefault="00041783" w:rsidP="00041783">
      <w:pPr>
        <w:pStyle w:val="ListParagraph"/>
        <w:spacing w:before="0" w:after="0"/>
        <w:jc w:val="both"/>
      </w:pPr>
    </w:p>
    <w:p w14:paraId="08D9D80B" w14:textId="58165953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reach existing users of blockchain technology and identify the benefits and superiority of NuGenesis </w:t>
      </w:r>
      <w:proofErr w:type="gramStart"/>
      <w:r>
        <w:t>technology;</w:t>
      </w:r>
      <w:proofErr w:type="gramEnd"/>
    </w:p>
    <w:p w14:paraId="7F8802E6" w14:textId="1871FF05" w:rsidR="00D65CB4" w:rsidRDefault="00D65CB4" w:rsidP="00041783">
      <w:pPr>
        <w:pStyle w:val="ListParagraph"/>
        <w:jc w:val="both"/>
      </w:pPr>
      <w:r>
        <w:t xml:space="preserve"> </w:t>
      </w:r>
    </w:p>
    <w:p w14:paraId="63FE4ED4" w14:textId="51E0EB6D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identify opportunities for new users to be reached and converted </w:t>
      </w:r>
      <w:r w:rsidRPr="00D65CB4">
        <w:t xml:space="preserve">into active users in the NuGenesis </w:t>
      </w:r>
      <w:proofErr w:type="gramStart"/>
      <w:r w:rsidRPr="00D65CB4">
        <w:t>ecosystem;</w:t>
      </w:r>
      <w:proofErr w:type="gramEnd"/>
    </w:p>
    <w:p w14:paraId="45763C91" w14:textId="77777777" w:rsidR="00041783" w:rsidRDefault="00041783" w:rsidP="00041783">
      <w:pPr>
        <w:pStyle w:val="ListParagraph"/>
        <w:jc w:val="both"/>
      </w:pPr>
    </w:p>
    <w:p w14:paraId="701D6B35" w14:textId="760382C8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be able to identify key markets untapped that can be educated on the NuGenesis blockchain technology and </w:t>
      </w:r>
      <w:proofErr w:type="gramStart"/>
      <w:r>
        <w:t>ecosystem;</w:t>
      </w:r>
      <w:proofErr w:type="gramEnd"/>
    </w:p>
    <w:p w14:paraId="2C025256" w14:textId="77777777" w:rsidR="00041783" w:rsidRDefault="00041783" w:rsidP="00041783">
      <w:pPr>
        <w:pStyle w:val="ListParagraph"/>
        <w:jc w:val="both"/>
      </w:pPr>
    </w:p>
    <w:p w14:paraId="3758DD34" w14:textId="7E63E166" w:rsidR="00041783" w:rsidRDefault="00D65CB4" w:rsidP="00041783">
      <w:pPr>
        <w:pStyle w:val="ListParagraph"/>
        <w:numPr>
          <w:ilvl w:val="0"/>
          <w:numId w:val="46"/>
        </w:numPr>
        <w:jc w:val="both"/>
      </w:pPr>
      <w:r>
        <w:t xml:space="preserve">find existing networks of users </w:t>
      </w:r>
      <w:r w:rsidR="00041783">
        <w:t xml:space="preserve">whose experiences would be enhanced by NuGenesis technology; and, </w:t>
      </w:r>
    </w:p>
    <w:p w14:paraId="18CACE4B" w14:textId="77777777" w:rsidR="00041783" w:rsidRDefault="00041783" w:rsidP="00041783">
      <w:pPr>
        <w:pStyle w:val="ListParagraph"/>
        <w:jc w:val="both"/>
      </w:pPr>
    </w:p>
    <w:p w14:paraId="19794BEE" w14:textId="36271A49" w:rsidR="00041783" w:rsidRDefault="00041783" w:rsidP="00041783">
      <w:pPr>
        <w:pStyle w:val="ListParagraph"/>
        <w:numPr>
          <w:ilvl w:val="0"/>
          <w:numId w:val="46"/>
        </w:numPr>
        <w:jc w:val="both"/>
      </w:pPr>
      <w:r>
        <w:t xml:space="preserve">invent new marketing and sales strategies for attracting and converting new users into </w:t>
      </w:r>
      <w:r w:rsidRPr="00041783">
        <w:t>the NuGenesis ecosystem</w:t>
      </w:r>
      <w:r>
        <w:t>.</w:t>
      </w:r>
    </w:p>
    <w:p w14:paraId="1B5236E7" w14:textId="3C10EC52" w:rsidR="00663795" w:rsidRDefault="00663795" w:rsidP="00041783">
      <w:pPr>
        <w:jc w:val="both"/>
      </w:pPr>
    </w:p>
    <w:p w14:paraId="2E186437" w14:textId="265D3464" w:rsidR="003E78A7" w:rsidRPr="00614293" w:rsidRDefault="003D2550" w:rsidP="00043FFE">
      <w:pPr>
        <w:pStyle w:val="Heading1"/>
        <w:numPr>
          <w:ilvl w:val="0"/>
          <w:numId w:val="18"/>
        </w:numPr>
        <w:ind w:left="0" w:firstLine="0"/>
      </w:pPr>
      <w:bookmarkStart w:id="4" w:name="_Toc81088503"/>
      <w:r>
        <w:rPr>
          <w:caps w:val="0"/>
        </w:rPr>
        <w:lastRenderedPageBreak/>
        <w:t>Performance</w:t>
      </w:r>
      <w:r w:rsidR="00CD2EBF">
        <w:rPr>
          <w:caps w:val="0"/>
        </w:rPr>
        <w:t xml:space="preserve"> </w:t>
      </w:r>
      <w:r>
        <w:rPr>
          <w:caps w:val="0"/>
        </w:rPr>
        <w:t>P</w:t>
      </w:r>
      <w:r w:rsidR="00CD2EBF">
        <w:rPr>
          <w:caps w:val="0"/>
        </w:rPr>
        <w:t>lan</w:t>
      </w:r>
      <w:bookmarkEnd w:id="4"/>
    </w:p>
    <w:p w14:paraId="4D97970C" w14:textId="4BD6FEC9" w:rsidR="003D2550" w:rsidRDefault="003D2550" w:rsidP="00FB40D8">
      <w:pPr>
        <w:jc w:val="both"/>
      </w:pPr>
      <w:r>
        <w:t>Where we agree</w:t>
      </w:r>
      <w:r w:rsidR="004A4BB5">
        <w:t xml:space="preserve"> </w:t>
      </w:r>
      <w:r>
        <w:t>that we are an appropriate fit</w:t>
      </w:r>
      <w:r w:rsidR="00041783">
        <w:t xml:space="preserve"> to drive user adoption</w:t>
      </w:r>
      <w:r>
        <w:t>, we enter into legally binding agreements.  This will include:</w:t>
      </w:r>
    </w:p>
    <w:p w14:paraId="39A19B80" w14:textId="4C1887B4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</w:t>
      </w:r>
      <w:r w:rsidR="00041783">
        <w:t>Market Consul’s</w:t>
      </w:r>
      <w:r>
        <w:t xml:space="preserve"> </w:t>
      </w:r>
      <w:proofErr w:type="gramStart"/>
      <w:r>
        <w:t>Deed;</w:t>
      </w:r>
      <w:proofErr w:type="gramEnd"/>
    </w:p>
    <w:p w14:paraId="78374E1B" w14:textId="4D1F833C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General Terms and Conditions for Adoption Facilitators, and most importantly, </w:t>
      </w:r>
    </w:p>
    <w:p w14:paraId="4CFA6379" w14:textId="57F24365" w:rsidR="003D2550" w:rsidRDefault="003D2550" w:rsidP="003D2550">
      <w:pPr>
        <w:pStyle w:val="ListParagraph"/>
        <w:numPr>
          <w:ilvl w:val="0"/>
          <w:numId w:val="44"/>
        </w:numPr>
        <w:spacing w:line="360" w:lineRule="auto"/>
        <w:jc w:val="both"/>
      </w:pPr>
      <w:r>
        <w:t xml:space="preserve">The Performance Plan together with any other arrangements we make with you. </w:t>
      </w:r>
    </w:p>
    <w:p w14:paraId="303ACD31" w14:textId="05F2688D" w:rsidR="00CD2EBF" w:rsidRDefault="003D2550" w:rsidP="00FB40D8">
      <w:pPr>
        <w:jc w:val="both"/>
      </w:pPr>
      <w:r>
        <w:t xml:space="preserve">The Performance Plan will </w:t>
      </w:r>
      <w:proofErr w:type="spellStart"/>
      <w:r>
        <w:t>particularise</w:t>
      </w:r>
      <w:proofErr w:type="spellEnd"/>
      <w:r>
        <w:t xml:space="preserve"> the remuneration, benefits and Key Performance Indicators (‘KPI’s) that are expected.  </w:t>
      </w:r>
    </w:p>
    <w:p w14:paraId="4ECC91FA" w14:textId="7F5DDEE2" w:rsidR="00C52905" w:rsidRDefault="00041783" w:rsidP="00E15886">
      <w:pPr>
        <w:spacing w:line="600" w:lineRule="auto"/>
        <w:jc w:val="both"/>
      </w:pPr>
      <w:r>
        <w:t>There are</w:t>
      </w:r>
      <w:r w:rsidR="00B103CD">
        <w:t xml:space="preserve"> levels of qualification depending upon your </w:t>
      </w:r>
      <w:r w:rsidR="002D2946">
        <w:t xml:space="preserve">conversion rate.  </w:t>
      </w:r>
    </w:p>
    <w:p w14:paraId="50E14AC2" w14:textId="0BC65097" w:rsidR="00B103CD" w:rsidRPr="00DE43A5" w:rsidRDefault="00C52905" w:rsidP="00E15886">
      <w:pPr>
        <w:spacing w:after="240" w:line="600" w:lineRule="auto"/>
        <w:rPr>
          <w:b/>
          <w:bCs/>
          <w:color w:val="2A5E68" w:themeColor="background2" w:themeShade="80"/>
        </w:rPr>
      </w:pPr>
      <w:r>
        <w:rPr>
          <w:b/>
          <w:bCs/>
          <w:color w:val="2A5E68" w:themeColor="background2" w:themeShade="80"/>
        </w:rPr>
        <w:t xml:space="preserve">Market Consul </w:t>
      </w:r>
      <w:r w:rsidR="00471C1B">
        <w:rPr>
          <w:b/>
          <w:bCs/>
          <w:color w:val="2A5E68" w:themeColor="background2" w:themeShade="80"/>
        </w:rPr>
        <w:t>L</w:t>
      </w:r>
      <w:r w:rsidR="00B103CD" w:rsidRPr="00DE43A5">
        <w:rPr>
          <w:b/>
          <w:bCs/>
          <w:color w:val="2A5E68" w:themeColor="background2" w:themeShade="80"/>
        </w:rPr>
        <w:t>evels</w:t>
      </w:r>
    </w:p>
    <w:p w14:paraId="3CF20A52" w14:textId="248551B9" w:rsidR="00B103CD" w:rsidRDefault="00B103CD" w:rsidP="00C21100">
      <w:pPr>
        <w:spacing w:after="240"/>
      </w:pPr>
      <w:r>
        <w:t xml:space="preserve">We encourage you to </w:t>
      </w:r>
      <w:r w:rsidR="00471C1B">
        <w:t>give increased attention to NuGenesis because the more you are familiar with the technology and ecosystem, the greater will be your confidence</w:t>
      </w:r>
      <w:r>
        <w:t>.</w:t>
      </w:r>
      <w:r w:rsidR="004A4BB5">
        <w:t xml:space="preserve"> </w:t>
      </w:r>
      <w:r w:rsidR="00471C1B">
        <w:t>Likewise, we encourage you to test the technology and know its reliability to meet the representations that we make about it.</w:t>
      </w:r>
      <w:r w:rsidR="004A4BB5">
        <w:t xml:space="preserve"> </w:t>
      </w:r>
      <w:r w:rsidR="00471C1B">
        <w:t xml:space="preserve">Our tech is so far advanced in the market that only using it for yourself will give you the conviction to </w:t>
      </w:r>
      <w:r w:rsidR="00C21100">
        <w:t xml:space="preserve">command the authority which your opinions will demand. </w:t>
      </w:r>
    </w:p>
    <w:p w14:paraId="65DA2561" w14:textId="510574F3" w:rsidR="00C52905" w:rsidRDefault="00C52905" w:rsidP="00C52905">
      <w:pPr>
        <w:spacing w:after="240"/>
      </w:pPr>
      <w:r>
        <w:t xml:space="preserve">Base Level: </w:t>
      </w:r>
      <w:r w:rsidRPr="00E15886">
        <w:rPr>
          <w:b/>
          <w:bCs/>
          <w:color w:val="07697A" w:themeColor="accent3" w:themeTint="E6"/>
        </w:rPr>
        <w:t>Provisional Market Consul</w:t>
      </w:r>
    </w:p>
    <w:p w14:paraId="0FEDF515" w14:textId="299CE05A" w:rsidR="00B103CD" w:rsidRDefault="00C52905" w:rsidP="00E15886">
      <w:pPr>
        <w:spacing w:before="240" w:after="240"/>
      </w:pPr>
      <w:r>
        <w:t xml:space="preserve">Those accepted into the program commence as </w:t>
      </w:r>
      <w:r w:rsidRPr="000226E9">
        <w:rPr>
          <w:color w:val="07697A" w:themeColor="accent3" w:themeTint="E6"/>
        </w:rPr>
        <w:t>Provisional Market Consuls</w:t>
      </w:r>
      <w:r>
        <w:t>.</w:t>
      </w:r>
      <w:r w:rsidR="004A4BB5">
        <w:t xml:space="preserve"> </w:t>
      </w:r>
      <w:r>
        <w:t xml:space="preserve">They are paid the referral rate only for six months whilst they demonstrate the commitment to master the benefits of the tech that will excite and attract users to </w:t>
      </w:r>
      <w:r w:rsidR="004A4BB5">
        <w:t xml:space="preserve">the </w:t>
      </w:r>
      <w:r>
        <w:t xml:space="preserve">best possible user experience available.  </w:t>
      </w:r>
    </w:p>
    <w:p w14:paraId="6929A9B7" w14:textId="5BB65CEC" w:rsidR="00C52905" w:rsidRDefault="00C52905" w:rsidP="00E15886">
      <w:pPr>
        <w:spacing w:before="240" w:after="240"/>
        <w:jc w:val="both"/>
      </w:pPr>
      <w:r>
        <w:t>Level 2:</w:t>
      </w:r>
      <w:r>
        <w:tab/>
      </w:r>
      <w:r w:rsidRPr="00E15886">
        <w:rPr>
          <w:b/>
          <w:bCs/>
          <w:color w:val="07697A" w:themeColor="accent3" w:themeTint="E6"/>
        </w:rPr>
        <w:t>Market Consul</w:t>
      </w:r>
    </w:p>
    <w:p w14:paraId="48ABCCD9" w14:textId="5D803B07" w:rsidR="00C52905" w:rsidRDefault="00C52905" w:rsidP="00FB40D8">
      <w:pPr>
        <w:jc w:val="both"/>
      </w:pPr>
      <w:r>
        <w:t>After six months, Provisional Market Consul become</w:t>
      </w:r>
      <w:r w:rsidR="004A4BB5">
        <w:t>s</w:t>
      </w:r>
      <w:r>
        <w:t xml:space="preserve"> </w:t>
      </w:r>
      <w:r w:rsidR="000226E9">
        <w:t>p</w:t>
      </w:r>
      <w:r>
        <w:t>ermanent.</w:t>
      </w:r>
      <w:r w:rsidR="004A4BB5">
        <w:t xml:space="preserve"> </w:t>
      </w:r>
      <w:r>
        <w:t>We hope they wish to make NuGenesis their career, profession</w:t>
      </w:r>
      <w:r w:rsidR="004A4BB5">
        <w:t>,</w:t>
      </w:r>
      <w:r>
        <w:t xml:space="preserve"> and business and devote themselves full time.</w:t>
      </w:r>
      <w:r w:rsidR="004A4BB5">
        <w:t xml:space="preserve"> </w:t>
      </w:r>
      <w:r>
        <w:t>We hope they engage staff and build their business and negotiate periodically more attractive base remuneration.</w:t>
      </w:r>
    </w:p>
    <w:p w14:paraId="1B65620C" w14:textId="2F0368C8" w:rsidR="00231EEE" w:rsidRDefault="00231EEE" w:rsidP="00FB40D8">
      <w:pPr>
        <w:jc w:val="both"/>
      </w:pPr>
    </w:p>
    <w:p w14:paraId="30D79F11" w14:textId="77777777" w:rsidR="00231EEE" w:rsidRDefault="00231EEE" w:rsidP="00FB40D8">
      <w:pPr>
        <w:jc w:val="both"/>
      </w:pPr>
    </w:p>
    <w:p w14:paraId="54DDD1A4" w14:textId="044F8DDF" w:rsidR="00C52905" w:rsidRDefault="00C52905" w:rsidP="00E15886">
      <w:pPr>
        <w:spacing w:before="240" w:after="240"/>
        <w:jc w:val="both"/>
      </w:pPr>
      <w:r>
        <w:lastRenderedPageBreak/>
        <w:t>Level 3:</w:t>
      </w:r>
      <w:r>
        <w:tab/>
      </w:r>
      <w:r w:rsidRPr="00E15886">
        <w:rPr>
          <w:b/>
          <w:bCs/>
          <w:color w:val="07697A" w:themeColor="accent3" w:themeTint="E6"/>
        </w:rPr>
        <w:t>Senior Market Consul</w:t>
      </w:r>
    </w:p>
    <w:p w14:paraId="70643B7A" w14:textId="48987AD9" w:rsidR="00C52905" w:rsidRDefault="00C52905" w:rsidP="00E15886">
      <w:pPr>
        <w:spacing w:before="240" w:after="240"/>
        <w:jc w:val="both"/>
      </w:pPr>
      <w:r>
        <w:t xml:space="preserve">A </w:t>
      </w:r>
      <w:r w:rsidRPr="000226E9">
        <w:rPr>
          <w:color w:val="07697A" w:themeColor="accent3" w:themeTint="E6"/>
        </w:rPr>
        <w:t xml:space="preserve">Senior Market Consult </w:t>
      </w:r>
      <w:r>
        <w:t xml:space="preserve">has a </w:t>
      </w:r>
      <w:r w:rsidR="000226E9">
        <w:t>full-time</w:t>
      </w:r>
      <w:r>
        <w:t xml:space="preserve"> business with NuGenesis and in addition to an attractive base remuneration, commands 15% commission</w:t>
      </w:r>
      <w:r w:rsidR="000226E9">
        <w:t xml:space="preserve"> rather than 10%. </w:t>
      </w:r>
      <w:r>
        <w:t xml:space="preserve">  </w:t>
      </w:r>
    </w:p>
    <w:p w14:paraId="31ECB8A6" w14:textId="77777777" w:rsidR="00C52905" w:rsidRDefault="00C52905" w:rsidP="00FB40D8">
      <w:pPr>
        <w:jc w:val="both"/>
      </w:pPr>
    </w:p>
    <w:p w14:paraId="659F7D04" w14:textId="156A094D" w:rsidR="0035348F" w:rsidRPr="00CD2EBF" w:rsidRDefault="0035348F" w:rsidP="00FB40D8">
      <w:pPr>
        <w:jc w:val="both"/>
        <w:rPr>
          <w:b/>
          <w:bCs/>
          <w:color w:val="07697A" w:themeColor="accent3" w:themeTint="E6"/>
        </w:rPr>
      </w:pPr>
      <w:r w:rsidRPr="00CD2EBF">
        <w:rPr>
          <w:b/>
          <w:bCs/>
          <w:color w:val="07697A" w:themeColor="accent3" w:themeTint="E6"/>
        </w:rPr>
        <w:t xml:space="preserve">On-Boarding Training </w:t>
      </w:r>
    </w:p>
    <w:p w14:paraId="1FF38B5E" w14:textId="77777777" w:rsidR="00CD2EBF" w:rsidRDefault="00CD2EBF" w:rsidP="00FB40D8">
      <w:pPr>
        <w:jc w:val="both"/>
        <w:rPr>
          <w:b/>
          <w:bCs/>
        </w:rPr>
      </w:pPr>
    </w:p>
    <w:p w14:paraId="4BE43D92" w14:textId="707529FC" w:rsidR="0035348F" w:rsidRPr="0035348F" w:rsidRDefault="0035348F" w:rsidP="00FB40D8">
      <w:pPr>
        <w:jc w:val="both"/>
      </w:pPr>
      <w:r>
        <w:t xml:space="preserve">Your </w:t>
      </w:r>
      <w:r w:rsidR="003D2550">
        <w:t xml:space="preserve">performance </w:t>
      </w:r>
      <w:r>
        <w:t>plan will involve some form of onboarding training appropriate to your expertise and area of contribution.</w:t>
      </w:r>
      <w:r w:rsidR="005E71F9">
        <w:t xml:space="preserve"> </w:t>
      </w:r>
      <w:r>
        <w:t xml:space="preserve">At the very least you will be expected to attain proficiency in </w:t>
      </w:r>
      <w:r w:rsidR="006A79A3">
        <w:t>NuGenesis</w:t>
      </w:r>
      <w:r>
        <w:t xml:space="preserve"> technology and how we are superior to other competitors in the market</w:t>
      </w:r>
      <w:r w:rsidR="00045E4B">
        <w:t>.</w:t>
      </w:r>
      <w:r>
        <w:t xml:space="preserve"> </w:t>
      </w:r>
    </w:p>
    <w:p w14:paraId="271A5A7E" w14:textId="655DCB45" w:rsidR="004D7114" w:rsidRDefault="00045E4B" w:rsidP="00FB40D8">
      <w:pPr>
        <w:jc w:val="both"/>
      </w:pPr>
      <w:r>
        <w:t>‘</w:t>
      </w:r>
      <w:r w:rsidR="0035348F">
        <w:t>Up with it</w:t>
      </w:r>
      <w:r>
        <w:t>’</w:t>
      </w:r>
      <w:r w:rsidR="0035348F">
        <w:t xml:space="preserve"> training of a more informal nature will be an ongoing requirement as </w:t>
      </w:r>
      <w:r w:rsidR="007D77B4">
        <w:t>a</w:t>
      </w:r>
      <w:r w:rsidR="000226E9">
        <w:t xml:space="preserve"> Market Consul</w:t>
      </w:r>
      <w:r w:rsidR="007D77B4">
        <w:t xml:space="preserve"> </w:t>
      </w:r>
      <w:r w:rsidR="0035348F">
        <w:t>w</w:t>
      </w:r>
      <w:r>
        <w:t>ill</w:t>
      </w:r>
      <w:r w:rsidR="0035348F">
        <w:t xml:space="preserve"> be expected to know what the market trends are</w:t>
      </w:r>
      <w:r w:rsidR="008B706F">
        <w:t xml:space="preserve">, </w:t>
      </w:r>
      <w:r w:rsidR="0035348F">
        <w:t>what competitors are doing</w:t>
      </w:r>
      <w:r w:rsidR="008B706F">
        <w:t>,</w:t>
      </w:r>
      <w:r w:rsidR="0035348F">
        <w:t xml:space="preserve"> and what is </w:t>
      </w:r>
      <w:r w:rsidR="008B706F">
        <w:t>‘</w:t>
      </w:r>
      <w:r w:rsidR="0035348F">
        <w:t>on the horizon</w:t>
      </w:r>
      <w:r w:rsidR="008B706F">
        <w:t>’</w:t>
      </w:r>
      <w:r w:rsidR="0035348F">
        <w:t xml:space="preserve"> for the industry.  </w:t>
      </w:r>
    </w:p>
    <w:p w14:paraId="035600D1" w14:textId="77777777" w:rsidR="00CD2EBF" w:rsidRDefault="00CD2EBF" w:rsidP="00FB40D8">
      <w:pPr>
        <w:jc w:val="both"/>
      </w:pPr>
    </w:p>
    <w:p w14:paraId="71ECD7DE" w14:textId="54D16838" w:rsidR="00DF167B" w:rsidRPr="00CD2EBF" w:rsidRDefault="006A79A3" w:rsidP="00FB40D8">
      <w:pPr>
        <w:jc w:val="both"/>
        <w:rPr>
          <w:b/>
          <w:bCs/>
          <w:color w:val="07697A" w:themeColor="accent3" w:themeTint="E6"/>
        </w:rPr>
      </w:pPr>
      <w:r>
        <w:rPr>
          <w:b/>
          <w:bCs/>
          <w:color w:val="07697A" w:themeColor="accent3" w:themeTint="E6"/>
        </w:rPr>
        <w:t>NuGenesis</w:t>
      </w:r>
      <w:r w:rsidR="00CD2EBF" w:rsidRPr="00CD2EBF">
        <w:rPr>
          <w:b/>
          <w:bCs/>
          <w:color w:val="07697A" w:themeColor="accent3" w:themeTint="E6"/>
        </w:rPr>
        <w:t xml:space="preserve"> communication army and support services </w:t>
      </w:r>
    </w:p>
    <w:p w14:paraId="08DD1929" w14:textId="77777777" w:rsidR="00CD2EBF" w:rsidRPr="00CD2EBF" w:rsidRDefault="00CD2EBF" w:rsidP="00FB40D8">
      <w:pPr>
        <w:jc w:val="both"/>
        <w:rPr>
          <w:b/>
          <w:bCs/>
        </w:rPr>
      </w:pPr>
    </w:p>
    <w:p w14:paraId="40EE92CD" w14:textId="184D428F" w:rsidR="007D77B4" w:rsidRDefault="00CD2EBF" w:rsidP="00FB40D8">
      <w:pPr>
        <w:jc w:val="both"/>
      </w:pPr>
      <w:r>
        <w:t xml:space="preserve">You will have at your disposal our communication army.  If there is a message you want </w:t>
      </w:r>
      <w:r w:rsidR="005E71F9">
        <w:t>to be</w:t>
      </w:r>
      <w:r w:rsidR="007D77B4">
        <w:t xml:space="preserve"> convey</w:t>
      </w:r>
      <w:r>
        <w:t>, the</w:t>
      </w:r>
      <w:r w:rsidR="008B706F">
        <w:t xml:space="preserve"> team members </w:t>
      </w:r>
      <w:r>
        <w:t>can help you get those numbers</w:t>
      </w:r>
      <w:r w:rsidR="007D77B4">
        <w:t xml:space="preserve"> in multiple languages throughout the world</w:t>
      </w:r>
      <w:r>
        <w:t>.</w:t>
      </w:r>
      <w:r w:rsidR="005E71F9">
        <w:t xml:space="preserve"> </w:t>
      </w:r>
    </w:p>
    <w:p w14:paraId="6342754E" w14:textId="2D7E4C22" w:rsidR="00CD2EBF" w:rsidRPr="00614293" w:rsidRDefault="00CD2EBF" w:rsidP="00FB40D8">
      <w:pPr>
        <w:jc w:val="both"/>
      </w:pPr>
      <w:r>
        <w:t>If there is a cartoon or graphic image you want</w:t>
      </w:r>
      <w:r w:rsidR="005E71F9">
        <w:t xml:space="preserve"> to be</w:t>
      </w:r>
      <w:r>
        <w:t xml:space="preserve"> created, </w:t>
      </w:r>
      <w:r w:rsidR="00E8239E">
        <w:t>animation or video</w:t>
      </w:r>
      <w:r w:rsidR="008B706F">
        <w:t xml:space="preserve"> </w:t>
      </w:r>
      <w:r w:rsidR="00E8239E">
        <w:t xml:space="preserve">for example, </w:t>
      </w:r>
      <w:r>
        <w:t xml:space="preserve">they can help </w:t>
      </w:r>
      <w:r w:rsidRPr="00E8239E">
        <w:rPr>
          <w:b/>
          <w:bCs/>
        </w:rPr>
        <w:t>you</w:t>
      </w:r>
      <w:r>
        <w:t xml:space="preserve"> </w:t>
      </w:r>
      <w:r w:rsidR="007D77B4">
        <w:t>with t</w:t>
      </w:r>
      <w:r w:rsidR="008B706F">
        <w:t>hat too</w:t>
      </w:r>
      <w:r>
        <w:t xml:space="preserve">.   </w:t>
      </w:r>
    </w:p>
    <w:p w14:paraId="3DC45437" w14:textId="5CA5F8F0" w:rsidR="00DE65A2" w:rsidRPr="00614293" w:rsidRDefault="00E8239E" w:rsidP="00E8239E">
      <w:pPr>
        <w:pStyle w:val="Heading1"/>
        <w:numPr>
          <w:ilvl w:val="0"/>
          <w:numId w:val="18"/>
        </w:numPr>
        <w:spacing w:before="0" w:after="0" w:line="240" w:lineRule="auto"/>
        <w:ind w:left="426" w:hanging="426"/>
      </w:pPr>
      <w:bookmarkStart w:id="5" w:name="_Toc81088504"/>
      <w:r>
        <w:rPr>
          <w:caps w:val="0"/>
        </w:rPr>
        <w:lastRenderedPageBreak/>
        <w:t>C</w:t>
      </w:r>
      <w:r w:rsidR="00CD2EBF">
        <w:rPr>
          <w:caps w:val="0"/>
        </w:rPr>
        <w:t xml:space="preserve">ompleting the online application and settling your </w:t>
      </w:r>
      <w:r>
        <w:rPr>
          <w:caps w:val="0"/>
        </w:rPr>
        <w:t>P</w:t>
      </w:r>
      <w:r w:rsidR="007D77B4">
        <w:rPr>
          <w:caps w:val="0"/>
        </w:rPr>
        <w:t>erformance</w:t>
      </w:r>
      <w:r w:rsidR="00CD2EBF">
        <w:rPr>
          <w:caps w:val="0"/>
        </w:rPr>
        <w:t xml:space="preserve"> </w:t>
      </w:r>
      <w:r>
        <w:rPr>
          <w:caps w:val="0"/>
        </w:rPr>
        <w:t>P</w:t>
      </w:r>
      <w:r w:rsidR="00CD2EBF">
        <w:rPr>
          <w:caps w:val="0"/>
        </w:rPr>
        <w:t>lan</w:t>
      </w:r>
      <w:bookmarkEnd w:id="5"/>
    </w:p>
    <w:p w14:paraId="722A2196" w14:textId="5FE1299E" w:rsidR="005728A2" w:rsidRDefault="005728A2" w:rsidP="00026EAE"/>
    <w:p w14:paraId="5D56FAA5" w14:textId="62F88D55" w:rsidR="005A0337" w:rsidRDefault="006A79A3" w:rsidP="00E8239E">
      <w:pPr>
        <w:spacing w:after="0" w:line="240" w:lineRule="auto"/>
      </w:pPr>
      <w:r>
        <w:t>NuGenesis</w:t>
      </w:r>
      <w:r w:rsidR="005728A2">
        <w:t xml:space="preserve"> programs are very competitive and accept top talent only.  </w:t>
      </w:r>
    </w:p>
    <w:p w14:paraId="124E7205" w14:textId="5B475F79" w:rsidR="005A0337" w:rsidRDefault="005A0337" w:rsidP="00E8239E">
      <w:pPr>
        <w:spacing w:after="0" w:line="240" w:lineRule="auto"/>
      </w:pPr>
    </w:p>
    <w:p w14:paraId="78676067" w14:textId="0ADB1EFC" w:rsidR="005728A2" w:rsidRDefault="005728A2" w:rsidP="00E8239E">
      <w:pPr>
        <w:spacing w:after="0" w:line="276" w:lineRule="auto"/>
      </w:pPr>
      <w:r>
        <w:t xml:space="preserve">In completing your online application, the criteria we are looking for </w:t>
      </w:r>
      <w:r w:rsidR="00351E1F">
        <w:t xml:space="preserve">which you can appreciate </w:t>
      </w:r>
      <w:r w:rsidR="008B706F">
        <w:t xml:space="preserve">from those stated </w:t>
      </w:r>
      <w:r w:rsidR="00351E1F">
        <w:t xml:space="preserve">above and </w:t>
      </w:r>
      <w:r>
        <w:t>that you should emphasi</w:t>
      </w:r>
      <w:r w:rsidR="00C52905">
        <w:t>s</w:t>
      </w:r>
      <w:r>
        <w:t>e</w:t>
      </w:r>
      <w:r w:rsidR="008B706F">
        <w:t>,</w:t>
      </w:r>
      <w:r>
        <w:t xml:space="preserve"> are</w:t>
      </w:r>
      <w:r w:rsidR="00351E1F">
        <w:t xml:space="preserve"> your </w:t>
      </w:r>
      <w:r w:rsidR="00126620">
        <w:t xml:space="preserve">skills </w:t>
      </w:r>
      <w:r w:rsidR="005E71F9">
        <w:t xml:space="preserve">that </w:t>
      </w:r>
      <w:r w:rsidR="00126620">
        <w:t>demonstrate</w:t>
      </w:r>
      <w:r>
        <w:t>:</w:t>
      </w:r>
    </w:p>
    <w:p w14:paraId="32081D5F" w14:textId="764C5474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you have or can build a client </w:t>
      </w:r>
      <w:proofErr w:type="gramStart"/>
      <w:r>
        <w:t>base;</w:t>
      </w:r>
      <w:proofErr w:type="gramEnd"/>
    </w:p>
    <w:p w14:paraId="46574399" w14:textId="77777777" w:rsidR="000226E9" w:rsidRDefault="000226E9" w:rsidP="000226E9">
      <w:pPr>
        <w:pStyle w:val="ListParagraph"/>
        <w:spacing w:before="240" w:after="240"/>
      </w:pPr>
    </w:p>
    <w:p w14:paraId="320584FA" w14:textId="6A5BDD73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success in sales and/or </w:t>
      </w:r>
      <w:proofErr w:type="gramStart"/>
      <w:r>
        <w:t>marketing;</w:t>
      </w:r>
      <w:proofErr w:type="gramEnd"/>
    </w:p>
    <w:p w14:paraId="695375E8" w14:textId="77777777" w:rsidR="000226E9" w:rsidRDefault="000226E9" w:rsidP="000226E9">
      <w:pPr>
        <w:pStyle w:val="ListParagraph"/>
        <w:spacing w:before="240" w:after="240"/>
      </w:pPr>
    </w:p>
    <w:p w14:paraId="2A789EC7" w14:textId="1868E6F0" w:rsidR="000226E9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 xml:space="preserve">success in social media </w:t>
      </w:r>
      <w:proofErr w:type="gramStart"/>
      <w:r>
        <w:t>marketing;</w:t>
      </w:r>
      <w:proofErr w:type="gramEnd"/>
      <w:r>
        <w:t xml:space="preserve"> </w:t>
      </w:r>
    </w:p>
    <w:p w14:paraId="60C3BF76" w14:textId="77777777" w:rsidR="000226E9" w:rsidRDefault="000226E9" w:rsidP="000226E9">
      <w:pPr>
        <w:pStyle w:val="ListParagraph"/>
        <w:spacing w:before="240" w:after="240"/>
      </w:pPr>
    </w:p>
    <w:p w14:paraId="053CE5B9" w14:textId="1627C118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h</w:t>
      </w:r>
      <w:r w:rsidR="00351E1F">
        <w:t>ands</w:t>
      </w:r>
      <w:r w:rsidR="005E71F9">
        <w:t>-</w:t>
      </w:r>
      <w:r w:rsidR="00351E1F">
        <w:t xml:space="preserve">on knowledge about </w:t>
      </w:r>
      <w:r w:rsidR="008B706F">
        <w:t>‘</w:t>
      </w:r>
      <w:r w:rsidR="00351E1F">
        <w:t>what’s up</w:t>
      </w:r>
      <w:r w:rsidR="008B706F">
        <w:t>’</w:t>
      </w:r>
      <w:r w:rsidR="00351E1F">
        <w:t xml:space="preserve"> in the crypto/blockchain markets</w:t>
      </w:r>
      <w:r w:rsidR="008B706F">
        <w:t>,</w:t>
      </w:r>
      <w:r w:rsidR="00351E1F">
        <w:t xml:space="preserve"> and technical innovations competing with </w:t>
      </w:r>
      <w:proofErr w:type="gramStart"/>
      <w:r w:rsidR="00351E1F">
        <w:t>each other;</w:t>
      </w:r>
      <w:proofErr w:type="gramEnd"/>
    </w:p>
    <w:p w14:paraId="637ADCF6" w14:textId="79549A8C" w:rsidR="00351E1F" w:rsidRDefault="00351E1F" w:rsidP="000226E9">
      <w:pPr>
        <w:pStyle w:val="ListParagraph"/>
        <w:spacing w:before="240" w:after="240"/>
      </w:pPr>
    </w:p>
    <w:p w14:paraId="454F4779" w14:textId="5C1DC191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a</w:t>
      </w:r>
      <w:r w:rsidR="00351E1F">
        <w:t xml:space="preserve"> background or enthusiasm for</w:t>
      </w:r>
      <w:r w:rsidR="007D77B4">
        <w:t xml:space="preserve"> influencing the direction of thought and adoption of new technology and </w:t>
      </w:r>
      <w:proofErr w:type="gramStart"/>
      <w:r w:rsidR="007D77B4">
        <w:t>ideas</w:t>
      </w:r>
      <w:r w:rsidR="00351E1F">
        <w:t>;</w:t>
      </w:r>
      <w:proofErr w:type="gramEnd"/>
    </w:p>
    <w:p w14:paraId="7BC8115E" w14:textId="7A42E85F" w:rsidR="00351E1F" w:rsidRDefault="00351E1F" w:rsidP="000226E9">
      <w:pPr>
        <w:pStyle w:val="ListParagraph"/>
        <w:spacing w:before="240" w:after="240"/>
      </w:pPr>
    </w:p>
    <w:p w14:paraId="351A61E1" w14:textId="63597CEC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a</w:t>
      </w:r>
      <w:r w:rsidR="00351E1F">
        <w:t xml:space="preserve">n understanding and genuine enthusiasm for </w:t>
      </w:r>
      <w:proofErr w:type="gramStart"/>
      <w:r w:rsidR="006A79A3">
        <w:t>NuGenesis</w:t>
      </w:r>
      <w:r w:rsidR="008B706F">
        <w:t>;</w:t>
      </w:r>
      <w:proofErr w:type="gramEnd"/>
    </w:p>
    <w:p w14:paraId="613E7BA5" w14:textId="244714E8" w:rsidR="00351E1F" w:rsidRDefault="00351E1F" w:rsidP="000226E9">
      <w:pPr>
        <w:pStyle w:val="ListParagraph"/>
        <w:spacing w:before="240" w:after="240"/>
      </w:pPr>
    </w:p>
    <w:p w14:paraId="47C3FFCB" w14:textId="3EFD3242" w:rsidR="00351E1F" w:rsidRDefault="000226E9" w:rsidP="000226E9">
      <w:pPr>
        <w:pStyle w:val="ListParagraph"/>
        <w:numPr>
          <w:ilvl w:val="0"/>
          <w:numId w:val="41"/>
        </w:numPr>
        <w:spacing w:before="240" w:after="240"/>
      </w:pPr>
      <w:r>
        <w:t>y</w:t>
      </w:r>
      <w:r w:rsidR="00126620">
        <w:t>ou are h</w:t>
      </w:r>
      <w:r w:rsidR="00351E1F">
        <w:t xml:space="preserve">ighly motivated and </w:t>
      </w:r>
      <w:r w:rsidR="007D77B4">
        <w:t xml:space="preserve">able to connect </w:t>
      </w:r>
      <w:r w:rsidR="00351E1F">
        <w:t>with cryptocurrency</w:t>
      </w:r>
      <w:r w:rsidR="007D77B4">
        <w:t xml:space="preserve"> communities</w:t>
      </w:r>
      <w:r w:rsidR="00351E1F">
        <w:t>;</w:t>
      </w:r>
      <w:r w:rsidR="007D77B4">
        <w:t xml:space="preserve"> and,</w:t>
      </w:r>
    </w:p>
    <w:p w14:paraId="6545F48F" w14:textId="7D97BC96" w:rsidR="00351E1F" w:rsidRDefault="00351E1F" w:rsidP="000226E9">
      <w:pPr>
        <w:pStyle w:val="ListParagraph"/>
        <w:spacing w:before="240" w:after="240"/>
      </w:pPr>
    </w:p>
    <w:p w14:paraId="14F00AD6" w14:textId="127DDA08" w:rsidR="00351E1F" w:rsidRDefault="00126620" w:rsidP="000226E9">
      <w:pPr>
        <w:pStyle w:val="ListParagraph"/>
        <w:numPr>
          <w:ilvl w:val="0"/>
          <w:numId w:val="41"/>
        </w:numPr>
        <w:spacing w:before="240" w:after="240"/>
      </w:pPr>
      <w:r>
        <w:t>e</w:t>
      </w:r>
      <w:r w:rsidR="00351E1F">
        <w:t xml:space="preserve">xemplary talent and impeccable communication skills. </w:t>
      </w:r>
    </w:p>
    <w:p w14:paraId="0ED67756" w14:textId="281E1138" w:rsidR="00E8239E" w:rsidRDefault="000226E9" w:rsidP="00E8239E">
      <w:r>
        <w:rPr>
          <w:noProof/>
        </w:rPr>
        <w:drawing>
          <wp:anchor distT="0" distB="0" distL="114300" distR="114300" simplePos="0" relativeHeight="251665408" behindDoc="1" locked="0" layoutInCell="1" allowOverlap="1" wp14:anchorId="04328580" wp14:editId="29FA210F">
            <wp:simplePos x="0" y="0"/>
            <wp:positionH relativeFrom="column">
              <wp:posOffset>3677920</wp:posOffset>
            </wp:positionH>
            <wp:positionV relativeFrom="paragraph">
              <wp:posOffset>142875</wp:posOffset>
            </wp:positionV>
            <wp:extent cx="2331720" cy="2080260"/>
            <wp:effectExtent l="0" t="0" r="0" b="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EE71A" w14:textId="7DE72908" w:rsidR="00E8239E" w:rsidRDefault="00E8239E" w:rsidP="00E8239E">
      <w:r>
        <w:t xml:space="preserve"> </w:t>
      </w:r>
    </w:p>
    <w:p w14:paraId="784F5874" w14:textId="32F7938B" w:rsidR="009107EB" w:rsidRDefault="00612454" w:rsidP="00FB40D8">
      <w:pPr>
        <w:tabs>
          <w:tab w:val="left" w:pos="1050"/>
        </w:tabs>
        <w:sectPr w:rsidR="009107EB" w:rsidSect="0092125E">
          <w:headerReference w:type="even" r:id="rId27"/>
          <w:headerReference w:type="default" r:id="rId28"/>
          <w:footerReference w:type="default" r:id="rId29"/>
          <w:headerReference w:type="first" r:id="rId30"/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  <w:r>
        <w:tab/>
      </w:r>
    </w:p>
    <w:p w14:paraId="4149D89E" w14:textId="10A09463" w:rsidR="009107EB" w:rsidRDefault="009107EB" w:rsidP="00FB40D8">
      <w:pPr>
        <w:tabs>
          <w:tab w:val="left" w:pos="5190"/>
        </w:tabs>
        <w:sectPr w:rsidR="009107EB" w:rsidSect="0092125E">
          <w:headerReference w:type="even" r:id="rId31"/>
          <w:headerReference w:type="default" r:id="rId32"/>
          <w:footerReference w:type="default" r:id="rId33"/>
          <w:headerReference w:type="first" r:id="rId34"/>
          <w:pgSz w:w="15840" w:h="12240" w:orient="landscape" w:code="1"/>
          <w:pgMar w:top="2160" w:right="1080" w:bottom="720" w:left="1080" w:header="648" w:footer="432" w:gutter="0"/>
          <w:cols w:space="708"/>
          <w:docGrid w:linePitch="360"/>
        </w:sectPr>
      </w:pPr>
    </w:p>
    <w:p w14:paraId="439D18D7" w14:textId="3125C26D" w:rsidR="00612454" w:rsidRPr="00EA6DE7" w:rsidRDefault="00612454" w:rsidP="00FB40D8">
      <w:pPr>
        <w:tabs>
          <w:tab w:val="left" w:pos="5580"/>
        </w:tabs>
      </w:pPr>
    </w:p>
    <w:sectPr w:rsidR="00612454" w:rsidRPr="00EA6DE7" w:rsidSect="00495909">
      <w:headerReference w:type="even" r:id="rId35"/>
      <w:headerReference w:type="default" r:id="rId36"/>
      <w:footerReference w:type="default" r:id="rId37"/>
      <w:headerReference w:type="first" r:id="rId38"/>
      <w:footerReference w:type="first" r:id="rId39"/>
      <w:pgSz w:w="12240" w:h="15840" w:code="1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9A92" w14:textId="77777777" w:rsidR="00436782" w:rsidRDefault="00436782" w:rsidP="005A20E2">
      <w:pPr>
        <w:spacing w:after="0"/>
      </w:pPr>
      <w:r>
        <w:separator/>
      </w:r>
    </w:p>
    <w:p w14:paraId="2E27A0BE" w14:textId="77777777" w:rsidR="00436782" w:rsidRDefault="00436782"/>
    <w:p w14:paraId="414E5A5C" w14:textId="77777777" w:rsidR="00436782" w:rsidRDefault="00436782" w:rsidP="009B4773"/>
    <w:p w14:paraId="75ED643E" w14:textId="77777777" w:rsidR="00436782" w:rsidRDefault="00436782" w:rsidP="00513832"/>
  </w:endnote>
  <w:endnote w:type="continuationSeparator" w:id="0">
    <w:p w14:paraId="381EAFC3" w14:textId="77777777" w:rsidR="00436782" w:rsidRDefault="00436782" w:rsidP="005A20E2">
      <w:pPr>
        <w:spacing w:after="0"/>
      </w:pPr>
      <w:r>
        <w:continuationSeparator/>
      </w:r>
    </w:p>
    <w:p w14:paraId="0C49A635" w14:textId="77777777" w:rsidR="00436782" w:rsidRDefault="00436782"/>
    <w:p w14:paraId="0079F4FB" w14:textId="77777777" w:rsidR="00436782" w:rsidRDefault="00436782" w:rsidP="009B4773"/>
    <w:p w14:paraId="61B7FDB9" w14:textId="77777777" w:rsidR="00436782" w:rsidRDefault="00436782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74261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200989378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E1007D4" w14:textId="77777777" w:rsidR="00810DF6" w:rsidRDefault="00810DF6" w:rsidP="00F8411A">
            <w:pPr>
              <w:pStyle w:val="Footer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903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01110797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2248D67" w14:textId="77777777" w:rsidR="00810DF6" w:rsidRDefault="00810DF6" w:rsidP="00D94688">
            <w:pPr>
              <w:pStyle w:val="Footer"/>
              <w:jc w:val="right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1E67" w14:textId="77777777" w:rsidR="00810DF6" w:rsidRPr="00F8411A" w:rsidRDefault="00810DF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8000" w14:textId="77777777" w:rsidR="00810DF6" w:rsidRPr="00F8411A" w:rsidRDefault="00810DF6" w:rsidP="00D94688">
    <w:pPr>
      <w:pStyle w:val="Footer"/>
      <w:tabs>
        <w:tab w:val="clear" w:pos="10080"/>
        <w:tab w:val="right" w:pos="13680"/>
      </w:tabs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DD4A" w14:textId="77777777" w:rsidR="00810DF6" w:rsidRPr="00F8411A" w:rsidRDefault="00810DF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Pr="00F8411A">
      <w:t>1</w:t>
    </w:r>
    <w:r w:rsidRPr="00F8411A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EE99D37" w14:textId="77777777" w:rsidR="00810DF6" w:rsidRDefault="00810DF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63414ED3" w14:textId="77777777" w:rsidR="00810DF6" w:rsidRDefault="00436782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9FBD" w14:textId="77777777" w:rsidR="00436782" w:rsidRDefault="00436782" w:rsidP="005A20E2">
      <w:pPr>
        <w:spacing w:after="0"/>
      </w:pPr>
      <w:r>
        <w:separator/>
      </w:r>
    </w:p>
    <w:p w14:paraId="4622DC05" w14:textId="77777777" w:rsidR="00436782" w:rsidRDefault="00436782"/>
    <w:p w14:paraId="425F74CC" w14:textId="77777777" w:rsidR="00436782" w:rsidRDefault="00436782" w:rsidP="009B4773"/>
    <w:p w14:paraId="63108CCD" w14:textId="77777777" w:rsidR="00436782" w:rsidRDefault="00436782" w:rsidP="00513832"/>
  </w:footnote>
  <w:footnote w:type="continuationSeparator" w:id="0">
    <w:p w14:paraId="65DB9A42" w14:textId="77777777" w:rsidR="00436782" w:rsidRDefault="00436782" w:rsidP="005A20E2">
      <w:pPr>
        <w:spacing w:after="0"/>
      </w:pPr>
      <w:r>
        <w:continuationSeparator/>
      </w:r>
    </w:p>
    <w:p w14:paraId="34B9BAD5" w14:textId="77777777" w:rsidR="00436782" w:rsidRDefault="00436782"/>
    <w:p w14:paraId="54414396" w14:textId="77777777" w:rsidR="00436782" w:rsidRDefault="00436782" w:rsidP="009B4773"/>
    <w:p w14:paraId="66CAB2E6" w14:textId="77777777" w:rsidR="00436782" w:rsidRDefault="00436782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A6C6" w14:textId="52FDF722" w:rsidR="003C0058" w:rsidRDefault="00436782">
    <w:pPr>
      <w:pStyle w:val="Header"/>
    </w:pPr>
    <w:r>
      <w:rPr>
        <w:noProof/>
      </w:rPr>
      <w:pict w14:anchorId="73FEA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2" o:spid="_x0000_s2050" type="#_x0000_t75" style="position:absolute;margin-left:0;margin-top:0;width:503.95pt;height:250.35pt;z-index:-251636736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95C1" w14:textId="478CC024" w:rsidR="003C0058" w:rsidRDefault="00436782">
    <w:pPr>
      <w:pStyle w:val="Header"/>
    </w:pPr>
    <w:r>
      <w:rPr>
        <w:noProof/>
      </w:rPr>
      <w:pict w14:anchorId="7DB3F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7" o:spid="_x0000_s2065" type="#_x0000_t75" style="position:absolute;margin-left:0;margin-top:0;width:503.95pt;height:250.35pt;z-index:-251621376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1568" w14:textId="0A581EB6" w:rsidR="003C0058" w:rsidRDefault="00436782">
    <w:pPr>
      <w:pStyle w:val="Header"/>
    </w:pPr>
    <w:r>
      <w:rPr>
        <w:noProof/>
      </w:rPr>
      <w:pict w14:anchorId="719EDD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8" o:spid="_x0000_s2066" type="#_x0000_t75" style="position:absolute;margin-left:0;margin-top:0;width:503.95pt;height:250.35pt;z-index:-25162035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DDB6" w14:textId="5C268880" w:rsidR="003C0058" w:rsidRDefault="00436782">
    <w:pPr>
      <w:pStyle w:val="Header"/>
    </w:pPr>
    <w:r>
      <w:rPr>
        <w:noProof/>
      </w:rPr>
      <w:pict w14:anchorId="4D4F7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6" o:spid="_x0000_s2064" type="#_x0000_t75" style="position:absolute;margin-left:0;margin-top:0;width:503.95pt;height:250.35pt;z-index:-25162240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5816" w14:textId="0C702C85" w:rsidR="003C0058" w:rsidRDefault="00436782">
    <w:pPr>
      <w:pStyle w:val="Header"/>
    </w:pPr>
    <w:r>
      <w:rPr>
        <w:noProof/>
      </w:rPr>
      <w:pict w14:anchorId="4668A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300" o:spid="_x0000_s2068" type="#_x0000_t75" style="position:absolute;margin-left:0;margin-top:0;width:503.95pt;height:250.35pt;z-index:-25161830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A081" w14:textId="142240EB" w:rsidR="003C0058" w:rsidRDefault="00436782">
    <w:pPr>
      <w:pStyle w:val="Header"/>
    </w:pPr>
    <w:r>
      <w:rPr>
        <w:noProof/>
      </w:rPr>
      <w:pict w14:anchorId="01213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301" o:spid="_x0000_s2069" type="#_x0000_t75" style="position:absolute;margin-left:0;margin-top:0;width:503.95pt;height:250.35pt;z-index:-25161728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16DD" w14:textId="2DBA12E6" w:rsidR="003C0058" w:rsidRDefault="00436782">
    <w:pPr>
      <w:pStyle w:val="Header"/>
    </w:pPr>
    <w:r>
      <w:rPr>
        <w:noProof/>
      </w:rPr>
      <w:pict w14:anchorId="5673C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9" o:spid="_x0000_s2067" type="#_x0000_t75" style="position:absolute;margin-left:0;margin-top:0;width:503.95pt;height:250.35pt;z-index:-25161932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9783" w14:textId="0AEE11FF" w:rsidR="00810DF6" w:rsidRDefault="00436782" w:rsidP="005A20E2">
    <w:pPr>
      <w:pStyle w:val="Header"/>
      <w:tabs>
        <w:tab w:val="right" w:pos="11057"/>
      </w:tabs>
      <w:ind w:left="-1134" w:right="-1085"/>
    </w:pPr>
    <w:r>
      <w:rPr>
        <w:noProof/>
      </w:rPr>
      <w:pict w14:anchorId="6A351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3" o:spid="_x0000_s2051" type="#_x0000_t75" style="position:absolute;left:0;text-align:left;margin-left:0;margin-top:0;width:503.95pt;height:250.35pt;z-index:-25163571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  <w:p w14:paraId="67AE50CF" w14:textId="77F08C46" w:rsidR="00810DF6" w:rsidRDefault="00810D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9971" w14:textId="44D8685C" w:rsidR="00810DF6" w:rsidRDefault="00436782">
    <w:r>
      <w:rPr>
        <w:noProof/>
      </w:rPr>
      <w:pict w14:anchorId="3D286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1" o:spid="_x0000_s2049" type="#_x0000_t75" style="position:absolute;margin-left:0;margin-top:0;width:503.95pt;height:250.35pt;z-index:-25163776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  <w:r w:rsidR="00810DF6">
      <w:rPr>
        <w:noProof/>
      </w:rPr>
      <w:drawing>
        <wp:anchor distT="0" distB="0" distL="114300" distR="114300" simplePos="0" relativeHeight="251675648" behindDoc="1" locked="0" layoutInCell="1" allowOverlap="1" wp14:anchorId="6165BF36" wp14:editId="1765688A">
          <wp:simplePos x="0" y="0"/>
          <wp:positionH relativeFrom="page">
            <wp:posOffset>347345</wp:posOffset>
          </wp:positionH>
          <wp:positionV relativeFrom="page">
            <wp:align>center</wp:align>
          </wp:positionV>
          <wp:extent cx="3300984" cy="9427464"/>
          <wp:effectExtent l="0" t="0" r="0" b="2540"/>
          <wp:wrapNone/>
          <wp:docPr id="3" name="Picture 3" descr="Women and some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ettyImages-696273168_sup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115" t="11270" r="35057" b="12436"/>
                  <a:stretch/>
                </pic:blipFill>
                <pic:spPr bwMode="auto">
                  <a:xfrm flipH="1">
                    <a:off x="0" y="0"/>
                    <a:ext cx="3300984" cy="94274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705E" w14:textId="54A87294" w:rsidR="003C0058" w:rsidRDefault="00436782">
    <w:pPr>
      <w:pStyle w:val="Header"/>
    </w:pPr>
    <w:r>
      <w:rPr>
        <w:noProof/>
      </w:rPr>
      <w:pict w14:anchorId="5D408C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5" o:spid="_x0000_s2053" type="#_x0000_t75" style="position:absolute;margin-left:0;margin-top:0;width:503.95pt;height:250.35pt;z-index:-25163366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28AB" w14:textId="1BBFE5A4" w:rsidR="003C0058" w:rsidRDefault="00436782">
    <w:pPr>
      <w:pStyle w:val="Header"/>
    </w:pPr>
    <w:r>
      <w:rPr>
        <w:noProof/>
      </w:rPr>
      <w:pict w14:anchorId="2BD97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6" o:spid="_x0000_s2054" type="#_x0000_t75" style="position:absolute;margin-left:0;margin-top:0;width:503.95pt;height:250.35pt;z-index:-251632640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D0CF" w14:textId="0E407E67" w:rsidR="003C0058" w:rsidRDefault="00436782">
    <w:pPr>
      <w:pStyle w:val="Header"/>
    </w:pPr>
    <w:r>
      <w:rPr>
        <w:noProof/>
      </w:rPr>
      <w:pict w14:anchorId="5B3DE9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84" o:spid="_x0000_s2052" type="#_x0000_t75" style="position:absolute;margin-left:0;margin-top:0;width:503.95pt;height:250.35pt;z-index:-25163468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7275" w14:textId="5410EE82" w:rsidR="003C0058" w:rsidRDefault="00436782">
    <w:pPr>
      <w:pStyle w:val="Header"/>
    </w:pPr>
    <w:r>
      <w:rPr>
        <w:noProof/>
      </w:rPr>
      <w:pict w14:anchorId="289AE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4" o:spid="_x0000_s2062" type="#_x0000_t75" style="position:absolute;margin-left:0;margin-top:0;width:503.95pt;height:250.35pt;z-index:-251624448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3FAB" w14:textId="4D0E7B02" w:rsidR="003C0058" w:rsidRDefault="00436782">
    <w:pPr>
      <w:pStyle w:val="Header"/>
    </w:pPr>
    <w:r>
      <w:rPr>
        <w:noProof/>
      </w:rPr>
      <w:pict w14:anchorId="3F91C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5" o:spid="_x0000_s2063" type="#_x0000_t75" style="position:absolute;margin-left:0;margin-top:0;width:503.95pt;height:250.35pt;z-index:-251623424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C89B" w14:textId="4FA09FAD" w:rsidR="003C0058" w:rsidRDefault="00436782">
    <w:pPr>
      <w:pStyle w:val="Header"/>
    </w:pPr>
    <w:r>
      <w:rPr>
        <w:noProof/>
      </w:rPr>
      <w:pict w14:anchorId="601A80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20293" o:spid="_x0000_s2061" type="#_x0000_t75" style="position:absolute;margin-left:0;margin-top:0;width:503.95pt;height:250.35pt;z-index:-251625472;mso-position-horizontal:center;mso-position-horizontal-relative:margin;mso-position-vertical:center;mso-position-vertical-relative:margin" o:allowincell="f">
          <v:imagedata r:id="rId1" o:title="nugensi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F541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100571"/>
    <w:multiLevelType w:val="hybridMultilevel"/>
    <w:tmpl w:val="FCB41D84"/>
    <w:lvl w:ilvl="0" w:tplc="78722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9E4A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841C2"/>
    <w:multiLevelType w:val="hybridMultilevel"/>
    <w:tmpl w:val="8ED033CC"/>
    <w:lvl w:ilvl="0" w:tplc="8B466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3740" w:themeColor="accent2" w:themeShade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B6F1A"/>
    <w:multiLevelType w:val="hybridMultilevel"/>
    <w:tmpl w:val="FE50C7A8"/>
    <w:lvl w:ilvl="0" w:tplc="FA38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7BA0"/>
    <w:multiLevelType w:val="hybridMultilevel"/>
    <w:tmpl w:val="B816BDA2"/>
    <w:lvl w:ilvl="0" w:tplc="78722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9E4A" w:themeColor="accent1" w:themeShade="B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407CE"/>
    <w:multiLevelType w:val="hybridMultilevel"/>
    <w:tmpl w:val="26F633F0"/>
    <w:lvl w:ilvl="0" w:tplc="FA38D0C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2154B2"/>
    <w:multiLevelType w:val="hybridMultilevel"/>
    <w:tmpl w:val="DEE0CE44"/>
    <w:lvl w:ilvl="0" w:tplc="216A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6C1B" w:themeColor="accent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CF0E44"/>
    <w:multiLevelType w:val="hybridMultilevel"/>
    <w:tmpl w:val="817E2730"/>
    <w:lvl w:ilvl="0" w:tplc="FA38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4381"/>
    <w:multiLevelType w:val="hybridMultilevel"/>
    <w:tmpl w:val="AA6C9AB8"/>
    <w:lvl w:ilvl="0" w:tplc="216A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D6C1B" w:themeColor="accent1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2"/>
  </w:num>
  <w:num w:numId="3">
    <w:abstractNumId w:val="19"/>
  </w:num>
  <w:num w:numId="4">
    <w:abstractNumId w:val="30"/>
  </w:num>
  <w:num w:numId="5">
    <w:abstractNumId w:val="15"/>
  </w:num>
  <w:num w:numId="6">
    <w:abstractNumId w:val="8"/>
  </w:num>
  <w:num w:numId="7">
    <w:abstractNumId w:val="41"/>
  </w:num>
  <w:num w:numId="8">
    <w:abstractNumId w:val="14"/>
  </w:num>
  <w:num w:numId="9">
    <w:abstractNumId w:val="43"/>
  </w:num>
  <w:num w:numId="10">
    <w:abstractNumId w:val="38"/>
  </w:num>
  <w:num w:numId="11">
    <w:abstractNumId w:val="4"/>
  </w:num>
  <w:num w:numId="12">
    <w:abstractNumId w:val="12"/>
  </w:num>
  <w:num w:numId="13">
    <w:abstractNumId w:val="18"/>
  </w:num>
  <w:num w:numId="14">
    <w:abstractNumId w:val="29"/>
  </w:num>
  <w:num w:numId="15">
    <w:abstractNumId w:val="24"/>
  </w:num>
  <w:num w:numId="16">
    <w:abstractNumId w:val="7"/>
  </w:num>
  <w:num w:numId="17">
    <w:abstractNumId w:val="33"/>
  </w:num>
  <w:num w:numId="18">
    <w:abstractNumId w:val="44"/>
  </w:num>
  <w:num w:numId="19">
    <w:abstractNumId w:val="11"/>
  </w:num>
  <w:num w:numId="20">
    <w:abstractNumId w:val="36"/>
  </w:num>
  <w:num w:numId="21">
    <w:abstractNumId w:val="13"/>
  </w:num>
  <w:num w:numId="22">
    <w:abstractNumId w:val="26"/>
  </w:num>
  <w:num w:numId="23">
    <w:abstractNumId w:val="28"/>
  </w:num>
  <w:num w:numId="24">
    <w:abstractNumId w:val="23"/>
  </w:num>
  <w:num w:numId="25">
    <w:abstractNumId w:val="27"/>
  </w:num>
  <w:num w:numId="26">
    <w:abstractNumId w:val="10"/>
  </w:num>
  <w:num w:numId="27">
    <w:abstractNumId w:val="39"/>
  </w:num>
  <w:num w:numId="28">
    <w:abstractNumId w:val="16"/>
  </w:num>
  <w:num w:numId="29">
    <w:abstractNumId w:val="6"/>
  </w:num>
  <w:num w:numId="30">
    <w:abstractNumId w:val="22"/>
  </w:num>
  <w:num w:numId="31">
    <w:abstractNumId w:val="5"/>
  </w:num>
  <w:num w:numId="32">
    <w:abstractNumId w:val="35"/>
  </w:num>
  <w:num w:numId="33">
    <w:abstractNumId w:val="37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40"/>
  </w:num>
  <w:num w:numId="39">
    <w:abstractNumId w:val="25"/>
  </w:num>
  <w:num w:numId="40">
    <w:abstractNumId w:val="32"/>
  </w:num>
  <w:num w:numId="41">
    <w:abstractNumId w:val="20"/>
  </w:num>
  <w:num w:numId="42">
    <w:abstractNumId w:val="17"/>
  </w:num>
  <w:num w:numId="43">
    <w:abstractNumId w:val="21"/>
  </w:num>
  <w:num w:numId="44">
    <w:abstractNumId w:val="9"/>
  </w:num>
  <w:num w:numId="45">
    <w:abstractNumId w:val="45"/>
  </w:num>
  <w:num w:numId="46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75"/>
    <w:rsid w:val="0000092E"/>
    <w:rsid w:val="00012A83"/>
    <w:rsid w:val="00017C3C"/>
    <w:rsid w:val="00021F2E"/>
    <w:rsid w:val="000226E9"/>
    <w:rsid w:val="00023F87"/>
    <w:rsid w:val="00026948"/>
    <w:rsid w:val="00026EAE"/>
    <w:rsid w:val="0003123C"/>
    <w:rsid w:val="00031B7D"/>
    <w:rsid w:val="00032A10"/>
    <w:rsid w:val="00033C5A"/>
    <w:rsid w:val="00041783"/>
    <w:rsid w:val="00043FFE"/>
    <w:rsid w:val="00044074"/>
    <w:rsid w:val="0004430C"/>
    <w:rsid w:val="00045E4B"/>
    <w:rsid w:val="00061E72"/>
    <w:rsid w:val="00066DE2"/>
    <w:rsid w:val="00077931"/>
    <w:rsid w:val="00084E91"/>
    <w:rsid w:val="000900B6"/>
    <w:rsid w:val="000A0ACE"/>
    <w:rsid w:val="000A649E"/>
    <w:rsid w:val="000A7626"/>
    <w:rsid w:val="000B5DA2"/>
    <w:rsid w:val="000C1C28"/>
    <w:rsid w:val="000C5872"/>
    <w:rsid w:val="000D050A"/>
    <w:rsid w:val="000E0979"/>
    <w:rsid w:val="000E1544"/>
    <w:rsid w:val="000E7416"/>
    <w:rsid w:val="001155CE"/>
    <w:rsid w:val="001225D9"/>
    <w:rsid w:val="00124370"/>
    <w:rsid w:val="00126620"/>
    <w:rsid w:val="00160392"/>
    <w:rsid w:val="001A208E"/>
    <w:rsid w:val="001A5429"/>
    <w:rsid w:val="001B1DAF"/>
    <w:rsid w:val="001C7F44"/>
    <w:rsid w:val="001D1C22"/>
    <w:rsid w:val="001D66C9"/>
    <w:rsid w:val="001E11F1"/>
    <w:rsid w:val="001E1E58"/>
    <w:rsid w:val="001F051C"/>
    <w:rsid w:val="001F0F1C"/>
    <w:rsid w:val="00206719"/>
    <w:rsid w:val="00212B1B"/>
    <w:rsid w:val="0022545C"/>
    <w:rsid w:val="00231EEE"/>
    <w:rsid w:val="00240312"/>
    <w:rsid w:val="00247B17"/>
    <w:rsid w:val="00247FD2"/>
    <w:rsid w:val="00252E4A"/>
    <w:rsid w:val="002642A8"/>
    <w:rsid w:val="00267CC6"/>
    <w:rsid w:val="00272965"/>
    <w:rsid w:val="0027774B"/>
    <w:rsid w:val="002824E5"/>
    <w:rsid w:val="002A137B"/>
    <w:rsid w:val="002B01C1"/>
    <w:rsid w:val="002D2946"/>
    <w:rsid w:val="002D687F"/>
    <w:rsid w:val="002E24DA"/>
    <w:rsid w:val="002F375D"/>
    <w:rsid w:val="0031130D"/>
    <w:rsid w:val="00312A31"/>
    <w:rsid w:val="00314A6F"/>
    <w:rsid w:val="00325565"/>
    <w:rsid w:val="00334394"/>
    <w:rsid w:val="00346E79"/>
    <w:rsid w:val="00347AF5"/>
    <w:rsid w:val="00351E1F"/>
    <w:rsid w:val="0035348F"/>
    <w:rsid w:val="00360F98"/>
    <w:rsid w:val="00362478"/>
    <w:rsid w:val="00374421"/>
    <w:rsid w:val="00377051"/>
    <w:rsid w:val="00385D4D"/>
    <w:rsid w:val="003B5758"/>
    <w:rsid w:val="003C0058"/>
    <w:rsid w:val="003D04F0"/>
    <w:rsid w:val="003D2550"/>
    <w:rsid w:val="003D5264"/>
    <w:rsid w:val="003D59A7"/>
    <w:rsid w:val="003E4BBE"/>
    <w:rsid w:val="003E78A7"/>
    <w:rsid w:val="003F0714"/>
    <w:rsid w:val="003F13B0"/>
    <w:rsid w:val="003F1962"/>
    <w:rsid w:val="003F5F4A"/>
    <w:rsid w:val="00400698"/>
    <w:rsid w:val="00403423"/>
    <w:rsid w:val="00406429"/>
    <w:rsid w:val="004100AB"/>
    <w:rsid w:val="004116C8"/>
    <w:rsid w:val="004211AF"/>
    <w:rsid w:val="00423A18"/>
    <w:rsid w:val="004262DD"/>
    <w:rsid w:val="0042646F"/>
    <w:rsid w:val="00435096"/>
    <w:rsid w:val="00436782"/>
    <w:rsid w:val="00440BF7"/>
    <w:rsid w:val="004411FB"/>
    <w:rsid w:val="00443212"/>
    <w:rsid w:val="004567E6"/>
    <w:rsid w:val="00471C1B"/>
    <w:rsid w:val="0048376F"/>
    <w:rsid w:val="00491BF3"/>
    <w:rsid w:val="00493EC0"/>
    <w:rsid w:val="00495909"/>
    <w:rsid w:val="004A4BB5"/>
    <w:rsid w:val="004B09A3"/>
    <w:rsid w:val="004B5251"/>
    <w:rsid w:val="004C4B55"/>
    <w:rsid w:val="004C7B3E"/>
    <w:rsid w:val="004D7114"/>
    <w:rsid w:val="00513832"/>
    <w:rsid w:val="00521F39"/>
    <w:rsid w:val="00526C37"/>
    <w:rsid w:val="00533047"/>
    <w:rsid w:val="00537FBC"/>
    <w:rsid w:val="00565696"/>
    <w:rsid w:val="005728A2"/>
    <w:rsid w:val="00577B45"/>
    <w:rsid w:val="00582502"/>
    <w:rsid w:val="00585379"/>
    <w:rsid w:val="00585704"/>
    <w:rsid w:val="00586245"/>
    <w:rsid w:val="005919AF"/>
    <w:rsid w:val="005A0337"/>
    <w:rsid w:val="005A20E2"/>
    <w:rsid w:val="005B5B61"/>
    <w:rsid w:val="005B6A1A"/>
    <w:rsid w:val="005C3FA6"/>
    <w:rsid w:val="005D2146"/>
    <w:rsid w:val="005D2EC5"/>
    <w:rsid w:val="005E69BD"/>
    <w:rsid w:val="005E71F9"/>
    <w:rsid w:val="005F6388"/>
    <w:rsid w:val="00612454"/>
    <w:rsid w:val="006134CD"/>
    <w:rsid w:val="00614293"/>
    <w:rsid w:val="006329E1"/>
    <w:rsid w:val="00633E73"/>
    <w:rsid w:val="006474AB"/>
    <w:rsid w:val="00655308"/>
    <w:rsid w:val="00663105"/>
    <w:rsid w:val="00663795"/>
    <w:rsid w:val="00664450"/>
    <w:rsid w:val="006869CE"/>
    <w:rsid w:val="006936EB"/>
    <w:rsid w:val="006946F8"/>
    <w:rsid w:val="006A79A3"/>
    <w:rsid w:val="006B2383"/>
    <w:rsid w:val="006D0144"/>
    <w:rsid w:val="006D1D89"/>
    <w:rsid w:val="006E3FC8"/>
    <w:rsid w:val="006E523A"/>
    <w:rsid w:val="006F35BA"/>
    <w:rsid w:val="00702522"/>
    <w:rsid w:val="00707756"/>
    <w:rsid w:val="007157EF"/>
    <w:rsid w:val="00730BAF"/>
    <w:rsid w:val="00730BCB"/>
    <w:rsid w:val="0073670F"/>
    <w:rsid w:val="00740FCE"/>
    <w:rsid w:val="00742AD7"/>
    <w:rsid w:val="00753E67"/>
    <w:rsid w:val="00754883"/>
    <w:rsid w:val="007746A5"/>
    <w:rsid w:val="00793BE5"/>
    <w:rsid w:val="007B17C4"/>
    <w:rsid w:val="007B1F5A"/>
    <w:rsid w:val="007B3AB6"/>
    <w:rsid w:val="007B514F"/>
    <w:rsid w:val="007B5AFF"/>
    <w:rsid w:val="007B69E5"/>
    <w:rsid w:val="007B7482"/>
    <w:rsid w:val="007C136F"/>
    <w:rsid w:val="007C188A"/>
    <w:rsid w:val="007C5AF4"/>
    <w:rsid w:val="007D5767"/>
    <w:rsid w:val="007D77B4"/>
    <w:rsid w:val="007F793B"/>
    <w:rsid w:val="0080623C"/>
    <w:rsid w:val="00810DF6"/>
    <w:rsid w:val="00813EC8"/>
    <w:rsid w:val="00817F8C"/>
    <w:rsid w:val="00823F59"/>
    <w:rsid w:val="0083428B"/>
    <w:rsid w:val="008658ED"/>
    <w:rsid w:val="00876F99"/>
    <w:rsid w:val="00877A44"/>
    <w:rsid w:val="008820B3"/>
    <w:rsid w:val="00886169"/>
    <w:rsid w:val="008965F6"/>
    <w:rsid w:val="008A2B5E"/>
    <w:rsid w:val="008A70A9"/>
    <w:rsid w:val="008B706F"/>
    <w:rsid w:val="008C6711"/>
    <w:rsid w:val="008D3386"/>
    <w:rsid w:val="008D3518"/>
    <w:rsid w:val="008E48D1"/>
    <w:rsid w:val="008F6C53"/>
    <w:rsid w:val="008F704C"/>
    <w:rsid w:val="0090206C"/>
    <w:rsid w:val="00902998"/>
    <w:rsid w:val="009107EB"/>
    <w:rsid w:val="009117A4"/>
    <w:rsid w:val="00912C1B"/>
    <w:rsid w:val="0092125E"/>
    <w:rsid w:val="00924319"/>
    <w:rsid w:val="00925514"/>
    <w:rsid w:val="0092573F"/>
    <w:rsid w:val="0095033C"/>
    <w:rsid w:val="00952A7A"/>
    <w:rsid w:val="009572A6"/>
    <w:rsid w:val="00974BF8"/>
    <w:rsid w:val="009A3B33"/>
    <w:rsid w:val="009A45A0"/>
    <w:rsid w:val="009A5742"/>
    <w:rsid w:val="009B35B5"/>
    <w:rsid w:val="009B4773"/>
    <w:rsid w:val="009C018F"/>
    <w:rsid w:val="009C2BA2"/>
    <w:rsid w:val="009C4751"/>
    <w:rsid w:val="009D2556"/>
    <w:rsid w:val="009D3375"/>
    <w:rsid w:val="009D63AE"/>
    <w:rsid w:val="009E55E1"/>
    <w:rsid w:val="00A05467"/>
    <w:rsid w:val="00A17553"/>
    <w:rsid w:val="00A31A96"/>
    <w:rsid w:val="00A44EEF"/>
    <w:rsid w:val="00A630FD"/>
    <w:rsid w:val="00A64A90"/>
    <w:rsid w:val="00A74908"/>
    <w:rsid w:val="00A778AD"/>
    <w:rsid w:val="00A82836"/>
    <w:rsid w:val="00A91213"/>
    <w:rsid w:val="00A960DC"/>
    <w:rsid w:val="00A9621B"/>
    <w:rsid w:val="00A96D56"/>
    <w:rsid w:val="00AA29B1"/>
    <w:rsid w:val="00AA66D7"/>
    <w:rsid w:val="00AC3653"/>
    <w:rsid w:val="00AE0241"/>
    <w:rsid w:val="00AE5008"/>
    <w:rsid w:val="00AF73C8"/>
    <w:rsid w:val="00B103CD"/>
    <w:rsid w:val="00B26302"/>
    <w:rsid w:val="00B37B3B"/>
    <w:rsid w:val="00B44C47"/>
    <w:rsid w:val="00B57756"/>
    <w:rsid w:val="00B57F4F"/>
    <w:rsid w:val="00B650B1"/>
    <w:rsid w:val="00B7636D"/>
    <w:rsid w:val="00B80CF1"/>
    <w:rsid w:val="00B945E3"/>
    <w:rsid w:val="00BA2A38"/>
    <w:rsid w:val="00BA31C4"/>
    <w:rsid w:val="00BA3E51"/>
    <w:rsid w:val="00BB02E6"/>
    <w:rsid w:val="00BB22C4"/>
    <w:rsid w:val="00BD0C60"/>
    <w:rsid w:val="00BD4BC9"/>
    <w:rsid w:val="00C02FF0"/>
    <w:rsid w:val="00C17BCF"/>
    <w:rsid w:val="00C21100"/>
    <w:rsid w:val="00C2122F"/>
    <w:rsid w:val="00C3246A"/>
    <w:rsid w:val="00C52256"/>
    <w:rsid w:val="00C52905"/>
    <w:rsid w:val="00C65564"/>
    <w:rsid w:val="00C976A6"/>
    <w:rsid w:val="00CA0154"/>
    <w:rsid w:val="00CA61D8"/>
    <w:rsid w:val="00CB5A12"/>
    <w:rsid w:val="00CD1D98"/>
    <w:rsid w:val="00CD2EBF"/>
    <w:rsid w:val="00CE0738"/>
    <w:rsid w:val="00CF1267"/>
    <w:rsid w:val="00CF5996"/>
    <w:rsid w:val="00D13200"/>
    <w:rsid w:val="00D16447"/>
    <w:rsid w:val="00D17CDD"/>
    <w:rsid w:val="00D215E6"/>
    <w:rsid w:val="00D26769"/>
    <w:rsid w:val="00D27553"/>
    <w:rsid w:val="00D27AF8"/>
    <w:rsid w:val="00D302ED"/>
    <w:rsid w:val="00D32727"/>
    <w:rsid w:val="00D6543F"/>
    <w:rsid w:val="00D65CB4"/>
    <w:rsid w:val="00D74E0C"/>
    <w:rsid w:val="00D74F63"/>
    <w:rsid w:val="00D753EB"/>
    <w:rsid w:val="00D86A0A"/>
    <w:rsid w:val="00D94688"/>
    <w:rsid w:val="00DB5A2E"/>
    <w:rsid w:val="00DC0528"/>
    <w:rsid w:val="00DC1104"/>
    <w:rsid w:val="00DC3A45"/>
    <w:rsid w:val="00DC7466"/>
    <w:rsid w:val="00DC7E1C"/>
    <w:rsid w:val="00DE305E"/>
    <w:rsid w:val="00DE43A5"/>
    <w:rsid w:val="00DE65A2"/>
    <w:rsid w:val="00DF167B"/>
    <w:rsid w:val="00DF2A17"/>
    <w:rsid w:val="00DF2DCC"/>
    <w:rsid w:val="00E01D0E"/>
    <w:rsid w:val="00E15886"/>
    <w:rsid w:val="00E16215"/>
    <w:rsid w:val="00E220A3"/>
    <w:rsid w:val="00E26DFA"/>
    <w:rsid w:val="00E31650"/>
    <w:rsid w:val="00E35169"/>
    <w:rsid w:val="00E404DF"/>
    <w:rsid w:val="00E44BCC"/>
    <w:rsid w:val="00E53724"/>
    <w:rsid w:val="00E552C8"/>
    <w:rsid w:val="00E75006"/>
    <w:rsid w:val="00E757A0"/>
    <w:rsid w:val="00E8239E"/>
    <w:rsid w:val="00E84350"/>
    <w:rsid w:val="00E857E2"/>
    <w:rsid w:val="00E85863"/>
    <w:rsid w:val="00E91AE4"/>
    <w:rsid w:val="00EA431D"/>
    <w:rsid w:val="00EA6DE7"/>
    <w:rsid w:val="00EB47F9"/>
    <w:rsid w:val="00EC4BCD"/>
    <w:rsid w:val="00F273EA"/>
    <w:rsid w:val="00F32B32"/>
    <w:rsid w:val="00F33F5E"/>
    <w:rsid w:val="00F370B9"/>
    <w:rsid w:val="00F53A40"/>
    <w:rsid w:val="00F60840"/>
    <w:rsid w:val="00F75B86"/>
    <w:rsid w:val="00F77933"/>
    <w:rsid w:val="00F8411A"/>
    <w:rsid w:val="00F907DB"/>
    <w:rsid w:val="00FA0D95"/>
    <w:rsid w:val="00FA65B9"/>
    <w:rsid w:val="00FB40D8"/>
    <w:rsid w:val="00FC1405"/>
    <w:rsid w:val="00FD358C"/>
    <w:rsid w:val="00FE59B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60465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93"/>
  </w:style>
  <w:style w:type="paragraph" w:styleId="Heading1">
    <w:name w:val="heading 1"/>
    <w:basedOn w:val="Normal"/>
    <w:next w:val="Normal"/>
    <w:link w:val="Heading1Char"/>
    <w:uiPriority w:val="9"/>
    <w:qFormat/>
    <w:rsid w:val="00E404DF"/>
    <w:pPr>
      <w:keepNext/>
      <w:keepLines/>
      <w:pageBreakBefore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47F9"/>
    <w:pPr>
      <w:spacing w:before="0" w:after="0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B47F9"/>
    <w:rPr>
      <w:rFonts w:asciiTheme="majorHAnsi" w:hAnsiTheme="maj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13EC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C8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5E"/>
    <w:pPr>
      <w:numPr>
        <w:ilvl w:val="1"/>
      </w:numPr>
      <w:spacing w:after="0"/>
      <w:jc w:val="center"/>
    </w:pPr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33F5E"/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404DF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">
    <w:name w:val="Table Text"/>
    <w:basedOn w:val="Normal"/>
    <w:next w:val="Normal"/>
    <w:qFormat/>
    <w:rsid w:val="00810DF6"/>
    <w:pPr>
      <w:spacing w:before="0" w:after="0" w:line="240" w:lineRule="auto"/>
    </w:pPr>
    <w:rPr>
      <w:sz w:val="18"/>
    </w:rPr>
  </w:style>
  <w:style w:type="paragraph" w:customStyle="1" w:styleId="TableHeading">
    <w:name w:val="Table Heading"/>
    <w:basedOn w:val="Normal"/>
    <w:qFormat/>
    <w:rsid w:val="00DC3A45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paragraph" w:customStyle="1" w:styleId="Header2">
    <w:name w:val="Header2"/>
    <w:basedOn w:val="Normal"/>
    <w:next w:val="Normal"/>
    <w:link w:val="Header2Char"/>
    <w:qFormat/>
    <w:rsid w:val="00BA3E51"/>
    <w:pPr>
      <w:spacing w:before="0" w:after="0"/>
    </w:pPr>
    <w:rPr>
      <w:i/>
    </w:rPr>
  </w:style>
  <w:style w:type="paragraph" w:customStyle="1" w:styleId="Tabletotal">
    <w:name w:val="Table total"/>
    <w:basedOn w:val="Normal"/>
    <w:next w:val="Normal"/>
    <w:link w:val="TabletotalChar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character" w:customStyle="1" w:styleId="Header2Char">
    <w:name w:val="Header2 Char"/>
    <w:basedOn w:val="DefaultParagraphFont"/>
    <w:link w:val="Header2"/>
    <w:rsid w:val="00BA3E51"/>
    <w:rPr>
      <w:i/>
    </w:rPr>
  </w:style>
  <w:style w:type="character" w:customStyle="1" w:styleId="TabletotalChar">
    <w:name w:val="Table total Char"/>
    <w:basedOn w:val="DefaultParagraphFont"/>
    <w:link w:val="Tabletotal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ableTextright">
    <w:name w:val="Table Text right"/>
    <w:basedOn w:val="Normal"/>
    <w:next w:val="Normal"/>
    <w:link w:val="TableTextrightChar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ableTextbold">
    <w:name w:val="Table Text bold"/>
    <w:basedOn w:val="Normal"/>
    <w:next w:val="Normal"/>
    <w:link w:val="TableTextboldChar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ableTextrightChar">
    <w:name w:val="Table Text right Char"/>
    <w:basedOn w:val="DefaultParagraphFont"/>
    <w:link w:val="TableTextright"/>
    <w:rsid w:val="00810DF6"/>
    <w:rPr>
      <w:sz w:val="18"/>
    </w:rPr>
  </w:style>
  <w:style w:type="character" w:customStyle="1" w:styleId="TableTextboldChar">
    <w:name w:val="Table Text bold Char"/>
    <w:basedOn w:val="DefaultParagraphFont"/>
    <w:link w:val="TableTextbold"/>
    <w:rsid w:val="009C018F"/>
    <w:rPr>
      <w:b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37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A70A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10.png"/><Relationship Id="rId39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9.jpeg"/><Relationship Id="rId33" Type="http://schemas.openxmlformats.org/officeDocument/2006/relationships/footer" Target="footer4.xml"/><Relationship Id="rId38" Type="http://schemas.openxmlformats.org/officeDocument/2006/relationships/header" Target="header15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29" Type="http://schemas.openxmlformats.org/officeDocument/2006/relationships/footer" Target="footer3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jpeg"/><Relationship Id="rId32" Type="http://schemas.openxmlformats.org/officeDocument/2006/relationships/header" Target="header11.xml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7.jpeg"/><Relationship Id="rId28" Type="http://schemas.openxmlformats.org/officeDocument/2006/relationships/header" Target="header8.xml"/><Relationship Id="rId36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7.xml"/><Relationship Id="rId30" Type="http://schemas.openxmlformats.org/officeDocument/2006/relationships/header" Target="header9.xml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p2G\AppData\Roaming\Microsoft\Templates\Home%20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0292D5BA74D128E282BCD252F7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9BC0C-4787-4B80-BFC7-D4FD6C667E4F}"/>
      </w:docPartPr>
      <w:docPartBody>
        <w:p w:rsidR="00B16074" w:rsidRDefault="00B22541">
          <w:pPr>
            <w:pStyle w:val="16A0292D5BA74D128E282BCD252F7ACC"/>
          </w:pPr>
          <w:r w:rsidRPr="00614293">
            <w:t>HOME BASED</w:t>
          </w:r>
        </w:p>
      </w:docPartBody>
    </w:docPart>
    <w:docPart>
      <w:docPartPr>
        <w:name w:val="2E5E9A08DC4844AC9CBCD6197FC1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A99B6-97AB-4A7D-91B7-72AEB466ABED}"/>
      </w:docPartPr>
      <w:docPartBody>
        <w:p w:rsidR="00B16074" w:rsidRDefault="00B22541">
          <w:pPr>
            <w:pStyle w:val="2E5E9A08DC4844AC9CBCD6197FC196A3"/>
          </w:pPr>
          <w:r w:rsidRPr="00614293">
            <w:rPr>
              <w:rStyle w:val="TitleChar"/>
              <w:b w:val="0"/>
            </w:rPr>
            <w:t>PROFESSIONAL SERVICES</w:t>
          </w:r>
        </w:p>
      </w:docPartBody>
    </w:docPart>
    <w:docPart>
      <w:docPartPr>
        <w:name w:val="05EE2D71C644406289DAF0F8EB70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6ED3-0B4C-4EF1-9707-D0B3340124CB}"/>
      </w:docPartPr>
      <w:docPartBody>
        <w:p w:rsidR="00B16074" w:rsidRDefault="00B22541">
          <w:pPr>
            <w:pStyle w:val="05EE2D71C644406289DAF0F8EB709565"/>
          </w:pPr>
          <w:r w:rsidRPr="00614293">
            <w:t>Business Plan</w:t>
          </w:r>
        </w:p>
      </w:docPartBody>
    </w:docPart>
    <w:docPart>
      <w:docPartPr>
        <w:name w:val="C42F1FDABB404DC0BBA0E3FDC195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6B38-C4B0-45C0-BFCF-119A1B3692AE}"/>
      </w:docPartPr>
      <w:docPartBody>
        <w:p w:rsidR="00B16074" w:rsidRDefault="00B22541">
          <w:pPr>
            <w:pStyle w:val="C42F1FDABB404DC0BBA0E3FDC1950910"/>
          </w:pPr>
          <w:r w:rsidRPr="00614293">
            <w:t>Executive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48EF"/>
    <w:multiLevelType w:val="hybridMultilevel"/>
    <w:tmpl w:val="A92A2166"/>
    <w:lvl w:ilvl="0" w:tplc="A4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1B"/>
    <w:rsid w:val="00035EFB"/>
    <w:rsid w:val="000C371B"/>
    <w:rsid w:val="002E1D2D"/>
    <w:rsid w:val="00301740"/>
    <w:rsid w:val="003A7E1B"/>
    <w:rsid w:val="004219FD"/>
    <w:rsid w:val="00496F7C"/>
    <w:rsid w:val="004D6EB3"/>
    <w:rsid w:val="00514278"/>
    <w:rsid w:val="005729D9"/>
    <w:rsid w:val="006D6645"/>
    <w:rsid w:val="007064E0"/>
    <w:rsid w:val="00741B1B"/>
    <w:rsid w:val="0075317A"/>
    <w:rsid w:val="009263D4"/>
    <w:rsid w:val="009D0B1A"/>
    <w:rsid w:val="009D1DB7"/>
    <w:rsid w:val="009F3000"/>
    <w:rsid w:val="00A0092C"/>
    <w:rsid w:val="00A922F4"/>
    <w:rsid w:val="00B16074"/>
    <w:rsid w:val="00B22541"/>
    <w:rsid w:val="00D06BF0"/>
    <w:rsid w:val="00D457ED"/>
    <w:rsid w:val="00E32AC2"/>
    <w:rsid w:val="00E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A0292D5BA74D128E282BCD252F7ACC">
    <w:name w:val="16A0292D5BA74D128E282BCD252F7ACC"/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n-US" w:eastAsia="en-US"/>
    </w:rPr>
  </w:style>
  <w:style w:type="paragraph" w:customStyle="1" w:styleId="2E5E9A08DC4844AC9CBCD6197FC196A3">
    <w:name w:val="2E5E9A08DC4844AC9CBCD6197FC196A3"/>
  </w:style>
  <w:style w:type="paragraph" w:customStyle="1" w:styleId="05EE2D71C644406289DAF0F8EB709565">
    <w:name w:val="05EE2D71C644406289DAF0F8EB709565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  <w:style w:type="paragraph" w:styleId="ListNumber">
    <w:name w:val="List Number"/>
    <w:basedOn w:val="Normal"/>
    <w:uiPriority w:val="99"/>
    <w:pPr>
      <w:numPr>
        <w:numId w:val="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  <w:style w:type="paragraph" w:customStyle="1" w:styleId="C42F1FDABB404DC0BBA0E3FDC1950910">
    <w:name w:val="C42F1FDABB404DC0BBA0E3FDC1950910"/>
  </w:style>
  <w:style w:type="paragraph" w:styleId="ListBullet2">
    <w:name w:val="List Bullet 2"/>
    <w:basedOn w:val="Normal"/>
    <w:uiPriority w:val="99"/>
    <w:pPr>
      <w:numPr>
        <w:numId w:val="7"/>
      </w:numPr>
      <w:spacing w:after="120" w:line="288" w:lineRule="auto"/>
    </w:pPr>
    <w:rPr>
      <w:rFonts w:eastAsiaTheme="minorHAnsi"/>
      <w:color w:val="595959" w:themeColor="text1" w:themeTint="A6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2B731-8FA9-4B63-AFAA-3A0B4B7E0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1D0E4-03F4-4455-B584-C699F9390B7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7578C5E-42BD-4E7B-B3CB-02699B7424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plan</Template>
  <TotalTime>0</TotalTime>
  <Pages>12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NuGenesis</vt:lpstr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NuGenesis</dc:title>
  <dc:subject>THE MARKET CONSUL’S PROGRAM</dc:subject>
  <dc:creator/>
  <cp:keywords/>
  <dc:description/>
  <cp:lastModifiedBy/>
  <cp:revision>1</cp:revision>
  <dcterms:created xsi:type="dcterms:W3CDTF">2021-08-31T23:53:00Z</dcterms:created>
  <dcterms:modified xsi:type="dcterms:W3CDTF">2021-09-02T03:57:00Z</dcterms:modified>
  <cp:contentStatus>ACTION PLAN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