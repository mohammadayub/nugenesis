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0D9" w14:textId="20755E06" w:rsidR="001A5429" w:rsidRPr="00614293" w:rsidRDefault="00FB40D8" w:rsidP="001E1E58">
      <w:r>
        <w:rPr>
          <w:noProof/>
        </w:rPr>
        <w:drawing>
          <wp:anchor distT="0" distB="0" distL="114300" distR="114300" simplePos="0" relativeHeight="251677696" behindDoc="1" locked="0" layoutInCell="1" allowOverlap="1" wp14:anchorId="51A4DB87" wp14:editId="18C2B128">
            <wp:simplePos x="0" y="0"/>
            <wp:positionH relativeFrom="column">
              <wp:posOffset>266700</wp:posOffset>
            </wp:positionH>
            <wp:positionV relativeFrom="paragraph">
              <wp:posOffset>-2453640</wp:posOffset>
            </wp:positionV>
            <wp:extent cx="5334000" cy="2153285"/>
            <wp:effectExtent l="0" t="0" r="0" b="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03" cy="2153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440"/>
        <w:gridCol w:w="900"/>
        <w:gridCol w:w="4590"/>
        <w:gridCol w:w="1350"/>
        <w:gridCol w:w="1070"/>
      </w:tblGrid>
      <w:tr w:rsidR="0092125E" w:rsidRPr="00614293" w14:paraId="2BFF8582" w14:textId="77777777" w:rsidTr="0092125E">
        <w:tc>
          <w:tcPr>
            <w:tcW w:w="9350" w:type="dxa"/>
            <w:gridSpan w:val="5"/>
            <w:vAlign w:val="center"/>
          </w:tcPr>
          <w:p w14:paraId="08A48E9B" w14:textId="4EB50FF3" w:rsidR="0092125E" w:rsidRPr="00614293" w:rsidRDefault="00837DBF" w:rsidP="0092125E">
            <w:pPr>
              <w:pStyle w:val="Title"/>
            </w:pPr>
            <w:sdt>
              <w:sdtPr>
                <w:rPr>
                  <w:color w:val="0081B3" w:themeColor="accent4" w:themeShade="BF"/>
                </w:rPr>
                <w:alias w:val="Title"/>
                <w:tag w:val=""/>
                <w:id w:val="2016188051"/>
                <w:placeholder>
                  <w:docPart w:val="16A0292D5BA74D128E282BCD252F7AC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6A79A3">
                  <w:rPr>
                    <w:color w:val="0081B3" w:themeColor="accent4" w:themeShade="BF"/>
                  </w:rPr>
                  <w:t>NuGenesis</w:t>
                </w:r>
              </w:sdtContent>
            </w:sdt>
          </w:p>
        </w:tc>
      </w:tr>
      <w:tr w:rsidR="0092125E" w:rsidRPr="00614293" w14:paraId="28081E49" w14:textId="77777777" w:rsidTr="0092125E">
        <w:trPr>
          <w:trHeight w:val="144"/>
        </w:trPr>
        <w:tc>
          <w:tcPr>
            <w:tcW w:w="1440" w:type="dxa"/>
            <w:shd w:val="clear" w:color="auto" w:fill="auto"/>
          </w:tcPr>
          <w:p w14:paraId="04B1A4B9" w14:textId="77777777" w:rsidR="0092125E" w:rsidRPr="00614293" w:rsidRDefault="0092125E" w:rsidP="0092125E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gridSpan w:val="3"/>
            <w:shd w:val="clear" w:color="auto" w:fill="F0CDA1" w:themeFill="accent1"/>
            <w:vAlign w:val="center"/>
          </w:tcPr>
          <w:p w14:paraId="2E08EE2D" w14:textId="77777777" w:rsidR="0092125E" w:rsidRPr="00614293" w:rsidRDefault="0092125E" w:rsidP="0092125E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27A60B31" w14:textId="77777777" w:rsidR="0092125E" w:rsidRPr="00614293" w:rsidRDefault="0092125E" w:rsidP="0092125E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92125E" w:rsidRPr="00614293" w14:paraId="45247A6D" w14:textId="77777777" w:rsidTr="0092125E">
        <w:tc>
          <w:tcPr>
            <w:tcW w:w="9350" w:type="dxa"/>
            <w:gridSpan w:val="5"/>
            <w:vAlign w:val="center"/>
          </w:tcPr>
          <w:p w14:paraId="5A7E94EF" w14:textId="44F13E10" w:rsidR="0092125E" w:rsidRPr="00614293" w:rsidRDefault="00837DBF" w:rsidP="006F35BA">
            <w:pPr>
              <w:pStyle w:val="Title"/>
            </w:pPr>
            <w:sdt>
              <w:sdtPr>
                <w:rPr>
                  <w:color w:val="0081B3" w:themeColor="accent4" w:themeShade="BF"/>
                </w:rPr>
                <w:alias w:val="Title 2"/>
                <w:tag w:val=""/>
                <w:id w:val="-1692516626"/>
                <w:placeholder>
                  <w:docPart w:val="2E5E9A08DC4844AC9CBCD6197FC196A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>
                <w:rPr>
                  <w:rStyle w:val="TitleChar"/>
                  <w:b w:val="0"/>
                </w:rPr>
              </w:sdtEndPr>
              <w:sdtContent>
                <w:r w:rsidR="000E2FAB">
                  <w:rPr>
                    <w:color w:val="0081B3" w:themeColor="accent4" w:themeShade="BF"/>
                  </w:rPr>
                  <w:t>THE NETWORK CONCORDAT</w:t>
                </w:r>
                <w:r w:rsidR="009715D0">
                  <w:rPr>
                    <w:color w:val="0081B3" w:themeColor="accent4" w:themeShade="BF"/>
                  </w:rPr>
                  <w:t>’</w:t>
                </w:r>
                <w:r w:rsidR="000E2FAB">
                  <w:rPr>
                    <w:color w:val="0081B3" w:themeColor="accent4" w:themeShade="BF"/>
                  </w:rPr>
                  <w:t>S</w:t>
                </w:r>
                <w:r w:rsidR="000E2FAB" w:rsidRPr="009D3375">
                  <w:rPr>
                    <w:color w:val="0081B3" w:themeColor="accent4" w:themeShade="BF"/>
                  </w:rPr>
                  <w:t xml:space="preserve"> PROGRAM</w:t>
                </w:r>
              </w:sdtContent>
            </w:sdt>
          </w:p>
        </w:tc>
      </w:tr>
      <w:tr w:rsidR="0092125E" w:rsidRPr="00614293" w14:paraId="667D226B" w14:textId="77777777" w:rsidTr="0092125E">
        <w:trPr>
          <w:trHeight w:val="1368"/>
        </w:trPr>
        <w:tc>
          <w:tcPr>
            <w:tcW w:w="2340" w:type="dxa"/>
            <w:gridSpan w:val="2"/>
          </w:tcPr>
          <w:p w14:paraId="23798D21" w14:textId="77777777" w:rsidR="0092125E" w:rsidRPr="00614293" w:rsidRDefault="0092125E" w:rsidP="001E1E58"/>
        </w:tc>
        <w:tc>
          <w:tcPr>
            <w:tcW w:w="4590" w:type="dxa"/>
            <w:shd w:val="clear" w:color="auto" w:fill="107082" w:themeFill="accent2"/>
            <w:vAlign w:val="center"/>
          </w:tcPr>
          <w:sdt>
            <w:sdtPr>
              <w:rPr>
                <w:rFonts w:ascii="Arial Black" w:hAnsi="Arial Black" w:cs="Aharoni"/>
                <w:i w:val="0"/>
                <w:iCs/>
                <w:color w:val="FFFFFF" w:themeColor="background1"/>
              </w:rPr>
              <w:alias w:val="Subtitle"/>
              <w:tag w:val=""/>
              <w:id w:val="1073854703"/>
              <w:placeholder>
                <w:docPart w:val="05EE2D71C644406289DAF0F8EB70956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927E330" w14:textId="43773C23" w:rsidR="0092125E" w:rsidRPr="00614293" w:rsidRDefault="00247FD2" w:rsidP="0092125E">
                <w:pPr>
                  <w:pStyle w:val="Subtitle"/>
                </w:pPr>
                <w:r w:rsidRPr="00FB40D8">
                  <w:rPr>
                    <w:rFonts w:ascii="Arial Black" w:hAnsi="Arial Black" w:cs="Aharoni"/>
                    <w:i w:val="0"/>
                    <w:iCs/>
                    <w:color w:val="FFFFFF" w:themeColor="background1"/>
                  </w:rPr>
                  <w:t>ACTION PLAN</w:t>
                </w:r>
              </w:p>
            </w:sdtContent>
          </w:sdt>
        </w:tc>
        <w:tc>
          <w:tcPr>
            <w:tcW w:w="2420" w:type="dxa"/>
            <w:gridSpan w:val="2"/>
          </w:tcPr>
          <w:p w14:paraId="5A4364C1" w14:textId="77777777" w:rsidR="0092125E" w:rsidRPr="00614293" w:rsidRDefault="0092125E" w:rsidP="001E1E58"/>
        </w:tc>
      </w:tr>
    </w:tbl>
    <w:p w14:paraId="699E48B2" w14:textId="77777777" w:rsidR="00066DE2" w:rsidRPr="00614293" w:rsidRDefault="001A5429" w:rsidP="0092125E">
      <w:r w:rsidRPr="00614293">
        <w:t xml:space="preserve"> </w:t>
      </w:r>
    </w:p>
    <w:p w14:paraId="7857CF18" w14:textId="77777777" w:rsidR="00066DE2" w:rsidRPr="00614293" w:rsidRDefault="00066DE2" w:rsidP="00066DE2">
      <w:pPr>
        <w:sectPr w:rsidR="00066DE2" w:rsidRPr="00614293" w:rsidSect="0092125E">
          <w:headerReference w:type="even" r:id="rId12"/>
          <w:headerReference w:type="default" r:id="rId13"/>
          <w:headerReference w:type="first" r:id="rId14"/>
          <w:footerReference w:type="first" r:id="rId15"/>
          <w:pgSz w:w="12240" w:h="15840" w:code="1"/>
          <w:pgMar w:top="6480" w:right="1440" w:bottom="720" w:left="1440" w:header="288" w:footer="288" w:gutter="0"/>
          <w:cols w:space="708"/>
          <w:docGrid w:linePitch="360"/>
        </w:sectPr>
      </w:pPr>
    </w:p>
    <w:sdt>
      <w:sdtPr>
        <w:rPr>
          <w:rFonts w:asciiTheme="minorHAnsi" w:hAnsiTheme="minorHAnsi"/>
          <w:b w:val="0"/>
          <w:i/>
          <w:color w:val="595959" w:themeColor="text1" w:themeTint="A6"/>
          <w:sz w:val="24"/>
        </w:rPr>
        <w:id w:val="350538378"/>
        <w:docPartObj>
          <w:docPartGallery w:val="Table of Contents"/>
          <w:docPartUnique/>
        </w:docPartObj>
      </w:sdtPr>
      <w:sdtEndPr>
        <w:rPr>
          <w:bCs/>
          <w:i w:val="0"/>
          <w:noProof/>
        </w:rPr>
      </w:sdtEndPr>
      <w:sdtContent>
        <w:p w14:paraId="5BB0C447" w14:textId="324BFDC8" w:rsidR="001E1E58" w:rsidRPr="00614293" w:rsidRDefault="00493EC0" w:rsidP="003F13B0">
          <w:pPr>
            <w:pStyle w:val="TOCHeading"/>
          </w:pPr>
          <w:r w:rsidRPr="00614293">
            <w:t>TABLE OF CONTENTS</w:t>
          </w:r>
        </w:p>
        <w:p w14:paraId="135FB31B" w14:textId="77777777" w:rsidR="007D77B4" w:rsidRDefault="00DE305E">
          <w:pPr>
            <w:pStyle w:val="TOC1"/>
            <w:tabs>
              <w:tab w:val="right" w:leader="dot" w:pos="5030"/>
            </w:tabs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26F644" wp14:editId="55C93005">
                <wp:simplePos x="0" y="0"/>
                <wp:positionH relativeFrom="column">
                  <wp:posOffset>-2899985</wp:posOffset>
                </wp:positionH>
                <wp:positionV relativeFrom="paragraph">
                  <wp:posOffset>233680</wp:posOffset>
                </wp:positionV>
                <wp:extent cx="2395160" cy="1695450"/>
                <wp:effectExtent l="0" t="0" r="5715" b="0"/>
                <wp:wrapNone/>
                <wp:docPr id="6" name="Picture 6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Text&#10;&#10;Description automatically generated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735" cy="169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1E58" w:rsidRPr="00614293">
            <w:rPr>
              <w:b/>
              <w:bCs/>
              <w:noProof/>
            </w:rPr>
            <w:fldChar w:fldCharType="begin"/>
          </w:r>
          <w:r w:rsidR="001E1E58" w:rsidRPr="00614293">
            <w:rPr>
              <w:b/>
              <w:bCs/>
              <w:noProof/>
            </w:rPr>
            <w:instrText xml:space="preserve"> TOC \o "1-3" \h \z \u </w:instrText>
          </w:r>
          <w:r w:rsidR="001E1E58" w:rsidRPr="00614293">
            <w:rPr>
              <w:b/>
              <w:bCs/>
              <w:noProof/>
            </w:rPr>
            <w:fldChar w:fldCharType="separate"/>
          </w:r>
        </w:p>
        <w:p w14:paraId="5966DA70" w14:textId="0EFC9AFD" w:rsidR="007D77B4" w:rsidRDefault="00837DBF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499" w:history="1">
            <w:r w:rsidR="007D77B4" w:rsidRPr="00E523DA">
              <w:rPr>
                <w:rStyle w:val="Hyperlink"/>
                <w:noProof/>
              </w:rPr>
              <w:t>Introduction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_Toc81088499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3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59D6ED67" w14:textId="4C5B413B" w:rsidR="007D77B4" w:rsidRDefault="00837DBF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0" w:history="1">
            <w:r w:rsidR="007D77B4" w:rsidRPr="00E523DA">
              <w:rPr>
                <w:rStyle w:val="Hyperlink"/>
                <w:noProof/>
              </w:rPr>
              <w:t>1.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7D77B4" w:rsidRPr="00E523DA">
              <w:rPr>
                <w:rStyle w:val="Hyperlink"/>
                <w:noProof/>
              </w:rPr>
              <w:t>Executive Summary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_Toc81088500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4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255E65C8" w14:textId="50769358" w:rsidR="007D77B4" w:rsidRDefault="00527911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1" w:history="1">
            <w:r w:rsidR="007D77B4" w:rsidRPr="00E523DA">
              <w:rPr>
                <w:rStyle w:val="Hyperlink"/>
                <w:noProof/>
              </w:rPr>
              <w:t>2.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867D1B">
              <w:rPr>
                <w:rStyle w:val="Hyperlink"/>
                <w:noProof/>
              </w:rPr>
              <w:t>W</w:t>
            </w:r>
            <w:r w:rsidR="007D77B4" w:rsidRPr="00E523DA">
              <w:rPr>
                <w:rStyle w:val="Hyperlink"/>
                <w:noProof/>
              </w:rPr>
              <w:t>hy be</w:t>
            </w:r>
            <w:r w:rsidR="00867D1B">
              <w:rPr>
                <w:rStyle w:val="Hyperlink"/>
                <w:noProof/>
              </w:rPr>
              <w:t>come</w:t>
            </w:r>
            <w:r w:rsidR="007D77B4" w:rsidRPr="00E523DA">
              <w:rPr>
                <w:rStyle w:val="Hyperlink"/>
                <w:noProof/>
              </w:rPr>
              <w:t xml:space="preserve"> a</w:t>
            </w:r>
            <w:r w:rsidR="00DF2A17">
              <w:rPr>
                <w:rStyle w:val="Hyperlink"/>
                <w:noProof/>
              </w:rPr>
              <w:t xml:space="preserve"> </w:t>
            </w:r>
            <w:r w:rsidR="006A45CC">
              <w:rPr>
                <w:rStyle w:val="Hyperlink"/>
                <w:noProof/>
              </w:rPr>
              <w:t>Network Concordat</w:t>
            </w:r>
            <w:r w:rsidR="007D77B4" w:rsidRPr="00E523DA">
              <w:rPr>
                <w:rStyle w:val="Hyperlink"/>
                <w:noProof/>
              </w:rPr>
              <w:t>?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_Toc81088501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5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31736992" w14:textId="6FFF7C32" w:rsidR="007D77B4" w:rsidRDefault="00527911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2" w:history="1">
            <w:r w:rsidR="007D77B4" w:rsidRPr="00E523DA">
              <w:rPr>
                <w:rStyle w:val="Hyperlink"/>
                <w:noProof/>
              </w:rPr>
              <w:t>3.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867D1B">
              <w:rPr>
                <w:rStyle w:val="Hyperlink"/>
                <w:noProof/>
              </w:rPr>
              <w:t>D</w:t>
            </w:r>
            <w:r w:rsidR="007D77B4" w:rsidRPr="00E523DA">
              <w:rPr>
                <w:rStyle w:val="Hyperlink"/>
                <w:noProof/>
              </w:rPr>
              <w:t>o you qualify?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_Toc81088502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7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33A5DD8E" w14:textId="63A0B350" w:rsidR="007D77B4" w:rsidRDefault="00837DBF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3" w:history="1">
            <w:r w:rsidR="007D77B4" w:rsidRPr="00E523DA">
              <w:rPr>
                <w:rStyle w:val="Hyperlink"/>
                <w:noProof/>
              </w:rPr>
              <w:t>4.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7D77B4" w:rsidRPr="00E523DA">
              <w:rPr>
                <w:rStyle w:val="Hyperlink"/>
                <w:noProof/>
              </w:rPr>
              <w:t>Performance Plan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_Toc81088503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8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7D31706A" w14:textId="0F1B83C6" w:rsidR="007D77B4" w:rsidRDefault="00837DBF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4" w:history="1">
            <w:r w:rsidR="007D77B4" w:rsidRPr="00E523DA">
              <w:rPr>
                <w:rStyle w:val="Hyperlink"/>
                <w:noProof/>
              </w:rPr>
              <w:t>5.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7D77B4" w:rsidRPr="00E523DA">
              <w:rPr>
                <w:rStyle w:val="Hyperlink"/>
                <w:noProof/>
              </w:rPr>
              <w:t>Completing the online application and settling your Performance Plan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_Toc81088504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9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38C66C68" w14:textId="4AFE8F54" w:rsidR="001E1E58" w:rsidRPr="00614293" w:rsidRDefault="001E1E58" w:rsidP="00974BF8">
          <w:pPr>
            <w:tabs>
              <w:tab w:val="left" w:pos="5670"/>
            </w:tabs>
            <w:ind w:left="5103"/>
          </w:pPr>
          <w:r w:rsidRPr="00614293">
            <w:rPr>
              <w:b/>
              <w:bCs/>
              <w:noProof/>
            </w:rPr>
            <w:fldChar w:fldCharType="end"/>
          </w:r>
        </w:p>
      </w:sdtContent>
    </w:sdt>
    <w:p w14:paraId="2F39A27B" w14:textId="3E2E7CE9" w:rsidR="000A7626" w:rsidRPr="00614293" w:rsidRDefault="000A7626" w:rsidP="000A7626"/>
    <w:p w14:paraId="511B1436" w14:textId="3BC8E53D" w:rsidR="000A7626" w:rsidRPr="00614293" w:rsidRDefault="000A7626" w:rsidP="000A7626">
      <w:pPr>
        <w:sectPr w:rsidR="000A7626" w:rsidRPr="00614293" w:rsidSect="001155CE">
          <w:headerReference w:type="even" r:id="rId17"/>
          <w:headerReference w:type="default" r:id="rId18"/>
          <w:headerReference w:type="first" r:id="rId19"/>
          <w:footerReference w:type="first" r:id="rId20"/>
          <w:pgSz w:w="12240" w:h="15840" w:code="1"/>
          <w:pgMar w:top="2160" w:right="1080" w:bottom="720" w:left="6120" w:header="432" w:footer="432" w:gutter="0"/>
          <w:pgNumType w:fmt="lowerRoman"/>
          <w:cols w:space="708"/>
          <w:titlePg/>
          <w:docGrid w:linePitch="360"/>
        </w:sectPr>
      </w:pPr>
    </w:p>
    <w:p w14:paraId="16E3390E" w14:textId="01344FDE" w:rsidR="001E1E58" w:rsidRPr="00614293" w:rsidRDefault="008A70A9" w:rsidP="0003123C">
      <w:pPr>
        <w:pStyle w:val="Heading1"/>
      </w:pPr>
      <w:bookmarkStart w:id="0" w:name="_Toc81088499"/>
      <w:r>
        <w:rPr>
          <w:caps w:val="0"/>
        </w:rPr>
        <w:lastRenderedPageBreak/>
        <w:t>Introduction</w:t>
      </w:r>
      <w:bookmarkEnd w:id="0"/>
    </w:p>
    <w:p w14:paraId="261094F8" w14:textId="749913DB" w:rsidR="001E1E58" w:rsidRDefault="009D3375" w:rsidP="00FB40D8">
      <w:pPr>
        <w:jc w:val="both"/>
      </w:pPr>
      <w:r>
        <w:t xml:space="preserve">This is a historical opportunity to </w:t>
      </w:r>
      <w:r w:rsidR="007B69E5">
        <w:t xml:space="preserve">shape </w:t>
      </w:r>
      <w:r>
        <w:t>the mass adoption of blockchain technology revolutioni</w:t>
      </w:r>
      <w:r w:rsidR="007B69E5">
        <w:t>s</w:t>
      </w:r>
      <w:r>
        <w:t>ing the world.</w:t>
      </w:r>
      <w:r w:rsidR="00867D1B">
        <w:t xml:space="preserve"> </w:t>
      </w:r>
      <w:r>
        <w:t xml:space="preserve">Blockchain technology can no longer be ignored as the inevitable force that it is, not only </w:t>
      </w:r>
      <w:r w:rsidR="009572A6">
        <w:t xml:space="preserve">permanently </w:t>
      </w:r>
      <w:r>
        <w:t>changing banking and international trade</w:t>
      </w:r>
      <w:r w:rsidR="009572A6">
        <w:t>,</w:t>
      </w:r>
      <w:r>
        <w:t xml:space="preserve"> but the entire social fabric of</w:t>
      </w:r>
      <w:r w:rsidR="009572A6">
        <w:t xml:space="preserve"> our world</w:t>
      </w:r>
      <w:r>
        <w:t>.</w:t>
      </w:r>
      <w:r w:rsidR="00867D1B">
        <w:t xml:space="preserve"> </w:t>
      </w:r>
      <w:r>
        <w:t>Decentralised social governance rather than hierarchy is now available for the first time in human history</w:t>
      </w:r>
      <w:r w:rsidR="007746A5">
        <w:t>.</w:t>
      </w:r>
      <w:r w:rsidR="000E2FAB">
        <w:t xml:space="preserve"> </w:t>
      </w:r>
      <w:r w:rsidR="007746A5">
        <w:t>T</w:t>
      </w:r>
      <w:r>
        <w:t>he future is ours to shape.</w:t>
      </w:r>
    </w:p>
    <w:p w14:paraId="71D4047B" w14:textId="2D3C38BA" w:rsidR="009D3375" w:rsidRDefault="009D3375" w:rsidP="00FB40D8">
      <w:pPr>
        <w:jc w:val="both"/>
      </w:pPr>
      <w:r>
        <w:t xml:space="preserve">The </w:t>
      </w:r>
      <w:r w:rsidR="006A79A3">
        <w:t>NuGenesis</w:t>
      </w:r>
      <w:r>
        <w:t xml:space="preserve"> blockchain system </w:t>
      </w:r>
      <w:r w:rsidR="006A79A3">
        <w:t>is</w:t>
      </w:r>
      <w:r>
        <w:t xml:space="preserve"> </w:t>
      </w:r>
      <w:r w:rsidR="00E26DFA">
        <w:t xml:space="preserve">at </w:t>
      </w:r>
      <w:r w:rsidR="00D74F63">
        <w:t>the</w:t>
      </w:r>
      <w:r w:rsidR="009572A6">
        <w:t xml:space="preserve"> very</w:t>
      </w:r>
      <w:r w:rsidR="00D74F63">
        <w:t xml:space="preserve"> forefront of innovation in the blockchain space providing a </w:t>
      </w:r>
      <w:r w:rsidR="00A82836">
        <w:t>L</w:t>
      </w:r>
      <w:r w:rsidR="00D74F63">
        <w:t xml:space="preserve">ayer 1 system that has unlimited scalability to meet mass adoption, </w:t>
      </w:r>
      <w:r w:rsidR="006A79A3">
        <w:t>is</w:t>
      </w:r>
      <w:r w:rsidR="00D74F63">
        <w:t xml:space="preserve"> interoperable with all other blockchains, is faster </w:t>
      </w:r>
      <w:r w:rsidR="009A5742">
        <w:t xml:space="preserve">when </w:t>
      </w:r>
      <w:r w:rsidR="00D74F63">
        <w:t>more users are added</w:t>
      </w:r>
      <w:r w:rsidR="00E26DFA">
        <w:t xml:space="preserve">, </w:t>
      </w:r>
      <w:r w:rsidR="00D74F63">
        <w:t>and provides a fee-less way to create and exchange value</w:t>
      </w:r>
      <w:r w:rsidR="006A79A3">
        <w:t>, not only</w:t>
      </w:r>
      <w:r w:rsidR="00D74F63">
        <w:t xml:space="preserve"> globally and </w:t>
      </w:r>
      <w:r w:rsidR="006A79A3">
        <w:t xml:space="preserve">but </w:t>
      </w:r>
      <w:r w:rsidR="00D74F63">
        <w:t xml:space="preserve">instantly.  </w:t>
      </w:r>
    </w:p>
    <w:p w14:paraId="72435E2E" w14:textId="2F9BB145" w:rsidR="00126620" w:rsidRDefault="00D74F63" w:rsidP="003D5264">
      <w:pPr>
        <w:jc w:val="both"/>
      </w:pPr>
      <w:r>
        <w:t xml:space="preserve">We are looking for passionate and talented people to join the movement and help scale the </w:t>
      </w:r>
      <w:r w:rsidR="006A79A3">
        <w:t>NuGenesis</w:t>
      </w:r>
      <w:r>
        <w:t xml:space="preserve"> ecosystem.</w:t>
      </w:r>
      <w:r w:rsidR="000E2FAB">
        <w:t xml:space="preserve"> </w:t>
      </w:r>
      <w:r>
        <w:t xml:space="preserve">Whatever your skill </w:t>
      </w:r>
      <w:proofErr w:type="gramStart"/>
      <w:r w:rsidR="00D16447">
        <w:t>base</w:t>
      </w:r>
      <w:proofErr w:type="gramEnd"/>
      <w:r>
        <w:t xml:space="preserve">, you have the opportunity to shape our strategy at a leadership level and bring </w:t>
      </w:r>
      <w:r w:rsidR="00F907DB">
        <w:t>digital</w:t>
      </w:r>
      <w:r>
        <w:t xml:space="preserve"> assets to the world.  </w:t>
      </w:r>
    </w:p>
    <w:p w14:paraId="5551C8EB" w14:textId="00ADA3DF" w:rsidR="00A17553" w:rsidRPr="006A45CC" w:rsidRDefault="00A17553" w:rsidP="003D5264">
      <w:pPr>
        <w:spacing w:before="0" w:after="0"/>
        <w:rPr>
          <w:b/>
          <w:bCs/>
          <w:sz w:val="32"/>
          <w:szCs w:val="32"/>
        </w:rPr>
      </w:pPr>
    </w:p>
    <w:p w14:paraId="18347C93" w14:textId="02EC6F86" w:rsidR="006A45CC" w:rsidRPr="006A45CC" w:rsidRDefault="009715D0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32"/>
          <w:szCs w:val="32"/>
        </w:rPr>
      </w:pPr>
      <w:r>
        <w:rPr>
          <w:b/>
          <w:bCs/>
          <w:color w:val="07697A" w:themeColor="accent3" w:themeTint="E6"/>
          <w:sz w:val="32"/>
          <w:szCs w:val="32"/>
        </w:rPr>
        <w:t>D</w:t>
      </w:r>
      <w:r w:rsidR="006A45CC" w:rsidRPr="006A45CC">
        <w:rPr>
          <w:b/>
          <w:bCs/>
          <w:color w:val="07697A" w:themeColor="accent3" w:themeTint="E6"/>
          <w:sz w:val="32"/>
          <w:szCs w:val="32"/>
        </w:rPr>
        <w:t xml:space="preserve">o you manage an existing network of users? </w:t>
      </w:r>
    </w:p>
    <w:p w14:paraId="38882DD5" w14:textId="5B5316F3" w:rsidR="00DF2A17" w:rsidRPr="006A45CC" w:rsidRDefault="00DF2A17" w:rsidP="003D5264">
      <w:pPr>
        <w:spacing w:before="0" w:after="0"/>
        <w:rPr>
          <w:b/>
          <w:bCs/>
          <w:color w:val="07697A" w:themeColor="accent3" w:themeTint="E6"/>
          <w:sz w:val="32"/>
          <w:szCs w:val="32"/>
        </w:rPr>
      </w:pPr>
    </w:p>
    <w:p w14:paraId="1DA45407" w14:textId="4F7CFB6D" w:rsidR="00DF2A17" w:rsidRPr="006A45CC" w:rsidRDefault="006A45CC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32"/>
          <w:szCs w:val="32"/>
        </w:rPr>
      </w:pPr>
      <w:r w:rsidRPr="006A45CC">
        <w:rPr>
          <w:b/>
          <w:bCs/>
          <w:color w:val="07697A" w:themeColor="accent3" w:themeTint="E6"/>
          <w:sz w:val="32"/>
          <w:szCs w:val="32"/>
        </w:rPr>
        <w:t>Is your existing network of users capable of integrating into NuGenesis</w:t>
      </w:r>
      <w:r w:rsidR="00DF2A17" w:rsidRPr="006A45CC">
        <w:rPr>
          <w:b/>
          <w:bCs/>
          <w:color w:val="07697A" w:themeColor="accent3" w:themeTint="E6"/>
          <w:sz w:val="32"/>
          <w:szCs w:val="32"/>
        </w:rPr>
        <w:t>?</w:t>
      </w:r>
    </w:p>
    <w:p w14:paraId="7A0E6B5C" w14:textId="1639B01F" w:rsidR="00DF2A17" w:rsidRPr="006A45CC" w:rsidRDefault="00DF2A17" w:rsidP="003D5264">
      <w:pPr>
        <w:spacing w:before="0" w:after="0"/>
        <w:rPr>
          <w:b/>
          <w:bCs/>
          <w:color w:val="07697A" w:themeColor="accent3" w:themeTint="E6"/>
          <w:sz w:val="32"/>
          <w:szCs w:val="32"/>
        </w:rPr>
      </w:pPr>
    </w:p>
    <w:p w14:paraId="3F372088" w14:textId="437F17C9" w:rsidR="00DF2A17" w:rsidRPr="006A45CC" w:rsidRDefault="009715D0" w:rsidP="006A45CC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32"/>
          <w:szCs w:val="32"/>
        </w:rPr>
      </w:pPr>
      <w:r>
        <w:rPr>
          <w:b/>
          <w:bCs/>
          <w:color w:val="07697A" w:themeColor="accent3" w:themeTint="E6"/>
          <w:sz w:val="32"/>
          <w:szCs w:val="32"/>
        </w:rPr>
        <w:t>C</w:t>
      </w:r>
      <w:r w:rsidR="00DF2A17" w:rsidRPr="006A45CC">
        <w:rPr>
          <w:b/>
          <w:bCs/>
          <w:color w:val="07697A" w:themeColor="accent3" w:themeTint="E6"/>
          <w:sz w:val="32"/>
          <w:szCs w:val="32"/>
        </w:rPr>
        <w:t xml:space="preserve">an </w:t>
      </w:r>
      <w:r w:rsidR="006A45CC" w:rsidRPr="006A45CC">
        <w:rPr>
          <w:b/>
          <w:bCs/>
          <w:color w:val="07697A" w:themeColor="accent3" w:themeTint="E6"/>
          <w:sz w:val="32"/>
          <w:szCs w:val="32"/>
        </w:rPr>
        <w:t xml:space="preserve">you add NuGenesis blockchain technology and the NuGenesis ecosystem to your network?  </w:t>
      </w:r>
    </w:p>
    <w:p w14:paraId="158FBAF1" w14:textId="77777777" w:rsidR="006A45CC" w:rsidRPr="006A45CC" w:rsidRDefault="006A45CC" w:rsidP="006A45CC">
      <w:pPr>
        <w:pStyle w:val="ListParagraph"/>
        <w:rPr>
          <w:b/>
          <w:bCs/>
          <w:color w:val="07697A" w:themeColor="accent3" w:themeTint="E6"/>
          <w:sz w:val="32"/>
          <w:szCs w:val="32"/>
        </w:rPr>
      </w:pPr>
    </w:p>
    <w:p w14:paraId="21E2D19A" w14:textId="5424E134" w:rsidR="006A45CC" w:rsidRPr="006A45CC" w:rsidRDefault="009715D0" w:rsidP="006A45CC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32"/>
          <w:szCs w:val="32"/>
        </w:rPr>
      </w:pPr>
      <w:r>
        <w:rPr>
          <w:b/>
          <w:bCs/>
          <w:color w:val="07697A" w:themeColor="accent3" w:themeTint="E6"/>
          <w:sz w:val="32"/>
          <w:szCs w:val="32"/>
        </w:rPr>
        <w:t>D</w:t>
      </w:r>
      <w:r w:rsidR="006A45CC" w:rsidRPr="006A45CC">
        <w:rPr>
          <w:b/>
          <w:bCs/>
          <w:color w:val="07697A" w:themeColor="accent3" w:themeTint="E6"/>
          <w:sz w:val="32"/>
          <w:szCs w:val="32"/>
        </w:rPr>
        <w:t>oes you</w:t>
      </w:r>
      <w:r w:rsidR="00867D1B">
        <w:rPr>
          <w:b/>
          <w:bCs/>
          <w:color w:val="07697A" w:themeColor="accent3" w:themeTint="E6"/>
          <w:sz w:val="32"/>
          <w:szCs w:val="32"/>
        </w:rPr>
        <w:t>r</w:t>
      </w:r>
      <w:r w:rsidR="006A45CC" w:rsidRPr="006A45CC">
        <w:rPr>
          <w:b/>
          <w:bCs/>
          <w:color w:val="07697A" w:themeColor="accent3" w:themeTint="E6"/>
          <w:sz w:val="32"/>
          <w:szCs w:val="32"/>
        </w:rPr>
        <w:t xml:space="preserve"> network </w:t>
      </w:r>
      <w:proofErr w:type="gramStart"/>
      <w:r w:rsidRPr="006A45CC">
        <w:rPr>
          <w:b/>
          <w:bCs/>
          <w:color w:val="07697A" w:themeColor="accent3" w:themeTint="E6"/>
          <w:sz w:val="32"/>
          <w:szCs w:val="32"/>
        </w:rPr>
        <w:t>has</w:t>
      </w:r>
      <w:proofErr w:type="gramEnd"/>
      <w:r w:rsidR="006A45CC" w:rsidRPr="006A45CC">
        <w:rPr>
          <w:b/>
          <w:bCs/>
          <w:color w:val="07697A" w:themeColor="accent3" w:themeTint="E6"/>
          <w:sz w:val="32"/>
          <w:szCs w:val="32"/>
        </w:rPr>
        <w:t xml:space="preserve"> a reward structure that can be upgraded by crypto currency, crypto assets and/or NFT’s?</w:t>
      </w:r>
    </w:p>
    <w:p w14:paraId="4B371D49" w14:textId="164D45F1" w:rsidR="00DF2A17" w:rsidRPr="006A45CC" w:rsidRDefault="00DF2A17" w:rsidP="003D5264">
      <w:pPr>
        <w:spacing w:before="0" w:after="0"/>
        <w:rPr>
          <w:b/>
          <w:bCs/>
          <w:color w:val="07697A" w:themeColor="accent3" w:themeTint="E6"/>
          <w:sz w:val="32"/>
          <w:szCs w:val="32"/>
        </w:rPr>
      </w:pPr>
    </w:p>
    <w:p w14:paraId="2D80F7FB" w14:textId="77777777" w:rsidR="006A45CC" w:rsidRPr="006A45CC" w:rsidRDefault="006A45CC" w:rsidP="003D5264">
      <w:pPr>
        <w:spacing w:before="0" w:after="0"/>
        <w:rPr>
          <w:b/>
          <w:bCs/>
          <w:color w:val="07697A" w:themeColor="accent3" w:themeTint="E6"/>
          <w:sz w:val="32"/>
          <w:szCs w:val="32"/>
        </w:rPr>
      </w:pPr>
    </w:p>
    <w:p w14:paraId="32BE6C00" w14:textId="25E062A1" w:rsidR="00A17553" w:rsidRPr="006A45CC" w:rsidRDefault="00A17553" w:rsidP="003D5264">
      <w:pPr>
        <w:spacing w:before="0" w:after="0"/>
        <w:rPr>
          <w:color w:val="07697A" w:themeColor="accent3" w:themeTint="E6"/>
          <w:sz w:val="32"/>
          <w:szCs w:val="32"/>
        </w:rPr>
      </w:pPr>
      <w:r w:rsidRPr="006A45CC">
        <w:rPr>
          <w:b/>
          <w:bCs/>
          <w:color w:val="07697A" w:themeColor="accent3" w:themeTint="E6"/>
          <w:sz w:val="32"/>
          <w:szCs w:val="32"/>
        </w:rPr>
        <w:t xml:space="preserve">If so, the NuGenesis </w:t>
      </w:r>
      <w:r w:rsidR="006A45CC" w:rsidRPr="006A45CC">
        <w:rPr>
          <w:b/>
          <w:bCs/>
          <w:color w:val="07697A" w:themeColor="accent3" w:themeTint="E6"/>
          <w:sz w:val="32"/>
          <w:szCs w:val="32"/>
        </w:rPr>
        <w:t>Network Concordat</w:t>
      </w:r>
      <w:r w:rsidR="009715D0">
        <w:rPr>
          <w:b/>
          <w:bCs/>
          <w:color w:val="07697A" w:themeColor="accent3" w:themeTint="E6"/>
          <w:sz w:val="32"/>
          <w:szCs w:val="32"/>
        </w:rPr>
        <w:t>’</w:t>
      </w:r>
      <w:r w:rsidR="006A45CC" w:rsidRPr="006A45CC">
        <w:rPr>
          <w:b/>
          <w:bCs/>
          <w:color w:val="07697A" w:themeColor="accent3" w:themeTint="E6"/>
          <w:sz w:val="32"/>
          <w:szCs w:val="32"/>
        </w:rPr>
        <w:t>s</w:t>
      </w:r>
      <w:r w:rsidR="00377051" w:rsidRPr="006A45CC">
        <w:rPr>
          <w:b/>
          <w:bCs/>
          <w:color w:val="07697A" w:themeColor="accent3" w:themeTint="E6"/>
          <w:sz w:val="32"/>
          <w:szCs w:val="32"/>
        </w:rPr>
        <w:t xml:space="preserve"> </w:t>
      </w:r>
      <w:r w:rsidRPr="006A45CC">
        <w:rPr>
          <w:b/>
          <w:bCs/>
          <w:color w:val="07697A" w:themeColor="accent3" w:themeTint="E6"/>
          <w:sz w:val="32"/>
          <w:szCs w:val="32"/>
        </w:rPr>
        <w:t>Program is for you!</w:t>
      </w:r>
    </w:p>
    <w:p w14:paraId="17C199AC" w14:textId="77777777" w:rsidR="00126620" w:rsidRPr="007746A5" w:rsidRDefault="00126620" w:rsidP="003D5264">
      <w:pPr>
        <w:spacing w:before="0" w:after="0"/>
        <w:rPr>
          <w:b/>
          <w:bCs/>
        </w:rPr>
      </w:pPr>
    </w:p>
    <w:bookmarkStart w:id="1" w:name="_Toc81088500" w:displacedByCustomXml="next"/>
    <w:sdt>
      <w:sdtPr>
        <w:id w:val="20062368"/>
        <w:placeholder>
          <w:docPart w:val="C42F1FDABB404DC0BBA0E3FDC1950910"/>
        </w:placeholder>
        <w:temporary/>
        <w:showingPlcHdr/>
        <w15:appearance w15:val="hidden"/>
      </w:sdtPr>
      <w:sdtEndPr/>
      <w:sdtContent>
        <w:p w14:paraId="3F6029C7" w14:textId="77777777" w:rsidR="0003123C" w:rsidRPr="00614293" w:rsidRDefault="00347AF5" w:rsidP="00BA31C4">
          <w:pPr>
            <w:pStyle w:val="Heading1"/>
            <w:numPr>
              <w:ilvl w:val="0"/>
              <w:numId w:val="18"/>
            </w:numPr>
            <w:tabs>
              <w:tab w:val="left" w:pos="284"/>
            </w:tabs>
            <w:ind w:left="0" w:firstLine="0"/>
          </w:pPr>
          <w:r w:rsidRPr="00614293">
            <w:t>Executive Summary</w:t>
          </w:r>
        </w:p>
      </w:sdtContent>
    </w:sdt>
    <w:bookmarkEnd w:id="1" w:displacedByCustomXml="prev"/>
    <w:p w14:paraId="08701A9A" w14:textId="4E79D79E" w:rsidR="00BA31C4" w:rsidRPr="00026948" w:rsidRDefault="00A31A96" w:rsidP="00BA31C4">
      <w:pPr>
        <w:rPr>
          <w:rStyle w:val="Bold"/>
          <w:b w:val="0"/>
          <w:bCs w:val="0"/>
        </w:rPr>
      </w:pPr>
      <w:r w:rsidRPr="00026948">
        <w:rPr>
          <w:rStyle w:val="Bold"/>
          <w:b w:val="0"/>
          <w:bCs w:val="0"/>
        </w:rPr>
        <w:t>Blockchain technology is now becoming mainstream.</w:t>
      </w:r>
      <w:r w:rsidR="009C4751">
        <w:rPr>
          <w:rStyle w:val="Bold"/>
          <w:b w:val="0"/>
          <w:bCs w:val="0"/>
        </w:rPr>
        <w:t xml:space="preserve"> </w:t>
      </w:r>
      <w:r w:rsidRPr="00026948">
        <w:rPr>
          <w:rStyle w:val="Bold"/>
          <w:b w:val="0"/>
          <w:bCs w:val="0"/>
        </w:rPr>
        <w:t>The tsunamic effect of mass adoption will change the way we do business, create</w:t>
      </w:r>
      <w:r w:rsidR="00867D1B">
        <w:rPr>
          <w:rStyle w:val="Bold"/>
          <w:b w:val="0"/>
          <w:bCs w:val="0"/>
        </w:rPr>
        <w:t>,</w:t>
      </w:r>
      <w:r w:rsidRPr="00026948">
        <w:rPr>
          <w:rStyle w:val="Bold"/>
          <w:b w:val="0"/>
          <w:bCs w:val="0"/>
        </w:rPr>
        <w:t xml:space="preserve"> and exchange value</w:t>
      </w:r>
      <w:r w:rsidR="007B69E5">
        <w:rPr>
          <w:rStyle w:val="Bold"/>
          <w:b w:val="0"/>
          <w:bCs w:val="0"/>
        </w:rPr>
        <w:t>,</w:t>
      </w:r>
      <w:r w:rsidRPr="00026948">
        <w:rPr>
          <w:rStyle w:val="Bold"/>
          <w:b w:val="0"/>
          <w:bCs w:val="0"/>
        </w:rPr>
        <w:t xml:space="preserve"> and </w:t>
      </w:r>
      <w:r w:rsidR="002D687F" w:rsidRPr="00026948">
        <w:rPr>
          <w:rStyle w:val="Bold"/>
          <w:b w:val="0"/>
          <w:bCs w:val="0"/>
        </w:rPr>
        <w:t>organi</w:t>
      </w:r>
      <w:r w:rsidR="002D687F">
        <w:rPr>
          <w:rStyle w:val="Bold"/>
          <w:b w:val="0"/>
          <w:bCs w:val="0"/>
        </w:rPr>
        <w:t>z</w:t>
      </w:r>
      <w:r w:rsidR="002D687F" w:rsidRPr="00026948">
        <w:rPr>
          <w:rStyle w:val="Bold"/>
          <w:b w:val="0"/>
          <w:bCs w:val="0"/>
        </w:rPr>
        <w:t>e</w:t>
      </w:r>
      <w:r w:rsidRPr="00026948">
        <w:rPr>
          <w:rStyle w:val="Bold"/>
          <w:b w:val="0"/>
          <w:bCs w:val="0"/>
        </w:rPr>
        <w:t xml:space="preserve"> our society.</w:t>
      </w:r>
    </w:p>
    <w:p w14:paraId="4230256F" w14:textId="1D3F4434" w:rsidR="006D1D89" w:rsidRDefault="005D2EC5" w:rsidP="00BA31C4">
      <w:pPr>
        <w:rPr>
          <w:rStyle w:val="Bold"/>
          <w:b w:val="0"/>
          <w:bCs w:val="0"/>
        </w:rPr>
      </w:pPr>
      <w:r w:rsidRPr="006D1D89">
        <w:rPr>
          <w:rStyle w:val="Bold"/>
          <w:b w:val="0"/>
          <w:bCs w:val="0"/>
          <w:noProof/>
        </w:rPr>
        <mc:AlternateContent>
          <mc:Choice Requires="wpg">
            <w:drawing>
              <wp:anchor distT="0" distB="0" distL="228600" distR="228600" simplePos="0" relativeHeight="251663360" behindDoc="0" locked="0" layoutInCell="1" allowOverlap="1" wp14:anchorId="14A5D952" wp14:editId="75063745">
                <wp:simplePos x="0" y="0"/>
                <wp:positionH relativeFrom="page">
                  <wp:posOffset>2278380</wp:posOffset>
                </wp:positionH>
                <wp:positionV relativeFrom="page">
                  <wp:posOffset>2750820</wp:posOffset>
                </wp:positionV>
                <wp:extent cx="4564380" cy="1629942"/>
                <wp:effectExtent l="0" t="0" r="7620" b="889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1629942"/>
                          <a:chOff x="0" y="-1138504"/>
                          <a:chExt cx="3218933" cy="316727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60962" y="-1138504"/>
                            <a:ext cx="2613764" cy="2240969"/>
                            <a:chOff x="268498" y="-1424682"/>
                            <a:chExt cx="1710634" cy="2758116"/>
                          </a:xfrm>
                        </wpg:grpSpPr>
                        <wps:wsp>
                          <wps:cNvPr id="11" name="Rectangle 10"/>
                          <wps:cNvSpPr/>
                          <wps:spPr>
                            <a:xfrm>
                              <a:off x="512874" y="-1424682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68498" y="30930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2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38125" y="-316030"/>
                            <a:ext cx="2980808" cy="2344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3767A" w14:textId="2F931CE4" w:rsidR="006D1D89" w:rsidRPr="00026948" w:rsidRDefault="006D1D89" w:rsidP="006D1D89">
                              <w:pPr>
                                <w:rPr>
                                  <w:rStyle w:val="Bold"/>
                                  <w:b w:val="0"/>
                                  <w:bCs w:val="0"/>
                                </w:rPr>
                              </w:pP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You can be part of this </w:t>
                              </w:r>
                              <w:r w:rsidR="00A05467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exponential phase of the information 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revolution and ride the crest of the wave to </w:t>
                              </w:r>
                              <w:r w:rsidR="004C4B55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an 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unprecedent</w:t>
                              </w:r>
                              <w:r w:rsidR="007B69E5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ed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 change </w:t>
                              </w:r>
                              <w:r w:rsidR="004C4B55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in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 wealth creation that cannot be compared to and will dwarf the change to the world that we know as the Industrial </w:t>
                              </w:r>
                              <w:r w:rsidR="0080623C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R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evolution.</w:t>
                              </w:r>
                              <w:r w:rsidRPr="00026948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 </w:t>
                              </w:r>
                            </w:p>
                            <w:p w14:paraId="7D4A0616" w14:textId="2AABFA9D" w:rsidR="006D1D89" w:rsidRDefault="006D1D89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107082" w:themeColor="accent2"/>
                                  <w:sz w:val="28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0CDA1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1BD88656" w14:textId="77777777" w:rsidR="006D1D89" w:rsidRDefault="006D1D89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F0CDA1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0CDA1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5D952" id="Group 8" o:spid="_x0000_s1026" style="position:absolute;margin-left:179.4pt;margin-top:216.6pt;width:359.4pt;height:128.35pt;z-index:251663360;mso-wrap-distance-left:18pt;mso-wrap-distance-right:18pt;mso-position-horizontal-relative:page;mso-position-vertical-relative:page;mso-width-relative:margin;mso-height-relative:margin" coordorigin=",-11385" coordsize="32189,31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">
                <v:rect id="Rectangle 9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  <v:fill opacity="0"/>
                </v:rect>
                <v:group id="Group 10" o:spid="_x0000_s1028" style="position:absolute;left:609;top:-11385;width:26138;height:22409" coordorigin="2684,-14246" coordsize="17106,2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Rectangle 10" o:spid="_x0000_s1029" style="position:absolute;left:5128;top:-14246;width:14663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" path="m,l2240281,,1659256,222885,,822960,,xe" fillcolor="#f0cda1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2" o:spid="_x0000_s1030" style="position:absolute;left:2684;top:3093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" stroked="f" strokeweight="1pt">
                    <v:fill r:id="rId22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2381;top:-3160;width:29808;height:2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" filled="f" stroked="f" strokeweight=".5pt">
                  <v:textbox inset="3.6pt,7.2pt,0,0">
                    <w:txbxContent>
                      <w:p w14:paraId="0E13767A" w14:textId="2F931CE4" w:rsidR="006D1D89" w:rsidRPr="00026948" w:rsidRDefault="006D1D89" w:rsidP="006D1D89">
                        <w:pPr>
                          <w:rPr>
                            <w:rStyle w:val="Bold"/>
                            <w:b w:val="0"/>
                            <w:bCs w:val="0"/>
                          </w:rPr>
                        </w:pP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You can be part of this </w:t>
                        </w:r>
                        <w:r w:rsidR="00A05467"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exponential phase of the information 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revolution and ride the crest of the wave to </w:t>
                        </w:r>
                        <w:r w:rsidR="004C4B55"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an 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>unprecedent</w:t>
                        </w:r>
                        <w:r w:rsidR="007B69E5" w:rsidRPr="00A05467">
                          <w:rPr>
                            <w:rStyle w:val="Bold"/>
                            <w:b w:val="0"/>
                            <w:bCs w:val="0"/>
                          </w:rPr>
                          <w:t>ed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 change </w:t>
                        </w:r>
                        <w:r w:rsidR="004C4B55" w:rsidRPr="00A05467">
                          <w:rPr>
                            <w:rStyle w:val="Bold"/>
                            <w:b w:val="0"/>
                            <w:bCs w:val="0"/>
                          </w:rPr>
                          <w:t>in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 wealth creation that cannot be compared to and will dwarf the change to the world that we know as the Industrial </w:t>
                        </w:r>
                        <w:r w:rsidR="0080623C" w:rsidRPr="00A05467">
                          <w:rPr>
                            <w:rStyle w:val="Bold"/>
                            <w:b w:val="0"/>
                            <w:bCs w:val="0"/>
                          </w:rPr>
                          <w:t>R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>evolution.</w:t>
                        </w:r>
                        <w:r w:rsidRPr="00026948">
                          <w:rPr>
                            <w:rStyle w:val="Bold"/>
                            <w:b w:val="0"/>
                            <w:bCs w:val="0"/>
                          </w:rPr>
                          <w:t xml:space="preserve"> </w:t>
                        </w:r>
                      </w:p>
                      <w:p w14:paraId="7D4A0616" w14:textId="2AABFA9D" w:rsidR="006D1D89" w:rsidRDefault="006D1D89">
                        <w:pPr>
                          <w:ind w:left="504"/>
                          <w:jc w:val="right"/>
                          <w:rPr>
                            <w:smallCaps/>
                            <w:color w:val="107082" w:themeColor="accent2"/>
                            <w:sz w:val="28"/>
                          </w:rPr>
                        </w:pPr>
                      </w:p>
                      <w:sdt>
                        <w:sdtPr>
                          <w:rPr>
                            <w:color w:val="F0CDA1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14:paraId="1BD88656" w14:textId="77777777" w:rsidR="006D1D89" w:rsidRDefault="006D1D89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F0CDA1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0CDA1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6D1D89">
        <w:rPr>
          <w:noProof/>
        </w:rPr>
        <w:drawing>
          <wp:anchor distT="0" distB="0" distL="114300" distR="114300" simplePos="0" relativeHeight="251661312" behindDoc="1" locked="0" layoutInCell="1" allowOverlap="1" wp14:anchorId="3778A1D5" wp14:editId="161EFC1B">
            <wp:simplePos x="0" y="0"/>
            <wp:positionH relativeFrom="column">
              <wp:posOffset>-281940</wp:posOffset>
            </wp:positionH>
            <wp:positionV relativeFrom="paragraph">
              <wp:posOffset>147955</wp:posOffset>
            </wp:positionV>
            <wp:extent cx="1805940" cy="1468831"/>
            <wp:effectExtent l="0" t="0" r="3810" b="0"/>
            <wp:wrapNone/>
            <wp:docPr id="7" name="Picture 7" descr="A drawing of a bi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rawing of a bird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46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37A61" w14:textId="3786159A" w:rsidR="006D1D89" w:rsidRDefault="006D1D89" w:rsidP="00BA31C4">
      <w:pPr>
        <w:rPr>
          <w:rStyle w:val="Bold"/>
          <w:b w:val="0"/>
          <w:bCs w:val="0"/>
        </w:rPr>
      </w:pPr>
    </w:p>
    <w:p w14:paraId="7C0F68C2" w14:textId="77777777" w:rsidR="006D1D89" w:rsidRDefault="006D1D89" w:rsidP="00BA31C4">
      <w:pPr>
        <w:rPr>
          <w:rStyle w:val="Bold"/>
          <w:b w:val="0"/>
          <w:bCs w:val="0"/>
        </w:rPr>
      </w:pPr>
    </w:p>
    <w:p w14:paraId="14C8E748" w14:textId="77777777" w:rsidR="006D1D89" w:rsidRDefault="006D1D89" w:rsidP="00BA31C4">
      <w:pPr>
        <w:rPr>
          <w:rStyle w:val="Bold"/>
          <w:b w:val="0"/>
          <w:bCs w:val="0"/>
        </w:rPr>
      </w:pPr>
    </w:p>
    <w:p w14:paraId="6FD6BA3E" w14:textId="040C32DA" w:rsidR="006D1D89" w:rsidRDefault="006D1D89" w:rsidP="00BA31C4">
      <w:pPr>
        <w:rPr>
          <w:rStyle w:val="Bold"/>
          <w:b w:val="0"/>
          <w:bCs w:val="0"/>
        </w:rPr>
      </w:pPr>
    </w:p>
    <w:p w14:paraId="2BD4703B" w14:textId="77777777" w:rsidR="006D1D89" w:rsidRDefault="006D1D89" w:rsidP="00BA31C4">
      <w:pPr>
        <w:rPr>
          <w:rStyle w:val="Bold"/>
          <w:b w:val="0"/>
          <w:bCs w:val="0"/>
        </w:rPr>
      </w:pPr>
    </w:p>
    <w:p w14:paraId="78D7A1D3" w14:textId="77777777" w:rsidR="006D1D89" w:rsidRDefault="006D1D89" w:rsidP="00BA31C4">
      <w:pPr>
        <w:rPr>
          <w:rStyle w:val="Bold"/>
          <w:b w:val="0"/>
          <w:bCs w:val="0"/>
        </w:rPr>
      </w:pPr>
    </w:p>
    <w:p w14:paraId="57CFC0CE" w14:textId="49F9899A" w:rsidR="00026948" w:rsidRPr="00026948" w:rsidRDefault="00026948" w:rsidP="00FB40D8">
      <w:pPr>
        <w:jc w:val="both"/>
        <w:rPr>
          <w:rStyle w:val="Bold"/>
          <w:b w:val="0"/>
          <w:bCs w:val="0"/>
        </w:rPr>
      </w:pPr>
      <w:r w:rsidRPr="00026948">
        <w:rPr>
          <w:rStyle w:val="Bold"/>
          <w:b w:val="0"/>
          <w:bCs w:val="0"/>
        </w:rPr>
        <w:t>Of all the blockchain ecosystems that you can research and co</w:t>
      </w:r>
      <w:r w:rsidR="005D2EC5">
        <w:rPr>
          <w:rStyle w:val="Bold"/>
          <w:b w:val="0"/>
          <w:bCs w:val="0"/>
        </w:rPr>
        <w:t>ntrast</w:t>
      </w:r>
      <w:r w:rsidRPr="00026948">
        <w:rPr>
          <w:rStyle w:val="Bold"/>
          <w:b w:val="0"/>
          <w:bCs w:val="0"/>
        </w:rPr>
        <w:t xml:space="preserve">, you will agree that </w:t>
      </w:r>
      <w:r w:rsidR="006A79A3">
        <w:t>NuGenesis</w:t>
      </w:r>
      <w:r w:rsidRPr="00026948">
        <w:rPr>
          <w:rStyle w:val="Bold"/>
          <w:b w:val="0"/>
          <w:bCs w:val="0"/>
        </w:rPr>
        <w:t xml:space="preserve"> is at the forefront.  We have broken the barriers of scalability, transactional speed</w:t>
      </w:r>
      <w:r w:rsidR="009C4751">
        <w:rPr>
          <w:rStyle w:val="Bold"/>
          <w:b w:val="0"/>
          <w:bCs w:val="0"/>
        </w:rPr>
        <w:t xml:space="preserve">, </w:t>
      </w:r>
      <w:r w:rsidRPr="00026948">
        <w:rPr>
          <w:rStyle w:val="Bold"/>
          <w:b w:val="0"/>
          <w:bCs w:val="0"/>
        </w:rPr>
        <w:t>and interoperability.</w:t>
      </w:r>
      <w:r w:rsidR="009C4751">
        <w:rPr>
          <w:rStyle w:val="Bold"/>
          <w:b w:val="0"/>
          <w:bCs w:val="0"/>
        </w:rPr>
        <w:t xml:space="preserve"> </w:t>
      </w:r>
      <w:r w:rsidRPr="00026948">
        <w:rPr>
          <w:rStyle w:val="Bold"/>
          <w:b w:val="0"/>
          <w:bCs w:val="0"/>
        </w:rPr>
        <w:t>We are a system of multi-chains</w:t>
      </w:r>
      <w:r w:rsidR="004C4B55">
        <w:rPr>
          <w:rStyle w:val="Bold"/>
          <w:b w:val="0"/>
          <w:bCs w:val="0"/>
        </w:rPr>
        <w:t xml:space="preserve"> and </w:t>
      </w:r>
      <w:r w:rsidRPr="00026948">
        <w:rPr>
          <w:rStyle w:val="Bold"/>
          <w:b w:val="0"/>
          <w:bCs w:val="0"/>
        </w:rPr>
        <w:t>parallel processing</w:t>
      </w:r>
      <w:r w:rsidR="004C4B55">
        <w:rPr>
          <w:rStyle w:val="Bold"/>
          <w:b w:val="0"/>
          <w:bCs w:val="0"/>
        </w:rPr>
        <w:t>,</w:t>
      </w:r>
      <w:r w:rsidRPr="00026948">
        <w:rPr>
          <w:rStyle w:val="Bold"/>
          <w:b w:val="0"/>
          <w:bCs w:val="0"/>
        </w:rPr>
        <w:t xml:space="preserve"> and with more users, the faster and more efficient the system</w:t>
      </w:r>
      <w:r w:rsidR="00031B7D">
        <w:rPr>
          <w:rStyle w:val="Bold"/>
          <w:b w:val="0"/>
          <w:bCs w:val="0"/>
        </w:rPr>
        <w:t xml:space="preserve"> becomes</w:t>
      </w:r>
      <w:r w:rsidRPr="00026948">
        <w:rPr>
          <w:rStyle w:val="Bold"/>
          <w:b w:val="0"/>
          <w:bCs w:val="0"/>
        </w:rPr>
        <w:t xml:space="preserve">.  </w:t>
      </w:r>
    </w:p>
    <w:p w14:paraId="09368208" w14:textId="17951B6B" w:rsidR="00026948" w:rsidRDefault="00026948" w:rsidP="00FB40D8">
      <w:pPr>
        <w:jc w:val="both"/>
        <w:rPr>
          <w:rStyle w:val="Bold"/>
          <w:b w:val="0"/>
          <w:bCs w:val="0"/>
        </w:rPr>
      </w:pPr>
      <w:r w:rsidRPr="00026948">
        <w:rPr>
          <w:rStyle w:val="Bold"/>
          <w:b w:val="0"/>
          <w:bCs w:val="0"/>
        </w:rPr>
        <w:t>Unlike others</w:t>
      </w:r>
      <w:r w:rsidR="009C4751">
        <w:rPr>
          <w:rStyle w:val="Bold"/>
          <w:b w:val="0"/>
          <w:bCs w:val="0"/>
        </w:rPr>
        <w:t xml:space="preserve">, </w:t>
      </w:r>
      <w:r w:rsidR="006A79A3">
        <w:t>NuGenesis</w:t>
      </w:r>
      <w:r w:rsidRPr="00026948">
        <w:rPr>
          <w:rStyle w:val="Bold"/>
          <w:b w:val="0"/>
          <w:bCs w:val="0"/>
        </w:rPr>
        <w:t xml:space="preserve"> is fully functional and ready for onboarding projects and listing crypto assets.  </w:t>
      </w:r>
    </w:p>
    <w:p w14:paraId="6FB2B88C" w14:textId="4A29F7B9" w:rsidR="00026948" w:rsidRDefault="00026948" w:rsidP="00FB40D8">
      <w:pPr>
        <w:jc w:val="both"/>
        <w:rPr>
          <w:rStyle w:val="Bold"/>
          <w:b w:val="0"/>
          <w:bCs w:val="0"/>
        </w:rPr>
      </w:pPr>
      <w:r>
        <w:rPr>
          <w:rStyle w:val="Bold"/>
          <w:b w:val="0"/>
          <w:bCs w:val="0"/>
        </w:rPr>
        <w:t>You have an opportunity to get in at the ground floor and take</w:t>
      </w:r>
      <w:r w:rsidR="009C4751">
        <w:rPr>
          <w:rStyle w:val="Bold"/>
          <w:b w:val="0"/>
          <w:bCs w:val="0"/>
        </w:rPr>
        <w:t xml:space="preserve"> </w:t>
      </w:r>
      <w:r w:rsidR="00031B7D">
        <w:rPr>
          <w:rStyle w:val="Bold"/>
          <w:b w:val="0"/>
          <w:bCs w:val="0"/>
        </w:rPr>
        <w:t xml:space="preserve">an </w:t>
      </w:r>
      <w:r>
        <w:rPr>
          <w:rStyle w:val="Bold"/>
          <w:b w:val="0"/>
          <w:bCs w:val="0"/>
        </w:rPr>
        <w:t xml:space="preserve">active part </w:t>
      </w:r>
      <w:r w:rsidR="009C4751">
        <w:rPr>
          <w:rStyle w:val="Bold"/>
          <w:b w:val="0"/>
          <w:bCs w:val="0"/>
        </w:rPr>
        <w:t>i</w:t>
      </w:r>
      <w:r>
        <w:rPr>
          <w:rStyle w:val="Bold"/>
          <w:b w:val="0"/>
          <w:bCs w:val="0"/>
        </w:rPr>
        <w:t xml:space="preserve">n the shaping of the </w:t>
      </w:r>
      <w:r w:rsidR="006A79A3">
        <w:t>NuGenesis</w:t>
      </w:r>
      <w:r>
        <w:rPr>
          <w:rStyle w:val="Bold"/>
          <w:b w:val="0"/>
          <w:bCs w:val="0"/>
        </w:rPr>
        <w:t xml:space="preserve"> ecosystem.  </w:t>
      </w:r>
    </w:p>
    <w:p w14:paraId="607F7878" w14:textId="66CF2FB2" w:rsidR="00026948" w:rsidRDefault="00031B7D" w:rsidP="00FB40D8">
      <w:pPr>
        <w:jc w:val="both"/>
        <w:rPr>
          <w:rStyle w:val="Bold"/>
          <w:b w:val="0"/>
          <w:bCs w:val="0"/>
        </w:rPr>
      </w:pPr>
      <w:r>
        <w:rPr>
          <w:rStyle w:val="Bold"/>
          <w:b w:val="0"/>
          <w:bCs w:val="0"/>
        </w:rPr>
        <w:t>Most of t</w:t>
      </w:r>
      <w:r w:rsidR="00026948">
        <w:rPr>
          <w:rStyle w:val="Bold"/>
          <w:b w:val="0"/>
          <w:bCs w:val="0"/>
        </w:rPr>
        <w:t>he skills and qualifications for the new economy brought in by blockchain technology ha</w:t>
      </w:r>
      <w:r w:rsidR="009C4751">
        <w:rPr>
          <w:rStyle w:val="Bold"/>
          <w:b w:val="0"/>
          <w:bCs w:val="0"/>
        </w:rPr>
        <w:t>ve</w:t>
      </w:r>
      <w:r w:rsidR="00026948">
        <w:rPr>
          <w:rStyle w:val="Bold"/>
          <w:b w:val="0"/>
          <w:bCs w:val="0"/>
        </w:rPr>
        <w:t xml:space="preserve"> not </w:t>
      </w:r>
      <w:r>
        <w:rPr>
          <w:rStyle w:val="Bold"/>
          <w:b w:val="0"/>
          <w:bCs w:val="0"/>
        </w:rPr>
        <w:t xml:space="preserve">even </w:t>
      </w:r>
      <w:r w:rsidR="00026948">
        <w:rPr>
          <w:rStyle w:val="Bold"/>
          <w:b w:val="0"/>
          <w:bCs w:val="0"/>
        </w:rPr>
        <w:t>been invented yet.</w:t>
      </w:r>
      <w:r w:rsidR="009C4751">
        <w:rPr>
          <w:rStyle w:val="Bold"/>
          <w:b w:val="0"/>
          <w:bCs w:val="0"/>
        </w:rPr>
        <w:t xml:space="preserve"> </w:t>
      </w:r>
      <w:r w:rsidR="00026948">
        <w:rPr>
          <w:rStyle w:val="Bold"/>
          <w:b w:val="0"/>
          <w:bCs w:val="0"/>
        </w:rPr>
        <w:t>Anyone with enthusiasm, initiative</w:t>
      </w:r>
      <w:r w:rsidR="009C4751">
        <w:rPr>
          <w:rStyle w:val="Bold"/>
          <w:b w:val="0"/>
          <w:bCs w:val="0"/>
        </w:rPr>
        <w:t xml:space="preserve">, </w:t>
      </w:r>
      <w:r w:rsidR="00026948">
        <w:rPr>
          <w:rStyle w:val="Bold"/>
          <w:b w:val="0"/>
          <w:bCs w:val="0"/>
        </w:rPr>
        <w:t xml:space="preserve">and passion can become fully emersed in the blockchain </w:t>
      </w:r>
      <w:r>
        <w:rPr>
          <w:rStyle w:val="Bold"/>
          <w:b w:val="0"/>
          <w:bCs w:val="0"/>
        </w:rPr>
        <w:t>world and</w:t>
      </w:r>
      <w:r w:rsidR="00026948">
        <w:rPr>
          <w:rStyle w:val="Bold"/>
          <w:b w:val="0"/>
          <w:bCs w:val="0"/>
        </w:rPr>
        <w:t xml:space="preserve"> use </w:t>
      </w:r>
      <w:r w:rsidR="009C4751">
        <w:rPr>
          <w:rStyle w:val="Bold"/>
          <w:b w:val="0"/>
          <w:bCs w:val="0"/>
        </w:rPr>
        <w:t xml:space="preserve">their </w:t>
      </w:r>
      <w:r w:rsidR="00026948">
        <w:rPr>
          <w:rStyle w:val="Bold"/>
          <w:b w:val="0"/>
          <w:bCs w:val="0"/>
        </w:rPr>
        <w:t>existing talents in numerous ways a</w:t>
      </w:r>
      <w:r>
        <w:rPr>
          <w:rStyle w:val="Bold"/>
          <w:b w:val="0"/>
          <w:bCs w:val="0"/>
        </w:rPr>
        <w:t>s well as</w:t>
      </w:r>
      <w:r w:rsidR="00026948">
        <w:rPr>
          <w:rStyle w:val="Bold"/>
          <w:b w:val="0"/>
          <w:bCs w:val="0"/>
        </w:rPr>
        <w:t xml:space="preserve"> acquir</w:t>
      </w:r>
      <w:r>
        <w:rPr>
          <w:rStyle w:val="Bold"/>
          <w:b w:val="0"/>
          <w:bCs w:val="0"/>
        </w:rPr>
        <w:t>ing</w:t>
      </w:r>
      <w:r w:rsidR="00026948">
        <w:rPr>
          <w:rStyle w:val="Bold"/>
          <w:b w:val="0"/>
          <w:bCs w:val="0"/>
        </w:rPr>
        <w:t xml:space="preserve"> others. </w:t>
      </w:r>
    </w:p>
    <w:p w14:paraId="7F8048C1" w14:textId="11273710" w:rsidR="00A17553" w:rsidRPr="00A17553" w:rsidRDefault="00A17553" w:rsidP="00A17553">
      <w:pPr>
        <w:pStyle w:val="ListBullet"/>
        <w:numPr>
          <w:ilvl w:val="0"/>
          <w:numId w:val="0"/>
        </w:numPr>
        <w:ind w:left="720" w:right="1575"/>
        <w:jc w:val="both"/>
        <w:rPr>
          <w:b/>
          <w:bCs/>
          <w:color w:val="005677" w:themeColor="accent4" w:themeShade="80"/>
          <w:sz w:val="28"/>
          <w:szCs w:val="28"/>
        </w:rPr>
      </w:pPr>
      <w:r w:rsidRPr="00A17553">
        <w:rPr>
          <w:b/>
          <w:bCs/>
          <w:color w:val="005677" w:themeColor="accent4" w:themeShade="80"/>
          <w:sz w:val="28"/>
          <w:szCs w:val="28"/>
        </w:rPr>
        <w:t>A</w:t>
      </w:r>
      <w:r w:rsidR="00377051">
        <w:rPr>
          <w:b/>
          <w:bCs/>
          <w:color w:val="005677" w:themeColor="accent4" w:themeShade="80"/>
          <w:sz w:val="28"/>
          <w:szCs w:val="28"/>
        </w:rPr>
        <w:t xml:space="preserve"> </w:t>
      </w:r>
      <w:r w:rsidR="00DF2A17">
        <w:rPr>
          <w:b/>
          <w:bCs/>
          <w:color w:val="005677" w:themeColor="accent4" w:themeShade="80"/>
          <w:sz w:val="28"/>
          <w:szCs w:val="28"/>
        </w:rPr>
        <w:t>Market C</w:t>
      </w:r>
      <w:r w:rsidR="00826E61">
        <w:rPr>
          <w:b/>
          <w:bCs/>
          <w:color w:val="005677" w:themeColor="accent4" w:themeShade="80"/>
          <w:sz w:val="28"/>
          <w:szCs w:val="28"/>
        </w:rPr>
        <w:t>oncordat</w:t>
      </w:r>
      <w:r w:rsidR="00DF2A17">
        <w:rPr>
          <w:b/>
          <w:bCs/>
          <w:color w:val="005677" w:themeColor="accent4" w:themeShade="80"/>
          <w:sz w:val="28"/>
          <w:szCs w:val="28"/>
        </w:rPr>
        <w:t xml:space="preserve"> will </w:t>
      </w:r>
      <w:r w:rsidR="00826E61">
        <w:rPr>
          <w:b/>
          <w:bCs/>
          <w:color w:val="005677" w:themeColor="accent4" w:themeShade="80"/>
          <w:sz w:val="28"/>
          <w:szCs w:val="28"/>
        </w:rPr>
        <w:t xml:space="preserve">integrate </w:t>
      </w:r>
      <w:r w:rsidR="00DF2A17">
        <w:rPr>
          <w:b/>
          <w:bCs/>
          <w:color w:val="005677" w:themeColor="accent4" w:themeShade="80"/>
          <w:sz w:val="28"/>
          <w:szCs w:val="28"/>
        </w:rPr>
        <w:t>the NuGenesis ecosystem</w:t>
      </w:r>
      <w:r w:rsidR="00542C62">
        <w:rPr>
          <w:b/>
          <w:bCs/>
          <w:color w:val="005677" w:themeColor="accent4" w:themeShade="80"/>
          <w:sz w:val="28"/>
          <w:szCs w:val="28"/>
        </w:rPr>
        <w:t xml:space="preserve"> </w:t>
      </w:r>
      <w:r w:rsidR="00826E61">
        <w:rPr>
          <w:b/>
          <w:bCs/>
          <w:color w:val="005677" w:themeColor="accent4" w:themeShade="80"/>
          <w:sz w:val="28"/>
          <w:szCs w:val="28"/>
        </w:rPr>
        <w:t>with an existing network and</w:t>
      </w:r>
      <w:r w:rsidRPr="00A17553">
        <w:rPr>
          <w:b/>
          <w:bCs/>
          <w:color w:val="005677" w:themeColor="accent4" w:themeShade="80"/>
          <w:sz w:val="28"/>
          <w:szCs w:val="28"/>
        </w:rPr>
        <w:t xml:space="preserve"> capture the ‘network effect’ that will give value </w:t>
      </w:r>
      <w:r w:rsidR="00826E61">
        <w:rPr>
          <w:b/>
          <w:bCs/>
          <w:color w:val="005677" w:themeColor="accent4" w:themeShade="80"/>
          <w:sz w:val="28"/>
          <w:szCs w:val="28"/>
        </w:rPr>
        <w:t xml:space="preserve">to </w:t>
      </w:r>
      <w:r w:rsidRPr="00A17553">
        <w:rPr>
          <w:b/>
          <w:bCs/>
          <w:color w:val="005677" w:themeColor="accent4" w:themeShade="80"/>
          <w:sz w:val="28"/>
          <w:szCs w:val="28"/>
        </w:rPr>
        <w:t xml:space="preserve">the NuGenesis ecosystem. </w:t>
      </w:r>
    </w:p>
    <w:p w14:paraId="65BC8B55" w14:textId="55FBDF9B" w:rsidR="00031B7D" w:rsidRDefault="00026948" w:rsidP="00FB40D8">
      <w:pPr>
        <w:pStyle w:val="ListBullet"/>
        <w:numPr>
          <w:ilvl w:val="0"/>
          <w:numId w:val="0"/>
        </w:numPr>
        <w:jc w:val="both"/>
      </w:pPr>
      <w:r>
        <w:t>It is a unique moment in history.</w:t>
      </w:r>
      <w:r w:rsidR="009C4751">
        <w:t xml:space="preserve"> </w:t>
      </w:r>
      <w:r>
        <w:t>Blockchain technology is inevitable.</w:t>
      </w:r>
      <w:r w:rsidR="009C4751">
        <w:t xml:space="preserve"> </w:t>
      </w:r>
      <w:r>
        <w:t xml:space="preserve">The new economy will render the </w:t>
      </w:r>
      <w:r w:rsidR="00031B7D">
        <w:t xml:space="preserve">current </w:t>
      </w:r>
      <w:r>
        <w:t>inefficiencies and inequalities obsolete.</w:t>
      </w:r>
      <w:r w:rsidR="009715D0">
        <w:t xml:space="preserve"> </w:t>
      </w:r>
      <w:r>
        <w:t>Where do you want to be?</w:t>
      </w:r>
      <w:r w:rsidR="009715D0">
        <w:t xml:space="preserve"> </w:t>
      </w:r>
      <w:r>
        <w:t xml:space="preserve">We want you </w:t>
      </w:r>
      <w:r w:rsidR="008E48D1">
        <w:t xml:space="preserve">to </w:t>
      </w:r>
      <w:r>
        <w:t xml:space="preserve">tell your grandchildren about </w:t>
      </w:r>
      <w:r w:rsidR="003C0058">
        <w:t xml:space="preserve">how you </w:t>
      </w:r>
      <w:r w:rsidR="00031B7D">
        <w:t xml:space="preserve">help to </w:t>
      </w:r>
      <w:r w:rsidR="003C0058">
        <w:t>build the new digital world.</w:t>
      </w:r>
      <w:r w:rsidR="008E48D1">
        <w:t xml:space="preserve"> </w:t>
      </w:r>
    </w:p>
    <w:p w14:paraId="20621443" w14:textId="0102DBF2" w:rsidR="00026948" w:rsidRPr="00614293" w:rsidRDefault="003C0058" w:rsidP="00FB40D8">
      <w:pPr>
        <w:pStyle w:val="ListBullet"/>
        <w:numPr>
          <w:ilvl w:val="0"/>
          <w:numId w:val="0"/>
        </w:numPr>
        <w:jc w:val="both"/>
      </w:pPr>
      <w:r>
        <w:t xml:space="preserve">It starts right here. </w:t>
      </w:r>
    </w:p>
    <w:p w14:paraId="7D0CF585" w14:textId="463627EA" w:rsidR="00BA31C4" w:rsidRPr="00AF73C8" w:rsidRDefault="00AF73C8" w:rsidP="00BA31C4">
      <w:pPr>
        <w:pStyle w:val="Heading1"/>
        <w:numPr>
          <w:ilvl w:val="0"/>
          <w:numId w:val="18"/>
        </w:numPr>
        <w:ind w:left="0" w:firstLine="0"/>
      </w:pPr>
      <w:bookmarkStart w:id="2" w:name="_Toc81088501"/>
      <w:r w:rsidRPr="00AF73C8">
        <w:lastRenderedPageBreak/>
        <w:t>w</w:t>
      </w:r>
      <w:r w:rsidRPr="00AF73C8">
        <w:rPr>
          <w:caps w:val="0"/>
        </w:rPr>
        <w:t>hy be</w:t>
      </w:r>
      <w:r w:rsidR="00867D1B">
        <w:rPr>
          <w:caps w:val="0"/>
        </w:rPr>
        <w:t>come</w:t>
      </w:r>
      <w:r w:rsidRPr="00AF73C8">
        <w:rPr>
          <w:caps w:val="0"/>
        </w:rPr>
        <w:t xml:space="preserve"> a</w:t>
      </w:r>
      <w:r w:rsidR="00500196">
        <w:rPr>
          <w:caps w:val="0"/>
        </w:rPr>
        <w:t xml:space="preserve"> Network Concordat</w:t>
      </w:r>
      <w:r w:rsidRPr="00AF73C8">
        <w:rPr>
          <w:caps w:val="0"/>
        </w:rPr>
        <w:t>?</w:t>
      </w:r>
      <w:bookmarkEnd w:id="2"/>
    </w:p>
    <w:p w14:paraId="50027BDA" w14:textId="71E56DD2" w:rsidR="00041E85" w:rsidRDefault="00DF2A17" w:rsidP="00FB40D8">
      <w:pPr>
        <w:jc w:val="both"/>
      </w:pPr>
      <w:r>
        <w:t>A</w:t>
      </w:r>
      <w:r w:rsidR="00500196">
        <w:t xml:space="preserve"> Network Concordat </w:t>
      </w:r>
      <w:r w:rsidR="00041E85">
        <w:t>appreciates:</w:t>
      </w:r>
    </w:p>
    <w:p w14:paraId="6E0E100F" w14:textId="77777777" w:rsidR="00041E85" w:rsidRDefault="00500196" w:rsidP="00041E85">
      <w:pPr>
        <w:pStyle w:val="ListParagraph"/>
        <w:numPr>
          <w:ilvl w:val="0"/>
          <w:numId w:val="47"/>
        </w:numPr>
        <w:jc w:val="both"/>
      </w:pPr>
      <w:r>
        <w:t xml:space="preserve"> the importan</w:t>
      </w:r>
      <w:r w:rsidR="00041E85">
        <w:t>ce</w:t>
      </w:r>
      <w:r>
        <w:t xml:space="preserve"> of improving the value of</w:t>
      </w:r>
      <w:r w:rsidR="00041E85">
        <w:t xml:space="preserve"> their </w:t>
      </w:r>
      <w:proofErr w:type="gramStart"/>
      <w:r w:rsidR="00041E85">
        <w:t>Network;</w:t>
      </w:r>
      <w:proofErr w:type="gramEnd"/>
    </w:p>
    <w:p w14:paraId="5B35155E" w14:textId="77777777" w:rsidR="00041E85" w:rsidRDefault="00500196" w:rsidP="00041E85">
      <w:pPr>
        <w:pStyle w:val="ListParagraph"/>
        <w:numPr>
          <w:ilvl w:val="0"/>
          <w:numId w:val="47"/>
        </w:numPr>
        <w:jc w:val="both"/>
      </w:pPr>
      <w:r>
        <w:t xml:space="preserve"> </w:t>
      </w:r>
      <w:r w:rsidR="00041E85">
        <w:t>t</w:t>
      </w:r>
      <w:r>
        <w:t xml:space="preserve">hat a network’s strength is the attraction of new and innovating benefits it presents to its users whose attention is competed </w:t>
      </w:r>
      <w:proofErr w:type="gramStart"/>
      <w:r>
        <w:t>against</w:t>
      </w:r>
      <w:r w:rsidR="00041E85">
        <w:t>;</w:t>
      </w:r>
      <w:proofErr w:type="gramEnd"/>
    </w:p>
    <w:p w14:paraId="0D6A55C6" w14:textId="2F124FB9" w:rsidR="00041E85" w:rsidRDefault="00500196" w:rsidP="00041E85">
      <w:pPr>
        <w:pStyle w:val="ListParagraph"/>
        <w:numPr>
          <w:ilvl w:val="0"/>
          <w:numId w:val="47"/>
        </w:numPr>
        <w:jc w:val="both"/>
      </w:pPr>
      <w:r>
        <w:t>that technology offers value but requires a constant innovation rate to keep it exciting, fresh</w:t>
      </w:r>
      <w:r w:rsidR="00867D1B">
        <w:t>,</w:t>
      </w:r>
      <w:r>
        <w:t xml:space="preserve"> and of continuing interest to its network of users</w:t>
      </w:r>
      <w:r w:rsidR="00041E85">
        <w:t>; and,</w:t>
      </w:r>
    </w:p>
    <w:p w14:paraId="629B6888" w14:textId="20BEC35D" w:rsidR="00BA31C4" w:rsidRDefault="00500196" w:rsidP="00041E85">
      <w:pPr>
        <w:pStyle w:val="ListParagraph"/>
        <w:numPr>
          <w:ilvl w:val="0"/>
          <w:numId w:val="47"/>
        </w:numPr>
        <w:jc w:val="both"/>
      </w:pPr>
      <w:r>
        <w:t>that</w:t>
      </w:r>
      <w:r w:rsidR="00867D1B">
        <w:t xml:space="preserve"> </w:t>
      </w:r>
      <w:r>
        <w:t xml:space="preserve">merging or integrating with </w:t>
      </w:r>
      <w:r w:rsidR="00306D0F">
        <w:t xml:space="preserve">the NuGenesis ecosystem captures synergy that benefits the user base.  </w:t>
      </w:r>
    </w:p>
    <w:p w14:paraId="5B110D80" w14:textId="03C7AB66" w:rsidR="00306D0F" w:rsidRDefault="00306D0F" w:rsidP="00FB40D8">
      <w:pPr>
        <w:jc w:val="both"/>
      </w:pPr>
    </w:p>
    <w:p w14:paraId="1E071C0F" w14:textId="5297191B" w:rsidR="00B47E61" w:rsidRDefault="00B47E61" w:rsidP="00FB40D8">
      <w:pPr>
        <w:jc w:val="both"/>
      </w:pPr>
      <w:r>
        <w:t>In converting your network, you get an immediate payment depending upon which Tier Level your network is.</w:t>
      </w:r>
      <w:r w:rsidR="00867D1B">
        <w:t xml:space="preserve"> </w:t>
      </w:r>
      <w:r>
        <w:t>The Tier Level depends on the nature of your network.</w:t>
      </w:r>
      <w:r w:rsidR="00867D1B">
        <w:t xml:space="preserve"> </w:t>
      </w:r>
      <w:r>
        <w:t>For example, if you have an existing trading community, like a cooperative, using tokens, that is the highest level</w:t>
      </w:r>
      <w:r w:rsidR="00975FC1">
        <w:t>.</w:t>
      </w:r>
      <w:r w:rsidR="00867D1B">
        <w:t xml:space="preserve"> </w:t>
      </w:r>
      <w:r w:rsidR="00975FC1">
        <w:t>If you</w:t>
      </w:r>
      <w:r w:rsidR="00867D1B">
        <w:t>r</w:t>
      </w:r>
      <w:r w:rsidR="00975FC1">
        <w:t xml:space="preserve"> network is a </w:t>
      </w:r>
      <w:r w:rsidR="00C45CF9">
        <w:t>YouTube</w:t>
      </w:r>
      <w:r w:rsidR="00975FC1">
        <w:t xml:space="preserve"> channel </w:t>
      </w:r>
      <w:r w:rsidR="00C45CF9">
        <w:t xml:space="preserve">that is </w:t>
      </w:r>
      <w:r w:rsidR="00975FC1">
        <w:t>a stable and active subscription base, it will have a higher Tier rating than an Instagram or Snapchat</w:t>
      </w:r>
      <w:r w:rsidR="00867D1B">
        <w:t>-</w:t>
      </w:r>
      <w:r w:rsidR="00975FC1">
        <w:t xml:space="preserve">based network that </w:t>
      </w:r>
      <w:r w:rsidR="00867D1B">
        <w:t>is</w:t>
      </w:r>
      <w:r w:rsidR="00975FC1">
        <w:t xml:space="preserve"> known to be easier to create and more transitory.</w:t>
      </w:r>
      <w:r w:rsidR="00867D1B">
        <w:t xml:space="preserve"> </w:t>
      </w:r>
      <w:r w:rsidR="00975FC1">
        <w:t>The rate in Fiat currency will be a further qualitative adjustment that needs to be negotiated.</w:t>
      </w:r>
      <w:r w:rsidR="00C45CF9">
        <w:t xml:space="preserve"> </w:t>
      </w:r>
      <w:r w:rsidR="00975FC1">
        <w:t>As a guide:</w:t>
      </w:r>
    </w:p>
    <w:p w14:paraId="22A5F952" w14:textId="77777777" w:rsidR="00975FC1" w:rsidRDefault="00975FC1" w:rsidP="004536D3">
      <w:pPr>
        <w:spacing w:line="240" w:lineRule="auto"/>
        <w:jc w:val="both"/>
      </w:pPr>
    </w:p>
    <w:p w14:paraId="343B625D" w14:textId="62CA8CEB" w:rsidR="00041E85" w:rsidRDefault="00041E85" w:rsidP="00975FC1">
      <w:pPr>
        <w:pStyle w:val="ListParagraph"/>
        <w:numPr>
          <w:ilvl w:val="0"/>
          <w:numId w:val="48"/>
        </w:numPr>
        <w:ind w:hanging="720"/>
        <w:jc w:val="both"/>
      </w:pPr>
      <w:r w:rsidRPr="00975FC1">
        <w:t>Tier 1</w:t>
      </w:r>
      <w:r w:rsidR="00975FC1" w:rsidRPr="00975FC1">
        <w:t>:</w:t>
      </w:r>
      <w:r w:rsidR="00975FC1" w:rsidRPr="00975FC1">
        <w:tab/>
        <w:t xml:space="preserve"> negotiable</w:t>
      </w:r>
      <w:r w:rsidRPr="00975FC1">
        <w:t xml:space="preserve"> in Fait</w:t>
      </w:r>
      <w:r w:rsidR="00975FC1" w:rsidRPr="00975FC1">
        <w:t xml:space="preserve"> and/or</w:t>
      </w:r>
      <w:r w:rsidRPr="00975FC1">
        <w:t xml:space="preserve"> 25 NuCoin per user</w:t>
      </w:r>
    </w:p>
    <w:p w14:paraId="0F8CF96D" w14:textId="77777777" w:rsidR="00975FC1" w:rsidRPr="00975FC1" w:rsidRDefault="00975FC1" w:rsidP="00975FC1">
      <w:pPr>
        <w:pStyle w:val="ListParagraph"/>
        <w:jc w:val="both"/>
      </w:pPr>
    </w:p>
    <w:p w14:paraId="62591EB4" w14:textId="10C97709" w:rsidR="00975FC1" w:rsidRDefault="00041E85" w:rsidP="00975FC1">
      <w:pPr>
        <w:pStyle w:val="ListParagraph"/>
        <w:numPr>
          <w:ilvl w:val="0"/>
          <w:numId w:val="48"/>
        </w:numPr>
        <w:ind w:hanging="720"/>
        <w:jc w:val="both"/>
      </w:pPr>
      <w:r w:rsidRPr="00975FC1">
        <w:t>Tier 2</w:t>
      </w:r>
      <w:r w:rsidR="00975FC1">
        <w:t>:</w:t>
      </w:r>
      <w:r w:rsidRPr="00975FC1">
        <w:t xml:space="preserve"> </w:t>
      </w:r>
      <w:r w:rsidR="00975FC1">
        <w:t xml:space="preserve"> </w:t>
      </w:r>
      <w:r w:rsidR="00975FC1" w:rsidRPr="00975FC1">
        <w:t>negotiable</w:t>
      </w:r>
      <w:r w:rsidRPr="00975FC1">
        <w:t xml:space="preserve"> in Fiat</w:t>
      </w:r>
      <w:r w:rsidR="00975FC1" w:rsidRPr="00975FC1">
        <w:t xml:space="preserve"> and/or</w:t>
      </w:r>
      <w:r w:rsidRPr="00975FC1">
        <w:t xml:space="preserve"> 30 NuCoin per user</w:t>
      </w:r>
    </w:p>
    <w:p w14:paraId="56BB1673" w14:textId="77777777" w:rsidR="00975FC1" w:rsidRPr="00975FC1" w:rsidRDefault="00975FC1" w:rsidP="00975FC1">
      <w:pPr>
        <w:pStyle w:val="ListParagraph"/>
        <w:jc w:val="both"/>
      </w:pPr>
    </w:p>
    <w:p w14:paraId="06DA4248" w14:textId="7330416E" w:rsidR="00041E85" w:rsidRPr="00975FC1" w:rsidRDefault="00041E85" w:rsidP="00975FC1">
      <w:pPr>
        <w:pStyle w:val="ListParagraph"/>
        <w:numPr>
          <w:ilvl w:val="0"/>
          <w:numId w:val="48"/>
        </w:numPr>
        <w:ind w:hanging="720"/>
        <w:jc w:val="both"/>
      </w:pPr>
      <w:r w:rsidRPr="00975FC1">
        <w:t>Tier 3</w:t>
      </w:r>
      <w:r w:rsidR="00975FC1">
        <w:t>:</w:t>
      </w:r>
      <w:r w:rsidRPr="00975FC1">
        <w:t xml:space="preserve">  </w:t>
      </w:r>
      <w:r w:rsidR="00975FC1" w:rsidRPr="00975FC1">
        <w:t>negotiable</w:t>
      </w:r>
      <w:r w:rsidRPr="00975FC1">
        <w:t xml:space="preserve"> in Fiat</w:t>
      </w:r>
      <w:r w:rsidR="00975FC1" w:rsidRPr="00975FC1">
        <w:t xml:space="preserve"> and/or</w:t>
      </w:r>
      <w:r w:rsidRPr="00975FC1">
        <w:t xml:space="preserve"> 35 NuCoin per user </w:t>
      </w:r>
    </w:p>
    <w:p w14:paraId="1E803F42" w14:textId="77777777" w:rsidR="00975FC1" w:rsidRDefault="00975FC1" w:rsidP="004536D3">
      <w:pPr>
        <w:spacing w:line="240" w:lineRule="auto"/>
        <w:jc w:val="both"/>
      </w:pPr>
    </w:p>
    <w:p w14:paraId="356AE78C" w14:textId="3A6E380B" w:rsidR="00975FC1" w:rsidRDefault="00975FC1" w:rsidP="00FB40D8">
      <w:pPr>
        <w:jc w:val="both"/>
      </w:pPr>
      <w:r>
        <w:t xml:space="preserve">We want to </w:t>
      </w:r>
      <w:proofErr w:type="spellStart"/>
      <w:r>
        <w:t>incentivise</w:t>
      </w:r>
      <w:proofErr w:type="spellEnd"/>
      <w:r>
        <w:t xml:space="preserve"> you to integrate and make on-going contribution to the NuGenesis ecosystem and apply its benefits to your network.  </w:t>
      </w:r>
    </w:p>
    <w:p w14:paraId="18B075FD" w14:textId="090E33F7" w:rsidR="00975FC1" w:rsidRPr="00614293" w:rsidRDefault="00975FC1" w:rsidP="00FB40D8">
      <w:pPr>
        <w:jc w:val="both"/>
      </w:pPr>
      <w:r>
        <w:t xml:space="preserve">If you have or once you reach the threshold quantity and quality test, which will negotiate, you also receive the following benefits:  </w:t>
      </w:r>
    </w:p>
    <w:p w14:paraId="7F060364" w14:textId="1F1139E0" w:rsidR="00BA31C4" w:rsidRPr="008658ED" w:rsidRDefault="007C188A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t>Gold Miner-Staker position</w:t>
      </w:r>
      <w:r w:rsidR="00031B7D">
        <w:rPr>
          <w:rStyle w:val="Bold"/>
        </w:rPr>
        <w:t>s</w:t>
      </w:r>
      <w:r>
        <w:rPr>
          <w:rStyle w:val="Bold"/>
        </w:rPr>
        <w:t>:</w:t>
      </w:r>
      <w:r w:rsidR="00BA31C4" w:rsidRPr="00614293">
        <w:rPr>
          <w:rStyle w:val="Bold"/>
        </w:rPr>
        <w:t xml:space="preserve"> </w:t>
      </w:r>
      <w:r w:rsidRPr="007C188A">
        <w:rPr>
          <w:rStyle w:val="Bold"/>
          <w:b w:val="0"/>
          <w:bCs w:val="0"/>
        </w:rPr>
        <w:t xml:space="preserve">that is </w:t>
      </w:r>
      <w:r w:rsidR="00CF5996">
        <w:rPr>
          <w:rStyle w:val="Bold"/>
          <w:b w:val="0"/>
          <w:bCs w:val="0"/>
        </w:rPr>
        <w:t>198</w:t>
      </w:r>
      <w:r w:rsidR="009572A6">
        <w:rPr>
          <w:rStyle w:val="Bold"/>
          <w:b w:val="0"/>
          <w:bCs w:val="0"/>
        </w:rPr>
        <w:t xml:space="preserve"> </w:t>
      </w:r>
      <w:r w:rsidRPr="007C188A">
        <w:rPr>
          <w:rStyle w:val="Bold"/>
          <w:b w:val="0"/>
          <w:bCs w:val="0"/>
        </w:rPr>
        <w:t>coins per day.</w:t>
      </w:r>
      <w:r>
        <w:rPr>
          <w:rStyle w:val="Bold"/>
        </w:rPr>
        <w:t xml:space="preserve">  </w:t>
      </w:r>
    </w:p>
    <w:p w14:paraId="4B077C74" w14:textId="20334443" w:rsidR="008658ED" w:rsidRPr="00CF5996" w:rsidRDefault="008658ED" w:rsidP="00FB40D8">
      <w:pPr>
        <w:pStyle w:val="ListBullet"/>
        <w:numPr>
          <w:ilvl w:val="0"/>
          <w:numId w:val="0"/>
        </w:numPr>
        <w:ind w:left="720"/>
        <w:jc w:val="both"/>
        <w:rPr>
          <w:rStyle w:val="Bold"/>
          <w:b w:val="0"/>
          <w:bCs w:val="0"/>
        </w:rPr>
      </w:pPr>
      <w:r>
        <w:rPr>
          <w:rStyle w:val="Bold"/>
        </w:rPr>
        <w:t>The Gold Miner-</w:t>
      </w:r>
      <w:r w:rsidRPr="00FB40D8">
        <w:rPr>
          <w:rStyle w:val="Bold"/>
        </w:rPr>
        <w:t>Staker</w:t>
      </w:r>
      <w:r>
        <w:rPr>
          <w:rStyle w:val="Bold"/>
          <w:b w:val="0"/>
          <w:bCs w:val="0"/>
        </w:rPr>
        <w:t xml:space="preserve"> </w:t>
      </w:r>
      <w:r w:rsidRPr="00FB40D8">
        <w:rPr>
          <w:rStyle w:val="Bold"/>
        </w:rPr>
        <w:t>position</w:t>
      </w:r>
      <w:r>
        <w:rPr>
          <w:rStyle w:val="Bold"/>
          <w:b w:val="0"/>
          <w:bCs w:val="0"/>
        </w:rPr>
        <w:t xml:space="preserve"> is an asset, </w:t>
      </w:r>
      <w:r w:rsidR="00031B7D">
        <w:rPr>
          <w:rStyle w:val="Bold"/>
          <w:b w:val="0"/>
          <w:bCs w:val="0"/>
        </w:rPr>
        <w:t xml:space="preserve">just </w:t>
      </w:r>
      <w:r>
        <w:rPr>
          <w:rStyle w:val="Bold"/>
          <w:b w:val="0"/>
          <w:bCs w:val="0"/>
        </w:rPr>
        <w:t>like a business, earning you passive income</w:t>
      </w:r>
      <w:r w:rsidR="00031B7D">
        <w:rPr>
          <w:rStyle w:val="Bold"/>
          <w:b w:val="0"/>
          <w:bCs w:val="0"/>
        </w:rPr>
        <w:t>,</w:t>
      </w:r>
      <w:r>
        <w:rPr>
          <w:rStyle w:val="Bold"/>
          <w:b w:val="0"/>
          <w:bCs w:val="0"/>
        </w:rPr>
        <w:t xml:space="preserve"> and </w:t>
      </w:r>
      <w:r w:rsidR="00031B7D">
        <w:rPr>
          <w:rStyle w:val="Bold"/>
          <w:b w:val="0"/>
          <w:bCs w:val="0"/>
        </w:rPr>
        <w:t xml:space="preserve">it is </w:t>
      </w:r>
      <w:r>
        <w:rPr>
          <w:rStyle w:val="Bold"/>
          <w:b w:val="0"/>
          <w:bCs w:val="0"/>
        </w:rPr>
        <w:t xml:space="preserve">something that </w:t>
      </w:r>
      <w:r w:rsidR="006A79A3">
        <w:t>NuGenesis</w:t>
      </w:r>
      <w:r>
        <w:rPr>
          <w:rStyle w:val="Bold"/>
          <w:b w:val="0"/>
          <w:bCs w:val="0"/>
        </w:rPr>
        <w:t xml:space="preserve"> cherishes as an offering. </w:t>
      </w:r>
    </w:p>
    <w:p w14:paraId="5BD38B49" w14:textId="72E5FA73" w:rsidR="005D2EC5" w:rsidRDefault="00CF5996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lastRenderedPageBreak/>
        <w:t xml:space="preserve">10% of any fees attributable to a new user </w:t>
      </w:r>
      <w:r w:rsidR="00031B7D">
        <w:rPr>
          <w:rStyle w:val="Bold"/>
          <w:b w:val="0"/>
          <w:bCs w:val="0"/>
        </w:rPr>
        <w:t>introduced</w:t>
      </w:r>
      <w:r w:rsidRPr="00CF5996">
        <w:rPr>
          <w:rStyle w:val="Bold"/>
          <w:b w:val="0"/>
          <w:bCs w:val="0"/>
        </w:rPr>
        <w:t xml:space="preserve"> by you</w:t>
      </w:r>
      <w:r w:rsidR="00031B7D">
        <w:rPr>
          <w:rStyle w:val="Bold"/>
          <w:b w:val="0"/>
          <w:bCs w:val="0"/>
        </w:rPr>
        <w:t>,</w:t>
      </w:r>
      <w:r>
        <w:rPr>
          <w:rStyle w:val="Bold"/>
          <w:b w:val="0"/>
          <w:bCs w:val="0"/>
        </w:rPr>
        <w:t xml:space="preserve"> and an equal share in the regional pool for bonuses for that region. </w:t>
      </w:r>
    </w:p>
    <w:p w14:paraId="05772AEF" w14:textId="6FB8F5EE" w:rsidR="008658ED" w:rsidRDefault="005D2EC5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t xml:space="preserve">5% of any fees attributable to </w:t>
      </w:r>
      <w:r w:rsidR="00247FD2">
        <w:rPr>
          <w:rStyle w:val="Bold"/>
        </w:rPr>
        <w:t xml:space="preserve">the </w:t>
      </w:r>
      <w:r>
        <w:rPr>
          <w:rStyle w:val="Bold"/>
        </w:rPr>
        <w:t xml:space="preserve">next generation </w:t>
      </w:r>
      <w:r w:rsidRPr="005D2EC5">
        <w:rPr>
          <w:rStyle w:val="Bold"/>
          <w:b w:val="0"/>
          <w:bCs w:val="0"/>
        </w:rPr>
        <w:t>of users introduced by your conversions</w:t>
      </w:r>
      <w:r w:rsidR="00031B7D">
        <w:rPr>
          <w:rStyle w:val="Bold"/>
          <w:b w:val="0"/>
          <w:bCs w:val="0"/>
        </w:rPr>
        <w:t>,</w:t>
      </w:r>
      <w:r w:rsidRPr="005D2EC5">
        <w:rPr>
          <w:rStyle w:val="Bold"/>
          <w:b w:val="0"/>
          <w:bCs w:val="0"/>
        </w:rPr>
        <w:t xml:space="preserve"> and a subsequent</w:t>
      </w:r>
      <w:r>
        <w:rPr>
          <w:rStyle w:val="Bold"/>
        </w:rPr>
        <w:t xml:space="preserve"> 2.5% </w:t>
      </w:r>
      <w:r w:rsidRPr="005D2EC5">
        <w:rPr>
          <w:rStyle w:val="Bold"/>
          <w:b w:val="0"/>
          <w:bCs w:val="0"/>
        </w:rPr>
        <w:t xml:space="preserve">of the fees attributable to the </w:t>
      </w:r>
      <w:r w:rsidRPr="005D2EC5">
        <w:rPr>
          <w:rStyle w:val="Bold"/>
        </w:rPr>
        <w:t>third generation</w:t>
      </w:r>
      <w:r w:rsidRPr="005D2EC5">
        <w:rPr>
          <w:rStyle w:val="Bold"/>
          <w:b w:val="0"/>
          <w:bCs w:val="0"/>
        </w:rPr>
        <w:t xml:space="preserve"> of users introduced by the second generation.  </w:t>
      </w:r>
    </w:p>
    <w:p w14:paraId="34868BD4" w14:textId="40E23BDA" w:rsidR="008658ED" w:rsidRDefault="008658ED" w:rsidP="00FB40D8">
      <w:pPr>
        <w:pStyle w:val="ListBullet"/>
        <w:numPr>
          <w:ilvl w:val="0"/>
          <w:numId w:val="0"/>
        </w:numPr>
        <w:ind w:left="720"/>
        <w:jc w:val="both"/>
        <w:rPr>
          <w:rStyle w:val="Bold"/>
          <w:b w:val="0"/>
          <w:bCs w:val="0"/>
        </w:rPr>
      </w:pPr>
      <w:r w:rsidRPr="008658ED">
        <w:rPr>
          <w:rStyle w:val="Bold"/>
          <w:b w:val="0"/>
          <w:bCs w:val="0"/>
        </w:rPr>
        <w:t>That is, you will be</w:t>
      </w:r>
      <w:r>
        <w:rPr>
          <w:rStyle w:val="Bold"/>
        </w:rPr>
        <w:t xml:space="preserve"> earning 3</w:t>
      </w:r>
      <w:r w:rsidR="00031B7D">
        <w:rPr>
          <w:rStyle w:val="Bold"/>
        </w:rPr>
        <w:t xml:space="preserve"> </w:t>
      </w:r>
      <w:r>
        <w:rPr>
          <w:rStyle w:val="Bold"/>
        </w:rPr>
        <w:t>Generations of fees!</w:t>
      </w:r>
    </w:p>
    <w:p w14:paraId="21A28DFF" w14:textId="12A25E28" w:rsidR="00CF5996" w:rsidRPr="00614293" w:rsidRDefault="005D2EC5" w:rsidP="00FB40D8">
      <w:pPr>
        <w:pStyle w:val="ListBullet"/>
        <w:numPr>
          <w:ilvl w:val="0"/>
          <w:numId w:val="0"/>
        </w:numPr>
        <w:ind w:left="720"/>
        <w:jc w:val="both"/>
      </w:pPr>
      <w:r w:rsidRPr="005D2EC5">
        <w:rPr>
          <w:rStyle w:val="Bold"/>
          <w:b w:val="0"/>
          <w:bCs w:val="0"/>
        </w:rPr>
        <w:t>The users are tracked, part of an immutable un</w:t>
      </w:r>
      <w:r>
        <w:rPr>
          <w:rStyle w:val="Bold"/>
          <w:b w:val="0"/>
          <w:bCs w:val="0"/>
        </w:rPr>
        <w:t>-</w:t>
      </w:r>
      <w:r w:rsidRPr="005D2EC5">
        <w:rPr>
          <w:rStyle w:val="Bold"/>
          <w:b w:val="0"/>
          <w:bCs w:val="0"/>
        </w:rPr>
        <w:t xml:space="preserve">censorable system record </w:t>
      </w:r>
      <w:r w:rsidR="00031B7D">
        <w:rPr>
          <w:rStyle w:val="Bold"/>
          <w:b w:val="0"/>
          <w:bCs w:val="0"/>
        </w:rPr>
        <w:t xml:space="preserve">known as </w:t>
      </w:r>
      <w:r w:rsidR="0092573F">
        <w:rPr>
          <w:rStyle w:val="Bold"/>
          <w:b w:val="0"/>
          <w:bCs w:val="0"/>
        </w:rPr>
        <w:t xml:space="preserve">the </w:t>
      </w:r>
      <w:r w:rsidR="0092573F" w:rsidRPr="005D2EC5">
        <w:rPr>
          <w:rStyle w:val="Bold"/>
          <w:b w:val="0"/>
          <w:bCs w:val="0"/>
        </w:rPr>
        <w:t>‘</w:t>
      </w:r>
      <w:r w:rsidRPr="005D2EC5">
        <w:rPr>
          <w:rStyle w:val="Bold"/>
          <w:b w:val="0"/>
          <w:bCs w:val="0"/>
        </w:rPr>
        <w:t>Diplomats Ledger’</w:t>
      </w:r>
      <w:r w:rsidR="00031B7D">
        <w:rPr>
          <w:rStyle w:val="Bold"/>
          <w:b w:val="0"/>
          <w:bCs w:val="0"/>
        </w:rPr>
        <w:t>,</w:t>
      </w:r>
      <w:r w:rsidRPr="005D2EC5">
        <w:rPr>
          <w:rStyle w:val="Bold"/>
          <w:b w:val="0"/>
          <w:bCs w:val="0"/>
        </w:rPr>
        <w:t xml:space="preserve"> by which you can access and view the history of every user’s fee generation.</w:t>
      </w:r>
      <w:r>
        <w:rPr>
          <w:rStyle w:val="Bold"/>
        </w:rPr>
        <w:t xml:space="preserve">  </w:t>
      </w:r>
    </w:p>
    <w:p w14:paraId="0EF2E8C7" w14:textId="09AB079D" w:rsidR="00CB5A12" w:rsidRDefault="00D27553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t>Core team remuneration contracts:</w:t>
      </w:r>
      <w:r w:rsidR="00247FD2">
        <w:rPr>
          <w:rStyle w:val="Bold"/>
        </w:rPr>
        <w:t xml:space="preserve"> </w:t>
      </w:r>
      <w:r w:rsidRPr="00D27553">
        <w:rPr>
          <w:rStyle w:val="Bold"/>
          <w:b w:val="0"/>
          <w:bCs w:val="0"/>
        </w:rPr>
        <w:t>for</w:t>
      </w:r>
      <w:r w:rsidR="00247FD2">
        <w:rPr>
          <w:rStyle w:val="Bold"/>
          <w:b w:val="0"/>
          <w:bCs w:val="0"/>
        </w:rPr>
        <w:t xml:space="preserve"> </w:t>
      </w:r>
      <w:r w:rsidRPr="00D27553">
        <w:rPr>
          <w:rStyle w:val="Bold"/>
          <w:b w:val="0"/>
          <w:bCs w:val="0"/>
        </w:rPr>
        <w:t>your special contribution</w:t>
      </w:r>
      <w:r w:rsidR="00247FD2">
        <w:rPr>
          <w:rStyle w:val="Bold"/>
          <w:b w:val="0"/>
          <w:bCs w:val="0"/>
        </w:rPr>
        <w:t xml:space="preserve">, </w:t>
      </w:r>
      <w:r w:rsidRPr="00D27553">
        <w:rPr>
          <w:rStyle w:val="Bold"/>
          <w:b w:val="0"/>
          <w:bCs w:val="0"/>
        </w:rPr>
        <w:t xml:space="preserve">an additional remuneration will be generated by the system for your </w:t>
      </w:r>
      <w:r w:rsidR="00C45CF9" w:rsidRPr="00D27553">
        <w:rPr>
          <w:rStyle w:val="Bold"/>
          <w:b w:val="0"/>
          <w:bCs w:val="0"/>
        </w:rPr>
        <w:t>duties</w:t>
      </w:r>
      <w:r w:rsidRPr="00D27553">
        <w:rPr>
          <w:rStyle w:val="Bold"/>
          <w:b w:val="0"/>
          <w:bCs w:val="0"/>
        </w:rPr>
        <w:t xml:space="preserve"> not otherwise covered by the Gold Miner-Staker position.</w:t>
      </w:r>
    </w:p>
    <w:p w14:paraId="24BD194D" w14:textId="034ABDDD" w:rsidR="00D27AF8" w:rsidRPr="00614293" w:rsidRDefault="00CB5A12" w:rsidP="00FB40D8">
      <w:pPr>
        <w:pStyle w:val="ListBullet"/>
        <w:jc w:val="both"/>
      </w:pPr>
      <w:r>
        <w:rPr>
          <w:rStyle w:val="Bold"/>
        </w:rPr>
        <w:t xml:space="preserve">Free Options on </w:t>
      </w:r>
      <w:r w:rsidR="006A79A3">
        <w:rPr>
          <w:rStyle w:val="Bold"/>
        </w:rPr>
        <w:t>NuGenesis</w:t>
      </w:r>
      <w:r>
        <w:rPr>
          <w:rStyle w:val="Bold"/>
        </w:rPr>
        <w:t xml:space="preserve"> related Coin releases:</w:t>
      </w:r>
      <w:r w:rsidR="00247FD2">
        <w:rPr>
          <w:rStyle w:val="Bold"/>
        </w:rPr>
        <w:t xml:space="preserve"> </w:t>
      </w:r>
      <w:r w:rsidRPr="00CB5A12">
        <w:rPr>
          <w:rStyle w:val="Bold"/>
          <w:b w:val="0"/>
          <w:bCs w:val="0"/>
        </w:rPr>
        <w:t xml:space="preserve">you will be entitled to free </w:t>
      </w:r>
      <w:proofErr w:type="spellStart"/>
      <w:r w:rsidRPr="00CB5A12">
        <w:rPr>
          <w:rStyle w:val="Bold"/>
          <w:b w:val="0"/>
          <w:bCs w:val="0"/>
        </w:rPr>
        <w:t>LedgerX</w:t>
      </w:r>
      <w:proofErr w:type="spellEnd"/>
      <w:r w:rsidRPr="00CB5A12">
        <w:rPr>
          <w:rStyle w:val="Bold"/>
          <w:b w:val="0"/>
          <w:bCs w:val="0"/>
        </w:rPr>
        <w:t xml:space="preserve"> exchange, Just Social, Bitcoin Green</w:t>
      </w:r>
      <w:r w:rsidR="00247FD2">
        <w:rPr>
          <w:rStyle w:val="Bold"/>
          <w:b w:val="0"/>
          <w:bCs w:val="0"/>
        </w:rPr>
        <w:t xml:space="preserve">, </w:t>
      </w:r>
      <w:r w:rsidRPr="00CB5A12">
        <w:rPr>
          <w:rStyle w:val="Bold"/>
          <w:b w:val="0"/>
          <w:bCs w:val="0"/>
        </w:rPr>
        <w:t>and other related Coin releases.</w:t>
      </w:r>
      <w:r>
        <w:rPr>
          <w:rStyle w:val="Bold"/>
        </w:rPr>
        <w:t xml:space="preserve"> </w:t>
      </w:r>
      <w:r w:rsidR="00D27553">
        <w:rPr>
          <w:rStyle w:val="Bold"/>
        </w:rPr>
        <w:t xml:space="preserve"> </w:t>
      </w:r>
    </w:p>
    <w:p w14:paraId="05807020" w14:textId="6D8F764B" w:rsidR="00D27AF8" w:rsidRPr="00D27553" w:rsidRDefault="00D27553" w:rsidP="00FB40D8">
      <w:pPr>
        <w:pStyle w:val="ListBullet"/>
        <w:jc w:val="both"/>
        <w:rPr>
          <w:b/>
          <w:bCs/>
        </w:rPr>
      </w:pPr>
      <w:r>
        <w:rPr>
          <w:rStyle w:val="Bold"/>
        </w:rPr>
        <w:t xml:space="preserve">Deeply discounted </w:t>
      </w:r>
      <w:r w:rsidR="00FB40D8">
        <w:rPr>
          <w:rStyle w:val="Bold"/>
        </w:rPr>
        <w:t>– effectively better than</w:t>
      </w:r>
      <w:r>
        <w:rPr>
          <w:rStyle w:val="Bold"/>
        </w:rPr>
        <w:t xml:space="preserve"> 50%</w:t>
      </w:r>
      <w:r w:rsidR="00FB40D8">
        <w:rPr>
          <w:rStyle w:val="Bold"/>
        </w:rPr>
        <w:t xml:space="preserve"> -</w:t>
      </w:r>
      <w:r>
        <w:rPr>
          <w:rStyle w:val="Bold"/>
        </w:rPr>
        <w:t xml:space="preserve"> coins and tokens: </w:t>
      </w:r>
      <w:r w:rsidRPr="00D27553">
        <w:rPr>
          <w:rStyle w:val="Bold"/>
          <w:b w:val="0"/>
          <w:bCs w:val="0"/>
        </w:rPr>
        <w:t xml:space="preserve">any </w:t>
      </w:r>
      <w:r w:rsidR="00CB5A12" w:rsidRPr="00D27553">
        <w:rPr>
          <w:rStyle w:val="Bold"/>
          <w:b w:val="0"/>
          <w:bCs w:val="0"/>
        </w:rPr>
        <w:t>crypto</w:t>
      </w:r>
      <w:r w:rsidRPr="00D27553">
        <w:rPr>
          <w:rStyle w:val="Bold"/>
          <w:b w:val="0"/>
          <w:bCs w:val="0"/>
        </w:rPr>
        <w:t xml:space="preserve"> assets launched on our exchange or V2R launchpad, </w:t>
      </w:r>
      <w:r w:rsidR="00080E5B">
        <w:rPr>
          <w:rStyle w:val="Bold"/>
          <w:b w:val="0"/>
          <w:bCs w:val="0"/>
        </w:rPr>
        <w:t>Network Concordats</w:t>
      </w:r>
      <w:r w:rsidR="00080E5B" w:rsidRPr="00D27553">
        <w:rPr>
          <w:rStyle w:val="Bold"/>
          <w:b w:val="0"/>
          <w:bCs w:val="0"/>
        </w:rPr>
        <w:t xml:space="preserve"> </w:t>
      </w:r>
      <w:r w:rsidRPr="00D27553">
        <w:rPr>
          <w:rStyle w:val="Bold"/>
          <w:b w:val="0"/>
          <w:bCs w:val="0"/>
        </w:rPr>
        <w:t>will be able to</w:t>
      </w:r>
      <w:r w:rsidR="00FB40D8">
        <w:rPr>
          <w:rStyle w:val="Bold"/>
          <w:b w:val="0"/>
          <w:bCs w:val="0"/>
        </w:rPr>
        <w:t xml:space="preserve"> </w:t>
      </w:r>
      <w:r w:rsidR="00031B7D">
        <w:rPr>
          <w:rStyle w:val="Bold"/>
          <w:b w:val="0"/>
          <w:bCs w:val="0"/>
        </w:rPr>
        <w:t xml:space="preserve">access </w:t>
      </w:r>
      <w:r w:rsidR="00FB40D8">
        <w:rPr>
          <w:rStyle w:val="Bold"/>
          <w:b w:val="0"/>
          <w:bCs w:val="0"/>
        </w:rPr>
        <w:t>early and before release</w:t>
      </w:r>
      <w:r w:rsidRPr="00D27553">
        <w:rPr>
          <w:rStyle w:val="Bold"/>
          <w:b w:val="0"/>
          <w:bCs w:val="0"/>
        </w:rPr>
        <w:t xml:space="preserve">.  </w:t>
      </w:r>
      <w:r w:rsidR="00D27AF8" w:rsidRPr="00D27553">
        <w:rPr>
          <w:rStyle w:val="Bold"/>
          <w:b w:val="0"/>
          <w:bCs w:val="0"/>
        </w:rPr>
        <w:t xml:space="preserve"> </w:t>
      </w:r>
    </w:p>
    <w:p w14:paraId="16F59DEA" w14:textId="047ED5AC" w:rsidR="00C02FF0" w:rsidRPr="00614293" w:rsidRDefault="00C02FF0" w:rsidP="00FB40D8">
      <w:pPr>
        <w:pStyle w:val="ListBullet"/>
        <w:jc w:val="both"/>
      </w:pPr>
      <w:r>
        <w:rPr>
          <w:rStyle w:val="Bold"/>
        </w:rPr>
        <w:t>Renumerated New Project Participation:</w:t>
      </w:r>
      <w:r>
        <w:t xml:space="preserve"> as you will have early access </w:t>
      </w:r>
      <w:r w:rsidR="0027774B">
        <w:t xml:space="preserve">to </w:t>
      </w:r>
      <w:r>
        <w:t>new projects being launched, many will need tech, admin, marketing</w:t>
      </w:r>
      <w:r w:rsidR="0027774B">
        <w:t xml:space="preserve">, </w:t>
      </w:r>
      <w:r>
        <w:t>etc</w:t>
      </w:r>
      <w:r w:rsidR="0027774B">
        <w:t>.</w:t>
      </w:r>
      <w:r>
        <w:t xml:space="preserve"> support</w:t>
      </w:r>
      <w:r w:rsidR="00031B7D">
        <w:t>,</w:t>
      </w:r>
      <w:r>
        <w:t xml:space="preserve"> and you will have first access to provide these services to the new projects and be properly remunerated. </w:t>
      </w:r>
    </w:p>
    <w:p w14:paraId="24EDC025" w14:textId="33BA03EC" w:rsidR="00D27AF8" w:rsidRDefault="00CB5A12" w:rsidP="00FB40D8">
      <w:pPr>
        <w:pStyle w:val="ListBullet"/>
        <w:jc w:val="both"/>
      </w:pPr>
      <w:r>
        <w:rPr>
          <w:rStyle w:val="Bold"/>
        </w:rPr>
        <w:t>Individualised merch:</w:t>
      </w:r>
      <w:r w:rsidR="000E2FAB">
        <w:rPr>
          <w:rStyle w:val="Bold"/>
        </w:rPr>
        <w:t xml:space="preserve"> </w:t>
      </w:r>
      <w:r w:rsidR="006A79A3">
        <w:t>NuGenesis</w:t>
      </w:r>
      <w:r>
        <w:t xml:space="preserve"> branded</w:t>
      </w:r>
      <w:r w:rsidR="004B09A3">
        <w:t>,</w:t>
      </w:r>
      <w:r>
        <w:t xml:space="preserve"> with your insignia</w:t>
      </w:r>
      <w:r w:rsidR="004B09A3">
        <w:t>,</w:t>
      </w:r>
      <w:r>
        <w:t xml:space="preserve"> on a wide range of merchandise, event swag</w:t>
      </w:r>
      <w:r w:rsidR="0027774B">
        <w:t xml:space="preserve">, </w:t>
      </w:r>
      <w:r>
        <w:t>and other paraphernalia</w:t>
      </w:r>
      <w:r w:rsidR="004B09A3">
        <w:t xml:space="preserve"> id</w:t>
      </w:r>
      <w:r w:rsidR="00031B7D">
        <w:t>eally</w:t>
      </w:r>
      <w:r w:rsidR="004B09A3">
        <w:t xml:space="preserve"> to be</w:t>
      </w:r>
      <w:r w:rsidR="00031B7D">
        <w:t xml:space="preserve"> given</w:t>
      </w:r>
      <w:r>
        <w:t xml:space="preserve"> out to the community you are building with us.  </w:t>
      </w:r>
    </w:p>
    <w:p w14:paraId="2DDF3767" w14:textId="0566F9B1" w:rsidR="009C2BA2" w:rsidRPr="009C2BA2" w:rsidRDefault="003D5264" w:rsidP="009C2BA2">
      <w:pPr>
        <w:pStyle w:val="ListBullet"/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7092232" wp14:editId="358E7FDE">
            <wp:simplePos x="0" y="0"/>
            <wp:positionH relativeFrom="column">
              <wp:posOffset>5022215</wp:posOffset>
            </wp:positionH>
            <wp:positionV relativeFrom="paragraph">
              <wp:posOffset>4154805</wp:posOffset>
            </wp:positionV>
            <wp:extent cx="1749990" cy="2474595"/>
            <wp:effectExtent l="0" t="0" r="3175" b="1905"/>
            <wp:wrapNone/>
            <wp:docPr id="4" name="Picture 4" descr="A person in a costu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costume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2576" behindDoc="1" locked="0" layoutInCell="1" allowOverlap="1" wp14:anchorId="4A309080" wp14:editId="4F24269E">
                <wp:simplePos x="0" y="0"/>
                <wp:positionH relativeFrom="page">
                  <wp:posOffset>3474720</wp:posOffset>
                </wp:positionH>
                <wp:positionV relativeFrom="paragraph">
                  <wp:posOffset>4417060</wp:posOffset>
                </wp:positionV>
                <wp:extent cx="1935480" cy="17678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76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50309" w14:textId="2F082376" w:rsidR="000A0ACE" w:rsidRPr="00FB40D8" w:rsidRDefault="000A0ACE">
                            <w:pPr>
                              <w:pBdr>
                                <w:top w:val="single" w:sz="24" w:space="8" w:color="F0CDA1" w:themeColor="accent1"/>
                                <w:bottom w:val="single" w:sz="24" w:space="8" w:color="F0CDA1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</w:pPr>
                            <w:r w:rsidRPr="00FB40D8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 xml:space="preserve">  Meet </w:t>
                            </w:r>
                            <w:r w:rsidRPr="00FB40D8">
                              <w:rPr>
                                <w:b/>
                                <w:bCs/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>NAVIS</w:t>
                            </w:r>
                            <w:r w:rsidRPr="00FB40D8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 xml:space="preserve">, the Artificial Intelligence securing the integrity and on-going innovation rate of the </w:t>
                            </w:r>
                            <w:r w:rsidR="006A79A3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>NuGenesis</w:t>
                            </w:r>
                            <w:r w:rsidRPr="00FB40D8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 xml:space="preserve"> blockchain systems</w:t>
                            </w:r>
                            <w:r w:rsidR="0027774B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9080" id="Text Box 2" o:spid="_x0000_s1032" type="#_x0000_t202" style="position:absolute;left:0;text-align:left;margin-left:273.6pt;margin-top:347.8pt;width:152.4pt;height:139.2pt;z-index:-2516439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" filled="f" stroked="f">
                <v:textbox>
                  <w:txbxContent>
                    <w:p w14:paraId="04950309" w14:textId="2F082376" w:rsidR="000A0ACE" w:rsidRPr="00FB40D8" w:rsidRDefault="000A0ACE">
                      <w:pPr>
                        <w:pBdr>
                          <w:top w:val="single" w:sz="24" w:space="8" w:color="F0CDA1" w:themeColor="accent1"/>
                          <w:bottom w:val="single" w:sz="24" w:space="8" w:color="F0CDA1" w:themeColor="accent1"/>
                        </w:pBdr>
                        <w:spacing w:after="0"/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</w:pPr>
                      <w:r w:rsidRPr="00FB40D8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 xml:space="preserve">  Meet </w:t>
                      </w:r>
                      <w:r w:rsidRPr="00FB40D8">
                        <w:rPr>
                          <w:b/>
                          <w:bCs/>
                          <w:i/>
                          <w:iCs/>
                          <w:color w:val="B2540E" w:themeColor="accent6" w:themeShade="BF"/>
                          <w:lang w:val="en-AU"/>
                        </w:rPr>
                        <w:t>NAVIS</w:t>
                      </w:r>
                      <w:r w:rsidRPr="00FB40D8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 xml:space="preserve">, the Artificial Intelligence securing the integrity and on-going innovation rate of the </w:t>
                      </w:r>
                      <w:r w:rsidR="006A79A3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>NuGenesis</w:t>
                      </w:r>
                      <w:r w:rsidRPr="00FB40D8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 xml:space="preserve"> blockchain systems</w:t>
                      </w:r>
                      <w:r w:rsidR="0027774B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5A12">
        <w:rPr>
          <w:rStyle w:val="Bold"/>
        </w:rPr>
        <w:t>Individualised ceremonial coins and NFTs:</w:t>
      </w:r>
      <w:r w:rsidR="00D302ED">
        <w:t xml:space="preserve"> </w:t>
      </w:r>
      <w:r w:rsidR="006A79A3">
        <w:t>NuGenesis</w:t>
      </w:r>
      <w:r w:rsidR="00CB5A12" w:rsidRPr="00CB5A12">
        <w:t xml:space="preserve"> branded</w:t>
      </w:r>
      <w:r w:rsidR="00CB5A12">
        <w:t>,</w:t>
      </w:r>
      <w:r w:rsidR="00CB5A12" w:rsidRPr="00CB5A12">
        <w:t xml:space="preserve"> with your insignia</w:t>
      </w:r>
      <w:r w:rsidR="00CB5A12">
        <w:t>,</w:t>
      </w:r>
      <w:r w:rsidR="00CB5A12" w:rsidRPr="00CB5A12">
        <w:t xml:space="preserve"> on</w:t>
      </w:r>
      <w:r w:rsidR="00CB5A12">
        <w:t xml:space="preserve"> ceremonial physical coins and/or NFTs commemorating your milestones with </w:t>
      </w:r>
      <w:r w:rsidR="006A79A3">
        <w:t>NuGenesis</w:t>
      </w:r>
      <w:r w:rsidR="00CB5A12">
        <w:t>.</w:t>
      </w:r>
    </w:p>
    <w:p w14:paraId="675D2BAE" w14:textId="77777777" w:rsidR="009C2BA2" w:rsidRPr="00D27553" w:rsidRDefault="009C2BA2" w:rsidP="009C2BA2">
      <w:pPr>
        <w:pStyle w:val="ListBullet"/>
        <w:jc w:val="both"/>
        <w:rPr>
          <w:b/>
          <w:bCs/>
        </w:rPr>
      </w:pPr>
      <w:r>
        <w:rPr>
          <w:rStyle w:val="Bold"/>
        </w:rPr>
        <w:t xml:space="preserve">Insider briefings: </w:t>
      </w:r>
      <w:r>
        <w:rPr>
          <w:rStyle w:val="Bold"/>
          <w:b w:val="0"/>
          <w:bCs w:val="0"/>
        </w:rPr>
        <w:t>a</w:t>
      </w:r>
      <w:r w:rsidRPr="00D27553">
        <w:rPr>
          <w:rStyle w:val="Bold"/>
          <w:b w:val="0"/>
          <w:bCs w:val="0"/>
        </w:rPr>
        <w:t xml:space="preserve">s you are part of the core team driving </w:t>
      </w:r>
      <w:r>
        <w:rPr>
          <w:rStyle w:val="Bold"/>
          <w:b w:val="0"/>
          <w:bCs w:val="0"/>
        </w:rPr>
        <w:t xml:space="preserve">NuGenesis, </w:t>
      </w:r>
      <w:r w:rsidRPr="00D27553">
        <w:rPr>
          <w:rStyle w:val="Bold"/>
          <w:b w:val="0"/>
          <w:bCs w:val="0"/>
        </w:rPr>
        <w:t xml:space="preserve">you will be on exclusive management level channels of communication </w:t>
      </w:r>
      <w:r>
        <w:rPr>
          <w:rStyle w:val="Bold"/>
          <w:b w:val="0"/>
          <w:bCs w:val="0"/>
        </w:rPr>
        <w:t xml:space="preserve">regarding </w:t>
      </w:r>
      <w:r w:rsidRPr="00D27553">
        <w:rPr>
          <w:rStyle w:val="Bold"/>
          <w:b w:val="0"/>
          <w:bCs w:val="0"/>
        </w:rPr>
        <w:t xml:space="preserve">what is going on with </w:t>
      </w:r>
      <w:r>
        <w:rPr>
          <w:rStyle w:val="Bold"/>
          <w:b w:val="0"/>
          <w:bCs w:val="0"/>
        </w:rPr>
        <w:t>NuGenesis</w:t>
      </w:r>
      <w:r w:rsidRPr="00D27553">
        <w:rPr>
          <w:rStyle w:val="Bold"/>
          <w:b w:val="0"/>
          <w:bCs w:val="0"/>
        </w:rPr>
        <w:t xml:space="preserve"> </w:t>
      </w:r>
      <w:r>
        <w:rPr>
          <w:rStyle w:val="Bold"/>
          <w:b w:val="0"/>
          <w:bCs w:val="0"/>
        </w:rPr>
        <w:t xml:space="preserve">specifically </w:t>
      </w:r>
      <w:r w:rsidRPr="00D27553">
        <w:rPr>
          <w:rStyle w:val="Bold"/>
          <w:b w:val="0"/>
          <w:bCs w:val="0"/>
        </w:rPr>
        <w:t xml:space="preserve">and the crypto-blockchain space generally.   </w:t>
      </w:r>
    </w:p>
    <w:p w14:paraId="55E4D8A8" w14:textId="3F2CA4A9" w:rsidR="009C2BA2" w:rsidRDefault="009C2BA2" w:rsidP="004536D3">
      <w:pPr>
        <w:pStyle w:val="ListBullet"/>
        <w:jc w:val="both"/>
      </w:pPr>
      <w:r>
        <w:rPr>
          <w:rStyle w:val="Bold"/>
        </w:rPr>
        <w:t>Access to closed events:</w:t>
      </w:r>
      <w:r w:rsidRPr="00614293">
        <w:rPr>
          <w:rStyle w:val="Bold"/>
        </w:rPr>
        <w:t xml:space="preserve"> </w:t>
      </w:r>
      <w:r w:rsidRPr="00CB5A12">
        <w:rPr>
          <w:rStyle w:val="Bold"/>
          <w:b w:val="0"/>
          <w:bCs w:val="0"/>
        </w:rPr>
        <w:t xml:space="preserve">you will have access to and </w:t>
      </w:r>
      <w:r>
        <w:rPr>
          <w:rStyle w:val="Bold"/>
          <w:b w:val="0"/>
          <w:bCs w:val="0"/>
        </w:rPr>
        <w:t xml:space="preserve">be able to </w:t>
      </w:r>
      <w:r w:rsidRPr="00CB5A12">
        <w:rPr>
          <w:rStyle w:val="Bold"/>
          <w:b w:val="0"/>
          <w:bCs w:val="0"/>
        </w:rPr>
        <w:t>participate in</w:t>
      </w:r>
      <w:r>
        <w:rPr>
          <w:rStyle w:val="Bold"/>
        </w:rPr>
        <w:t xml:space="preserve"> </w:t>
      </w:r>
      <w:r>
        <w:t xml:space="preserve">exclusive events for our whales and major investors, with interview access to core </w:t>
      </w:r>
      <w:proofErr w:type="spellStart"/>
      <w:r>
        <w:t>devs</w:t>
      </w:r>
      <w:proofErr w:type="spellEnd"/>
      <w:r>
        <w:t xml:space="preserve"> and executives.</w:t>
      </w:r>
    </w:p>
    <w:p w14:paraId="4FF109B5" w14:textId="2924620B" w:rsidR="00D27AF8" w:rsidRPr="00614293" w:rsidRDefault="00CB5A12" w:rsidP="0003123C">
      <w:pPr>
        <w:pStyle w:val="Heading1"/>
        <w:numPr>
          <w:ilvl w:val="0"/>
          <w:numId w:val="18"/>
        </w:numPr>
        <w:ind w:left="0" w:firstLine="0"/>
      </w:pPr>
      <w:bookmarkStart w:id="3" w:name="_Toc81088502"/>
      <w:r>
        <w:lastRenderedPageBreak/>
        <w:t>d</w:t>
      </w:r>
      <w:r w:rsidR="00C02FF0">
        <w:rPr>
          <w:caps w:val="0"/>
        </w:rPr>
        <w:t>o you qualify?</w:t>
      </w:r>
      <w:bookmarkEnd w:id="3"/>
    </w:p>
    <w:p w14:paraId="23E64976" w14:textId="023550AD" w:rsidR="00D65CB4" w:rsidRDefault="00D65CB4" w:rsidP="003D5264">
      <w:pPr>
        <w:jc w:val="both"/>
      </w:pPr>
      <w:r>
        <w:t xml:space="preserve">You must value offering your </w:t>
      </w:r>
      <w:r w:rsidR="004536D3">
        <w:t>network</w:t>
      </w:r>
      <w:r>
        <w:t xml:space="preserve"> the best possible product; the latest technology</w:t>
      </w:r>
      <w:r w:rsidR="004536D3">
        <w:t xml:space="preserve"> which is</w:t>
      </w:r>
      <w:r>
        <w:t xml:space="preserve"> the most robust and reliable</w:t>
      </w:r>
      <w:r w:rsidR="004536D3">
        <w:t xml:space="preserve"> available</w:t>
      </w:r>
      <w:r>
        <w:t>.</w:t>
      </w:r>
      <w:r w:rsidR="00C45CF9">
        <w:t xml:space="preserve"> </w:t>
      </w:r>
      <w:r>
        <w:t xml:space="preserve">You must value that those you convince </w:t>
      </w:r>
      <w:r w:rsidR="004536D3">
        <w:t xml:space="preserve">to </w:t>
      </w:r>
      <w:r>
        <w:t xml:space="preserve">try a new technology have a user experience that they will be grateful for.  </w:t>
      </w:r>
    </w:p>
    <w:p w14:paraId="167FAF51" w14:textId="5264AB74" w:rsidR="003D5264" w:rsidRDefault="001F051C" w:rsidP="003D5264">
      <w:pPr>
        <w:jc w:val="both"/>
      </w:pPr>
      <w:r>
        <w:t>NuGenesis offers the foremost blockchain technology with an in-built accelerating innovation rate</w:t>
      </w:r>
      <w:r w:rsidR="004536D3">
        <w:t>. This means that you will have the confidence that our superior technology demands in convincing your network to try our technology</w:t>
      </w:r>
      <w:r w:rsidR="00D65CB4">
        <w:t xml:space="preserve">. Only those with client-focused orientation qualify to be </w:t>
      </w:r>
      <w:r w:rsidR="004536D3">
        <w:t xml:space="preserve">Network Concordats. </w:t>
      </w:r>
      <w:r w:rsidR="00D65CB4">
        <w:t xml:space="preserve">  </w:t>
      </w:r>
    </w:p>
    <w:p w14:paraId="2A49D8EB" w14:textId="77777777" w:rsidR="004536D3" w:rsidRDefault="004536D3" w:rsidP="003D5264">
      <w:pPr>
        <w:jc w:val="both"/>
      </w:pPr>
    </w:p>
    <w:p w14:paraId="19510148" w14:textId="67DEA019" w:rsidR="00D65CB4" w:rsidRDefault="004536D3" w:rsidP="003D5264">
      <w:pPr>
        <w:jc w:val="both"/>
      </w:pPr>
      <w:r>
        <w:t>Network Concordats</w:t>
      </w:r>
      <w:r w:rsidR="00D65CB4">
        <w:t xml:space="preserve"> are expected</w:t>
      </w:r>
      <w:r w:rsidR="00041783">
        <w:t xml:space="preserve"> to</w:t>
      </w:r>
      <w:r w:rsidR="00D65CB4">
        <w:t>:</w:t>
      </w:r>
    </w:p>
    <w:p w14:paraId="44ED7C23" w14:textId="65C01C4F" w:rsidR="00D65CB4" w:rsidRDefault="00D65CB4" w:rsidP="00041783">
      <w:pPr>
        <w:spacing w:before="0" w:after="0" w:line="240" w:lineRule="auto"/>
        <w:jc w:val="both"/>
      </w:pPr>
    </w:p>
    <w:p w14:paraId="64B37E68" w14:textId="62B0BDDD" w:rsidR="00D65CB4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have a substantial client base that they can convert into active users in the NuGenesis </w:t>
      </w:r>
      <w:proofErr w:type="gramStart"/>
      <w:r>
        <w:t>ecosystem;</w:t>
      </w:r>
      <w:proofErr w:type="gramEnd"/>
    </w:p>
    <w:p w14:paraId="3F36128A" w14:textId="77777777" w:rsidR="00041783" w:rsidRDefault="00041783" w:rsidP="00041783">
      <w:pPr>
        <w:pStyle w:val="ListParagraph"/>
        <w:spacing w:before="0" w:after="0"/>
        <w:jc w:val="both"/>
      </w:pPr>
    </w:p>
    <w:p w14:paraId="08D9D80B" w14:textId="58165953" w:rsidR="00041783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reach existing users of blockchain technology and identify the benefits and superiority of NuGenesis </w:t>
      </w:r>
      <w:proofErr w:type="gramStart"/>
      <w:r>
        <w:t>technology;</w:t>
      </w:r>
      <w:proofErr w:type="gramEnd"/>
    </w:p>
    <w:p w14:paraId="7F8802E6" w14:textId="1871FF05" w:rsidR="00D65CB4" w:rsidRDefault="00D65CB4" w:rsidP="00041783">
      <w:pPr>
        <w:pStyle w:val="ListParagraph"/>
        <w:jc w:val="both"/>
      </w:pPr>
      <w:r>
        <w:t xml:space="preserve"> </w:t>
      </w:r>
    </w:p>
    <w:p w14:paraId="63FE4ED4" w14:textId="51E0EB6D" w:rsidR="00041783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identify opportunities for new users to be reached and converted </w:t>
      </w:r>
      <w:r w:rsidRPr="00D65CB4">
        <w:t xml:space="preserve">into active users in the NuGenesis </w:t>
      </w:r>
      <w:proofErr w:type="gramStart"/>
      <w:r w:rsidRPr="00D65CB4">
        <w:t>ecosystem;</w:t>
      </w:r>
      <w:proofErr w:type="gramEnd"/>
    </w:p>
    <w:p w14:paraId="45763C91" w14:textId="77777777" w:rsidR="00041783" w:rsidRDefault="00041783" w:rsidP="00041783">
      <w:pPr>
        <w:pStyle w:val="ListParagraph"/>
        <w:jc w:val="both"/>
      </w:pPr>
    </w:p>
    <w:p w14:paraId="18CACE4B" w14:textId="6307D940" w:rsidR="00041783" w:rsidRDefault="00D65CB4" w:rsidP="004536D3">
      <w:pPr>
        <w:pStyle w:val="ListParagraph"/>
        <w:numPr>
          <w:ilvl w:val="0"/>
          <w:numId w:val="46"/>
        </w:numPr>
        <w:jc w:val="both"/>
      </w:pPr>
      <w:r>
        <w:t>be able to identify key markets untapped that can be educated on the NuGenesis blockchain technology and ecosystem;</w:t>
      </w:r>
      <w:r w:rsidR="004536D3">
        <w:t xml:space="preserve"> and,</w:t>
      </w:r>
    </w:p>
    <w:p w14:paraId="3D8BAE5C" w14:textId="77777777" w:rsidR="004536D3" w:rsidRDefault="004536D3" w:rsidP="004536D3">
      <w:pPr>
        <w:pStyle w:val="ListParagraph"/>
        <w:jc w:val="both"/>
      </w:pPr>
    </w:p>
    <w:p w14:paraId="19794BEE" w14:textId="36271A49" w:rsidR="00041783" w:rsidRDefault="00041783" w:rsidP="00041783">
      <w:pPr>
        <w:pStyle w:val="ListParagraph"/>
        <w:numPr>
          <w:ilvl w:val="0"/>
          <w:numId w:val="46"/>
        </w:numPr>
        <w:jc w:val="both"/>
      </w:pPr>
      <w:r>
        <w:t xml:space="preserve">invent new marketing and sales strategies for attracting and converting new users into </w:t>
      </w:r>
      <w:r w:rsidRPr="00041783">
        <w:t>the NuGenesis ecosystem</w:t>
      </w:r>
      <w:r>
        <w:t>.</w:t>
      </w:r>
    </w:p>
    <w:p w14:paraId="1B5236E7" w14:textId="3C10EC52" w:rsidR="00663795" w:rsidRDefault="00663795" w:rsidP="00041783">
      <w:pPr>
        <w:jc w:val="both"/>
      </w:pPr>
    </w:p>
    <w:p w14:paraId="2E186437" w14:textId="265D3464" w:rsidR="003E78A7" w:rsidRPr="00614293" w:rsidRDefault="003D2550" w:rsidP="00043FFE">
      <w:pPr>
        <w:pStyle w:val="Heading1"/>
        <w:numPr>
          <w:ilvl w:val="0"/>
          <w:numId w:val="18"/>
        </w:numPr>
        <w:ind w:left="0" w:firstLine="0"/>
      </w:pPr>
      <w:bookmarkStart w:id="4" w:name="_Toc81088503"/>
      <w:r>
        <w:rPr>
          <w:caps w:val="0"/>
        </w:rPr>
        <w:lastRenderedPageBreak/>
        <w:t>Performance</w:t>
      </w:r>
      <w:r w:rsidR="00CD2EBF">
        <w:rPr>
          <w:caps w:val="0"/>
        </w:rPr>
        <w:t xml:space="preserve"> </w:t>
      </w:r>
      <w:r>
        <w:rPr>
          <w:caps w:val="0"/>
        </w:rPr>
        <w:t>P</w:t>
      </w:r>
      <w:r w:rsidR="00CD2EBF">
        <w:rPr>
          <w:caps w:val="0"/>
        </w:rPr>
        <w:t>lan</w:t>
      </w:r>
      <w:bookmarkEnd w:id="4"/>
    </w:p>
    <w:p w14:paraId="4D97970C" w14:textId="0A1C7928" w:rsidR="003D2550" w:rsidRDefault="003D2550" w:rsidP="00FB40D8">
      <w:pPr>
        <w:jc w:val="both"/>
      </w:pPr>
      <w:r>
        <w:t>Where we agree that we are an appropriate fit</w:t>
      </w:r>
      <w:r w:rsidR="00041783">
        <w:t xml:space="preserve"> to drive user adoption</w:t>
      </w:r>
      <w:r>
        <w:t>, we enter into legally binding agreements.</w:t>
      </w:r>
      <w:r w:rsidR="00C45CF9">
        <w:t xml:space="preserve"> </w:t>
      </w:r>
      <w:r>
        <w:t>This will include:</w:t>
      </w:r>
    </w:p>
    <w:p w14:paraId="39A19B80" w14:textId="66D92AF6" w:rsidR="003D2550" w:rsidRDefault="003D2550" w:rsidP="003D2550">
      <w:pPr>
        <w:pStyle w:val="ListParagraph"/>
        <w:numPr>
          <w:ilvl w:val="0"/>
          <w:numId w:val="44"/>
        </w:numPr>
        <w:spacing w:line="360" w:lineRule="auto"/>
        <w:jc w:val="both"/>
      </w:pPr>
      <w:r>
        <w:t xml:space="preserve">The </w:t>
      </w:r>
      <w:r w:rsidR="00784ADE">
        <w:t>Network Concordat’s</w:t>
      </w:r>
      <w:r w:rsidR="00041783">
        <w:t xml:space="preserve"> </w:t>
      </w:r>
      <w:proofErr w:type="gramStart"/>
      <w:r>
        <w:t>Deed;</w:t>
      </w:r>
      <w:proofErr w:type="gramEnd"/>
    </w:p>
    <w:p w14:paraId="78374E1B" w14:textId="4D1F833C" w:rsidR="003D2550" w:rsidRDefault="003D2550" w:rsidP="003D2550">
      <w:pPr>
        <w:pStyle w:val="ListParagraph"/>
        <w:numPr>
          <w:ilvl w:val="0"/>
          <w:numId w:val="44"/>
        </w:numPr>
        <w:spacing w:line="360" w:lineRule="auto"/>
        <w:jc w:val="both"/>
      </w:pPr>
      <w:r>
        <w:t xml:space="preserve">The General Terms and Conditions for Adoption Facilitators, and most importantly, </w:t>
      </w:r>
    </w:p>
    <w:p w14:paraId="4CFA6379" w14:textId="57F24365" w:rsidR="003D2550" w:rsidRDefault="003D2550" w:rsidP="003D2550">
      <w:pPr>
        <w:pStyle w:val="ListParagraph"/>
        <w:numPr>
          <w:ilvl w:val="0"/>
          <w:numId w:val="44"/>
        </w:numPr>
        <w:spacing w:line="360" w:lineRule="auto"/>
        <w:jc w:val="both"/>
      </w:pPr>
      <w:r>
        <w:t xml:space="preserve">The Performance Plan together with any other arrangements we make with you. </w:t>
      </w:r>
    </w:p>
    <w:p w14:paraId="303ACD31" w14:textId="05F2688D" w:rsidR="00CD2EBF" w:rsidRDefault="003D2550" w:rsidP="00FB40D8">
      <w:pPr>
        <w:jc w:val="both"/>
      </w:pPr>
      <w:r>
        <w:t xml:space="preserve">The Performance Plan will </w:t>
      </w:r>
      <w:proofErr w:type="spellStart"/>
      <w:r>
        <w:t>particularise</w:t>
      </w:r>
      <w:proofErr w:type="spellEnd"/>
      <w:r>
        <w:t xml:space="preserve"> the remuneration, benefits and Key Performance Indicators (‘KPI’s) that are expected.  </w:t>
      </w:r>
    </w:p>
    <w:p w14:paraId="31ECB8A6" w14:textId="77777777" w:rsidR="00C52905" w:rsidRDefault="00C52905" w:rsidP="00FB40D8">
      <w:pPr>
        <w:jc w:val="both"/>
      </w:pPr>
    </w:p>
    <w:p w14:paraId="659F7D04" w14:textId="156A094D" w:rsidR="0035348F" w:rsidRPr="00CD2EBF" w:rsidRDefault="0035348F" w:rsidP="00FB40D8">
      <w:pPr>
        <w:jc w:val="both"/>
        <w:rPr>
          <w:b/>
          <w:bCs/>
          <w:color w:val="07697A" w:themeColor="accent3" w:themeTint="E6"/>
        </w:rPr>
      </w:pPr>
      <w:r w:rsidRPr="00CD2EBF">
        <w:rPr>
          <w:b/>
          <w:bCs/>
          <w:color w:val="07697A" w:themeColor="accent3" w:themeTint="E6"/>
        </w:rPr>
        <w:t xml:space="preserve">On-Boarding Training </w:t>
      </w:r>
    </w:p>
    <w:p w14:paraId="1FF38B5E" w14:textId="77777777" w:rsidR="00CD2EBF" w:rsidRDefault="00CD2EBF" w:rsidP="00FB40D8">
      <w:pPr>
        <w:jc w:val="both"/>
        <w:rPr>
          <w:b/>
          <w:bCs/>
        </w:rPr>
      </w:pPr>
    </w:p>
    <w:p w14:paraId="4BE43D92" w14:textId="707529FC" w:rsidR="0035348F" w:rsidRPr="0035348F" w:rsidRDefault="0035348F" w:rsidP="00FB40D8">
      <w:pPr>
        <w:jc w:val="both"/>
      </w:pPr>
      <w:r>
        <w:t xml:space="preserve">Your </w:t>
      </w:r>
      <w:r w:rsidR="003D2550">
        <w:t xml:space="preserve">performance </w:t>
      </w:r>
      <w:r>
        <w:t>plan will involve some form of onboarding training appropriate to your expertise and area of contribution.</w:t>
      </w:r>
      <w:r w:rsidR="005E71F9">
        <w:t xml:space="preserve"> </w:t>
      </w:r>
      <w:r>
        <w:t xml:space="preserve">At the very least you will be expected to attain proficiency in </w:t>
      </w:r>
      <w:r w:rsidR="006A79A3">
        <w:t>NuGenesis</w:t>
      </w:r>
      <w:r>
        <w:t xml:space="preserve"> technology and how we are superior to other competitors in the market</w:t>
      </w:r>
      <w:r w:rsidR="00045E4B">
        <w:t>.</w:t>
      </w:r>
      <w:r>
        <w:t xml:space="preserve"> </w:t>
      </w:r>
    </w:p>
    <w:p w14:paraId="271A5A7E" w14:textId="0160A06B" w:rsidR="004D7114" w:rsidRDefault="00045E4B" w:rsidP="00FB40D8">
      <w:pPr>
        <w:jc w:val="both"/>
      </w:pPr>
      <w:r>
        <w:t>‘</w:t>
      </w:r>
      <w:r w:rsidR="0035348F">
        <w:t>Up with it</w:t>
      </w:r>
      <w:r>
        <w:t>’</w:t>
      </w:r>
      <w:r w:rsidR="0035348F">
        <w:t xml:space="preserve"> training of a more informal nature will be an ongoing requirement as </w:t>
      </w:r>
      <w:r w:rsidR="007D77B4">
        <w:t>a</w:t>
      </w:r>
      <w:r w:rsidR="000226E9">
        <w:t xml:space="preserve"> </w:t>
      </w:r>
      <w:r w:rsidR="000F10B4">
        <w:t>Network Concordat</w:t>
      </w:r>
      <w:r w:rsidR="007D77B4">
        <w:t xml:space="preserve"> </w:t>
      </w:r>
      <w:r w:rsidR="0035348F">
        <w:t>w</w:t>
      </w:r>
      <w:r>
        <w:t>ill</w:t>
      </w:r>
      <w:r w:rsidR="0035348F">
        <w:t xml:space="preserve"> be expected to know what the market trends are</w:t>
      </w:r>
      <w:r w:rsidR="008B706F">
        <w:t xml:space="preserve">, </w:t>
      </w:r>
      <w:r w:rsidR="0035348F">
        <w:t>what competitors are doing</w:t>
      </w:r>
      <w:r w:rsidR="008B706F">
        <w:t>,</w:t>
      </w:r>
      <w:r w:rsidR="0035348F">
        <w:t xml:space="preserve"> and what is </w:t>
      </w:r>
      <w:r w:rsidR="008B706F">
        <w:t>‘</w:t>
      </w:r>
      <w:r w:rsidR="0035348F">
        <w:t>on the horizon</w:t>
      </w:r>
      <w:r w:rsidR="008B706F">
        <w:t>’</w:t>
      </w:r>
      <w:r w:rsidR="0035348F">
        <w:t xml:space="preserve"> for the industry.  </w:t>
      </w:r>
    </w:p>
    <w:p w14:paraId="035600D1" w14:textId="77777777" w:rsidR="00CD2EBF" w:rsidRDefault="00CD2EBF" w:rsidP="00FB40D8">
      <w:pPr>
        <w:jc w:val="both"/>
      </w:pPr>
    </w:p>
    <w:p w14:paraId="71ECD7DE" w14:textId="54D16838" w:rsidR="00DF167B" w:rsidRPr="00CD2EBF" w:rsidRDefault="006A79A3" w:rsidP="00FB40D8">
      <w:pPr>
        <w:jc w:val="both"/>
        <w:rPr>
          <w:b/>
          <w:bCs/>
          <w:color w:val="07697A" w:themeColor="accent3" w:themeTint="E6"/>
        </w:rPr>
      </w:pPr>
      <w:r>
        <w:rPr>
          <w:b/>
          <w:bCs/>
          <w:color w:val="07697A" w:themeColor="accent3" w:themeTint="E6"/>
        </w:rPr>
        <w:t>NuGenesis</w:t>
      </w:r>
      <w:r w:rsidR="00CD2EBF" w:rsidRPr="00CD2EBF">
        <w:rPr>
          <w:b/>
          <w:bCs/>
          <w:color w:val="07697A" w:themeColor="accent3" w:themeTint="E6"/>
        </w:rPr>
        <w:t xml:space="preserve"> communication army and support services </w:t>
      </w:r>
    </w:p>
    <w:p w14:paraId="08DD1929" w14:textId="77777777" w:rsidR="00CD2EBF" w:rsidRPr="00CD2EBF" w:rsidRDefault="00CD2EBF" w:rsidP="00FB40D8">
      <w:pPr>
        <w:jc w:val="both"/>
        <w:rPr>
          <w:b/>
          <w:bCs/>
        </w:rPr>
      </w:pPr>
    </w:p>
    <w:p w14:paraId="40EE92CD" w14:textId="72F6D4C7" w:rsidR="007D77B4" w:rsidRDefault="00CD2EBF" w:rsidP="00FB40D8">
      <w:pPr>
        <w:jc w:val="both"/>
      </w:pPr>
      <w:r>
        <w:t>You will have at your disposal our communication army.</w:t>
      </w:r>
      <w:r w:rsidR="000F10B4">
        <w:t xml:space="preserve"> </w:t>
      </w:r>
      <w:r>
        <w:t xml:space="preserve">If there is a message you want </w:t>
      </w:r>
      <w:r w:rsidR="005E71F9">
        <w:t>to be</w:t>
      </w:r>
      <w:r w:rsidR="007D77B4">
        <w:t xml:space="preserve"> convey</w:t>
      </w:r>
      <w:r>
        <w:t>, the</w:t>
      </w:r>
      <w:r w:rsidR="008B706F">
        <w:t xml:space="preserve"> team members </w:t>
      </w:r>
      <w:r>
        <w:t>can help you get those numbers</w:t>
      </w:r>
      <w:r w:rsidR="007D77B4">
        <w:t xml:space="preserve"> in multiple languages throughout the world</w:t>
      </w:r>
      <w:r>
        <w:t>.</w:t>
      </w:r>
      <w:r w:rsidR="005E71F9">
        <w:t xml:space="preserve"> </w:t>
      </w:r>
    </w:p>
    <w:p w14:paraId="6342754E" w14:textId="2D7E4C22" w:rsidR="00CD2EBF" w:rsidRPr="00614293" w:rsidRDefault="00CD2EBF" w:rsidP="00FB40D8">
      <w:pPr>
        <w:jc w:val="both"/>
      </w:pPr>
      <w:r>
        <w:t>If there is a cartoon or graphic image you want</w:t>
      </w:r>
      <w:r w:rsidR="005E71F9">
        <w:t xml:space="preserve"> to be</w:t>
      </w:r>
      <w:r>
        <w:t xml:space="preserve"> created, </w:t>
      </w:r>
      <w:r w:rsidR="00E8239E">
        <w:t>animation or video</w:t>
      </w:r>
      <w:r w:rsidR="008B706F">
        <w:t xml:space="preserve"> </w:t>
      </w:r>
      <w:r w:rsidR="00E8239E">
        <w:t xml:space="preserve">for example, </w:t>
      </w:r>
      <w:r>
        <w:t xml:space="preserve">they can help </w:t>
      </w:r>
      <w:r w:rsidRPr="00E8239E">
        <w:rPr>
          <w:b/>
          <w:bCs/>
        </w:rPr>
        <w:t>you</w:t>
      </w:r>
      <w:r>
        <w:t xml:space="preserve"> </w:t>
      </w:r>
      <w:r w:rsidR="007D77B4">
        <w:t>with t</w:t>
      </w:r>
      <w:r w:rsidR="008B706F">
        <w:t>hat too</w:t>
      </w:r>
      <w:r>
        <w:t xml:space="preserve">.   </w:t>
      </w:r>
    </w:p>
    <w:p w14:paraId="3DC45437" w14:textId="5CA5F8F0" w:rsidR="00DE65A2" w:rsidRPr="00614293" w:rsidRDefault="00E8239E" w:rsidP="00E8239E">
      <w:pPr>
        <w:pStyle w:val="Heading1"/>
        <w:numPr>
          <w:ilvl w:val="0"/>
          <w:numId w:val="18"/>
        </w:numPr>
        <w:spacing w:before="0" w:after="0" w:line="240" w:lineRule="auto"/>
        <w:ind w:left="426" w:hanging="426"/>
      </w:pPr>
      <w:bookmarkStart w:id="5" w:name="_Toc81088504"/>
      <w:r>
        <w:rPr>
          <w:caps w:val="0"/>
        </w:rPr>
        <w:lastRenderedPageBreak/>
        <w:t>C</w:t>
      </w:r>
      <w:r w:rsidR="00CD2EBF">
        <w:rPr>
          <w:caps w:val="0"/>
        </w:rPr>
        <w:t xml:space="preserve">ompleting the online application and settling your </w:t>
      </w:r>
      <w:r>
        <w:rPr>
          <w:caps w:val="0"/>
        </w:rPr>
        <w:t>P</w:t>
      </w:r>
      <w:r w:rsidR="007D77B4">
        <w:rPr>
          <w:caps w:val="0"/>
        </w:rPr>
        <w:t>erformance</w:t>
      </w:r>
      <w:r w:rsidR="00CD2EBF">
        <w:rPr>
          <w:caps w:val="0"/>
        </w:rPr>
        <w:t xml:space="preserve"> </w:t>
      </w:r>
      <w:r>
        <w:rPr>
          <w:caps w:val="0"/>
        </w:rPr>
        <w:t>P</w:t>
      </w:r>
      <w:r w:rsidR="00CD2EBF">
        <w:rPr>
          <w:caps w:val="0"/>
        </w:rPr>
        <w:t>lan</w:t>
      </w:r>
      <w:bookmarkEnd w:id="5"/>
    </w:p>
    <w:p w14:paraId="722A2196" w14:textId="5FE1299E" w:rsidR="005728A2" w:rsidRDefault="005728A2" w:rsidP="00026EAE"/>
    <w:p w14:paraId="5D56FAA5" w14:textId="62F88D55" w:rsidR="005A0337" w:rsidRDefault="006A79A3" w:rsidP="00E8239E">
      <w:pPr>
        <w:spacing w:after="0" w:line="240" w:lineRule="auto"/>
      </w:pPr>
      <w:r>
        <w:t>NuGenesis</w:t>
      </w:r>
      <w:r w:rsidR="005728A2">
        <w:t xml:space="preserve"> programs are very competitive and accept top talent only.  </w:t>
      </w:r>
    </w:p>
    <w:p w14:paraId="124E7205" w14:textId="5B475F79" w:rsidR="005A0337" w:rsidRDefault="005A0337" w:rsidP="00E8239E">
      <w:pPr>
        <w:spacing w:after="0" w:line="240" w:lineRule="auto"/>
      </w:pPr>
    </w:p>
    <w:p w14:paraId="78676067" w14:textId="0ADB1EFC" w:rsidR="005728A2" w:rsidRDefault="005728A2" w:rsidP="00E8239E">
      <w:pPr>
        <w:spacing w:after="0" w:line="276" w:lineRule="auto"/>
      </w:pPr>
      <w:r>
        <w:t xml:space="preserve">In completing your online application, the criteria we are looking for </w:t>
      </w:r>
      <w:r w:rsidR="00351E1F">
        <w:t xml:space="preserve">which you can appreciate </w:t>
      </w:r>
      <w:r w:rsidR="008B706F">
        <w:t xml:space="preserve">from those stated </w:t>
      </w:r>
      <w:r w:rsidR="00351E1F">
        <w:t xml:space="preserve">above and </w:t>
      </w:r>
      <w:r>
        <w:t>that you should emphasi</w:t>
      </w:r>
      <w:r w:rsidR="00C52905">
        <w:t>s</w:t>
      </w:r>
      <w:r>
        <w:t>e</w:t>
      </w:r>
      <w:r w:rsidR="008B706F">
        <w:t>,</w:t>
      </w:r>
      <w:r>
        <w:t xml:space="preserve"> are</w:t>
      </w:r>
      <w:r w:rsidR="00351E1F">
        <w:t xml:space="preserve"> your </w:t>
      </w:r>
      <w:r w:rsidR="00126620">
        <w:t xml:space="preserve">skills </w:t>
      </w:r>
      <w:r w:rsidR="005E71F9">
        <w:t xml:space="preserve">that </w:t>
      </w:r>
      <w:r w:rsidR="00126620">
        <w:t>demonstrate</w:t>
      </w:r>
      <w:r>
        <w:t>:</w:t>
      </w:r>
    </w:p>
    <w:p w14:paraId="32081D5F" w14:textId="3452183A" w:rsidR="000226E9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 xml:space="preserve">you have a client </w:t>
      </w:r>
      <w:proofErr w:type="gramStart"/>
      <w:r>
        <w:t>base;</w:t>
      </w:r>
      <w:proofErr w:type="gramEnd"/>
    </w:p>
    <w:p w14:paraId="46574399" w14:textId="77777777" w:rsidR="000226E9" w:rsidRDefault="000226E9" w:rsidP="000226E9">
      <w:pPr>
        <w:pStyle w:val="ListParagraph"/>
        <w:spacing w:before="240" w:after="240"/>
      </w:pPr>
    </w:p>
    <w:p w14:paraId="320584FA" w14:textId="6A5BDD73" w:rsidR="000226E9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 xml:space="preserve">success in sales and/or </w:t>
      </w:r>
      <w:proofErr w:type="gramStart"/>
      <w:r>
        <w:t>marketing;</w:t>
      </w:r>
      <w:proofErr w:type="gramEnd"/>
    </w:p>
    <w:p w14:paraId="695375E8" w14:textId="77777777" w:rsidR="000226E9" w:rsidRDefault="000226E9" w:rsidP="000226E9">
      <w:pPr>
        <w:pStyle w:val="ListParagraph"/>
        <w:spacing w:before="240" w:after="240"/>
      </w:pPr>
    </w:p>
    <w:p w14:paraId="2A789EC7" w14:textId="1868E6F0" w:rsidR="000226E9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 xml:space="preserve">success in social media </w:t>
      </w:r>
      <w:proofErr w:type="gramStart"/>
      <w:r>
        <w:t>marketing;</w:t>
      </w:r>
      <w:proofErr w:type="gramEnd"/>
      <w:r>
        <w:t xml:space="preserve"> </w:t>
      </w:r>
    </w:p>
    <w:p w14:paraId="60C3BF76" w14:textId="77777777" w:rsidR="000226E9" w:rsidRDefault="000226E9" w:rsidP="000226E9">
      <w:pPr>
        <w:pStyle w:val="ListParagraph"/>
        <w:spacing w:before="240" w:after="240"/>
      </w:pPr>
    </w:p>
    <w:p w14:paraId="053CE5B9" w14:textId="1627C118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h</w:t>
      </w:r>
      <w:r w:rsidR="00351E1F">
        <w:t>ands</w:t>
      </w:r>
      <w:r w:rsidR="005E71F9">
        <w:t>-</w:t>
      </w:r>
      <w:r w:rsidR="00351E1F">
        <w:t xml:space="preserve">on knowledge about </w:t>
      </w:r>
      <w:r w:rsidR="008B706F">
        <w:t>‘</w:t>
      </w:r>
      <w:r w:rsidR="00351E1F">
        <w:t>what’s up</w:t>
      </w:r>
      <w:r w:rsidR="008B706F">
        <w:t>’</w:t>
      </w:r>
      <w:r w:rsidR="00351E1F">
        <w:t xml:space="preserve"> in the crypto/blockchain markets</w:t>
      </w:r>
      <w:r w:rsidR="008B706F">
        <w:t>,</w:t>
      </w:r>
      <w:r w:rsidR="00351E1F">
        <w:t xml:space="preserve"> and technical innovations competing with </w:t>
      </w:r>
      <w:proofErr w:type="gramStart"/>
      <w:r w:rsidR="00351E1F">
        <w:t>each other;</w:t>
      </w:r>
      <w:proofErr w:type="gramEnd"/>
    </w:p>
    <w:p w14:paraId="637ADCF6" w14:textId="79549A8C" w:rsidR="00351E1F" w:rsidRDefault="00351E1F" w:rsidP="000226E9">
      <w:pPr>
        <w:pStyle w:val="ListParagraph"/>
        <w:spacing w:before="240" w:after="240"/>
      </w:pPr>
    </w:p>
    <w:p w14:paraId="454F4779" w14:textId="5C1DC191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a</w:t>
      </w:r>
      <w:r w:rsidR="00351E1F">
        <w:t xml:space="preserve"> background or enthusiasm for</w:t>
      </w:r>
      <w:r w:rsidR="007D77B4">
        <w:t xml:space="preserve"> influencing the direction of thought and adoption of new technology and </w:t>
      </w:r>
      <w:proofErr w:type="gramStart"/>
      <w:r w:rsidR="007D77B4">
        <w:t>ideas</w:t>
      </w:r>
      <w:r w:rsidR="00351E1F">
        <w:t>;</w:t>
      </w:r>
      <w:proofErr w:type="gramEnd"/>
    </w:p>
    <w:p w14:paraId="7BC8115E" w14:textId="7A42E85F" w:rsidR="00351E1F" w:rsidRDefault="00351E1F" w:rsidP="000226E9">
      <w:pPr>
        <w:pStyle w:val="ListParagraph"/>
        <w:spacing w:before="240" w:after="240"/>
      </w:pPr>
    </w:p>
    <w:p w14:paraId="351A61E1" w14:textId="63597CEC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a</w:t>
      </w:r>
      <w:r w:rsidR="00351E1F">
        <w:t xml:space="preserve">n understanding and genuine enthusiasm for </w:t>
      </w:r>
      <w:proofErr w:type="gramStart"/>
      <w:r w:rsidR="006A79A3">
        <w:t>NuGenesis</w:t>
      </w:r>
      <w:r w:rsidR="008B706F">
        <w:t>;</w:t>
      </w:r>
      <w:proofErr w:type="gramEnd"/>
    </w:p>
    <w:p w14:paraId="613E7BA5" w14:textId="244714E8" w:rsidR="00351E1F" w:rsidRDefault="00351E1F" w:rsidP="000226E9">
      <w:pPr>
        <w:pStyle w:val="ListParagraph"/>
        <w:spacing w:before="240" w:after="240"/>
      </w:pPr>
    </w:p>
    <w:p w14:paraId="47C3FFCB" w14:textId="3EFD3242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y</w:t>
      </w:r>
      <w:r w:rsidR="00126620">
        <w:t>ou are h</w:t>
      </w:r>
      <w:r w:rsidR="00351E1F">
        <w:t xml:space="preserve">ighly motivated and </w:t>
      </w:r>
      <w:r w:rsidR="007D77B4">
        <w:t xml:space="preserve">able to connect </w:t>
      </w:r>
      <w:r w:rsidR="00351E1F">
        <w:t>with cryptocurrency</w:t>
      </w:r>
      <w:r w:rsidR="007D77B4">
        <w:t xml:space="preserve"> communities</w:t>
      </w:r>
      <w:r w:rsidR="00351E1F">
        <w:t>;</w:t>
      </w:r>
      <w:r w:rsidR="007D77B4">
        <w:t xml:space="preserve"> and,</w:t>
      </w:r>
    </w:p>
    <w:p w14:paraId="6545F48F" w14:textId="7D97BC96" w:rsidR="00351E1F" w:rsidRDefault="00351E1F" w:rsidP="000226E9">
      <w:pPr>
        <w:pStyle w:val="ListParagraph"/>
        <w:spacing w:before="240" w:after="240"/>
      </w:pPr>
    </w:p>
    <w:p w14:paraId="14F00AD6" w14:textId="127DDA08" w:rsidR="00351E1F" w:rsidRDefault="00126620" w:rsidP="000226E9">
      <w:pPr>
        <w:pStyle w:val="ListParagraph"/>
        <w:numPr>
          <w:ilvl w:val="0"/>
          <w:numId w:val="41"/>
        </w:numPr>
        <w:spacing w:before="240" w:after="240"/>
      </w:pPr>
      <w:r>
        <w:t>e</w:t>
      </w:r>
      <w:r w:rsidR="00351E1F">
        <w:t xml:space="preserve">xemplary talent and impeccable communication skills. </w:t>
      </w:r>
    </w:p>
    <w:p w14:paraId="0ED67756" w14:textId="281E1138" w:rsidR="00E8239E" w:rsidRDefault="000226E9" w:rsidP="00E8239E">
      <w:r>
        <w:rPr>
          <w:noProof/>
        </w:rPr>
        <w:drawing>
          <wp:anchor distT="0" distB="0" distL="114300" distR="114300" simplePos="0" relativeHeight="251665408" behindDoc="1" locked="0" layoutInCell="1" allowOverlap="1" wp14:anchorId="04328580" wp14:editId="29FA210F">
            <wp:simplePos x="0" y="0"/>
            <wp:positionH relativeFrom="column">
              <wp:posOffset>3677920</wp:posOffset>
            </wp:positionH>
            <wp:positionV relativeFrom="paragraph">
              <wp:posOffset>142875</wp:posOffset>
            </wp:positionV>
            <wp:extent cx="2331720" cy="2080260"/>
            <wp:effectExtent l="0" t="0" r="0" b="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EE71A" w14:textId="7DE72908" w:rsidR="00E8239E" w:rsidRDefault="00E8239E" w:rsidP="00E8239E">
      <w:r>
        <w:t xml:space="preserve"> </w:t>
      </w:r>
    </w:p>
    <w:p w14:paraId="784F5874" w14:textId="32F7938B" w:rsidR="009107EB" w:rsidRDefault="00612454" w:rsidP="00FB40D8">
      <w:pPr>
        <w:tabs>
          <w:tab w:val="left" w:pos="1050"/>
        </w:tabs>
        <w:sectPr w:rsidR="009107EB" w:rsidSect="0092125E">
          <w:headerReference w:type="even" r:id="rId26"/>
          <w:headerReference w:type="default" r:id="rId27"/>
          <w:footerReference w:type="default" r:id="rId28"/>
          <w:headerReference w:type="first" r:id="rId29"/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  <w:r>
        <w:tab/>
      </w:r>
    </w:p>
    <w:p w14:paraId="4149D89E" w14:textId="10A09463" w:rsidR="009107EB" w:rsidRDefault="009107EB" w:rsidP="00FB40D8">
      <w:pPr>
        <w:tabs>
          <w:tab w:val="left" w:pos="5190"/>
        </w:tabs>
        <w:sectPr w:rsidR="009107EB" w:rsidSect="0092125E">
          <w:headerReference w:type="even" r:id="rId30"/>
          <w:headerReference w:type="default" r:id="rId31"/>
          <w:footerReference w:type="default" r:id="rId32"/>
          <w:headerReference w:type="first" r:id="rId33"/>
          <w:pgSz w:w="15840" w:h="12240" w:orient="landscape" w:code="1"/>
          <w:pgMar w:top="2160" w:right="1080" w:bottom="720" w:left="1080" w:header="648" w:footer="432" w:gutter="0"/>
          <w:cols w:space="708"/>
          <w:docGrid w:linePitch="360"/>
        </w:sectPr>
      </w:pPr>
    </w:p>
    <w:p w14:paraId="439D18D7" w14:textId="3125C26D" w:rsidR="00612454" w:rsidRPr="00EA6DE7" w:rsidRDefault="00612454" w:rsidP="00FB40D8">
      <w:pPr>
        <w:tabs>
          <w:tab w:val="left" w:pos="5580"/>
        </w:tabs>
      </w:pPr>
    </w:p>
    <w:sectPr w:rsidR="00612454" w:rsidRPr="00EA6DE7" w:rsidSect="00495909">
      <w:headerReference w:type="even" r:id="rId34"/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216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91CB" w14:textId="77777777" w:rsidR="00837DBF" w:rsidRDefault="00837DBF" w:rsidP="005A20E2">
      <w:pPr>
        <w:spacing w:after="0"/>
      </w:pPr>
      <w:r>
        <w:separator/>
      </w:r>
    </w:p>
    <w:p w14:paraId="7FFAE698" w14:textId="77777777" w:rsidR="00837DBF" w:rsidRDefault="00837DBF"/>
    <w:p w14:paraId="576D4ADB" w14:textId="77777777" w:rsidR="00837DBF" w:rsidRDefault="00837DBF" w:rsidP="009B4773"/>
    <w:p w14:paraId="16DD944B" w14:textId="77777777" w:rsidR="00837DBF" w:rsidRDefault="00837DBF" w:rsidP="00513832"/>
  </w:endnote>
  <w:endnote w:type="continuationSeparator" w:id="0">
    <w:p w14:paraId="7994EDE6" w14:textId="77777777" w:rsidR="00837DBF" w:rsidRDefault="00837DBF" w:rsidP="005A20E2">
      <w:pPr>
        <w:spacing w:after="0"/>
      </w:pPr>
      <w:r>
        <w:continuationSeparator/>
      </w:r>
    </w:p>
    <w:p w14:paraId="6177813F" w14:textId="77777777" w:rsidR="00837DBF" w:rsidRDefault="00837DBF"/>
    <w:p w14:paraId="40A62EEB" w14:textId="77777777" w:rsidR="00837DBF" w:rsidRDefault="00837DBF" w:rsidP="009B4773"/>
    <w:p w14:paraId="4262CFD4" w14:textId="77777777" w:rsidR="00837DBF" w:rsidRDefault="00837DBF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74261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200989378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E1007D4" w14:textId="77777777" w:rsidR="00810DF6" w:rsidRDefault="00810DF6" w:rsidP="00F8411A">
            <w:pPr>
              <w:pStyle w:val="Footer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903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01110797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2248D67" w14:textId="77777777" w:rsidR="00810DF6" w:rsidRDefault="00810DF6" w:rsidP="00D94688">
            <w:pPr>
              <w:pStyle w:val="Footer"/>
              <w:jc w:val="right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1E67" w14:textId="77777777" w:rsidR="00810DF6" w:rsidRPr="00F8411A" w:rsidRDefault="00810DF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8000" w14:textId="77777777" w:rsidR="00810DF6" w:rsidRPr="00F8411A" w:rsidRDefault="00810DF6" w:rsidP="00D94688">
    <w:pPr>
      <w:pStyle w:val="Footer"/>
      <w:tabs>
        <w:tab w:val="clear" w:pos="10080"/>
        <w:tab w:val="right" w:pos="13680"/>
      </w:tabs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DD4A" w14:textId="77777777" w:rsidR="00810DF6" w:rsidRPr="00F8411A" w:rsidRDefault="00810DF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777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137897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EE99D37" w14:textId="77777777" w:rsidR="00810DF6" w:rsidRDefault="00810DF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63414ED3" w14:textId="77777777" w:rsidR="00810DF6" w:rsidRDefault="00837DBF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92ED" w14:textId="77777777" w:rsidR="00837DBF" w:rsidRDefault="00837DBF" w:rsidP="005A20E2">
      <w:pPr>
        <w:spacing w:after="0"/>
      </w:pPr>
      <w:r>
        <w:separator/>
      </w:r>
    </w:p>
    <w:p w14:paraId="6EDC8934" w14:textId="77777777" w:rsidR="00837DBF" w:rsidRDefault="00837DBF"/>
    <w:p w14:paraId="1D887A71" w14:textId="77777777" w:rsidR="00837DBF" w:rsidRDefault="00837DBF" w:rsidP="009B4773"/>
    <w:p w14:paraId="17CDFFEB" w14:textId="77777777" w:rsidR="00837DBF" w:rsidRDefault="00837DBF" w:rsidP="00513832"/>
  </w:footnote>
  <w:footnote w:type="continuationSeparator" w:id="0">
    <w:p w14:paraId="21991541" w14:textId="77777777" w:rsidR="00837DBF" w:rsidRDefault="00837DBF" w:rsidP="005A20E2">
      <w:pPr>
        <w:spacing w:after="0"/>
      </w:pPr>
      <w:r>
        <w:continuationSeparator/>
      </w:r>
    </w:p>
    <w:p w14:paraId="08D11910" w14:textId="77777777" w:rsidR="00837DBF" w:rsidRDefault="00837DBF"/>
    <w:p w14:paraId="58BB2200" w14:textId="77777777" w:rsidR="00837DBF" w:rsidRDefault="00837DBF" w:rsidP="009B4773"/>
    <w:p w14:paraId="1E1433C4" w14:textId="77777777" w:rsidR="00837DBF" w:rsidRDefault="00837DBF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A6C6" w14:textId="52FDF722" w:rsidR="003C0058" w:rsidRDefault="00837DBF">
    <w:pPr>
      <w:pStyle w:val="Header"/>
    </w:pPr>
    <w:r>
      <w:rPr>
        <w:noProof/>
      </w:rPr>
      <w:pict w14:anchorId="73FEA4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2" o:spid="_x0000_s2050" type="#_x0000_t75" style="position:absolute;margin-left:0;margin-top:0;width:503.95pt;height:250.35pt;z-index:-251636736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95C1" w14:textId="478CC024" w:rsidR="003C0058" w:rsidRDefault="00837DBF">
    <w:pPr>
      <w:pStyle w:val="Header"/>
    </w:pPr>
    <w:r>
      <w:rPr>
        <w:noProof/>
      </w:rPr>
      <w:pict w14:anchorId="7DB3F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7" o:spid="_x0000_s2065" type="#_x0000_t75" style="position:absolute;margin-left:0;margin-top:0;width:503.95pt;height:250.35pt;z-index:-251621376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1568" w14:textId="0A581EB6" w:rsidR="003C0058" w:rsidRDefault="00837DBF">
    <w:pPr>
      <w:pStyle w:val="Header"/>
    </w:pPr>
    <w:r>
      <w:rPr>
        <w:noProof/>
      </w:rPr>
      <w:pict w14:anchorId="719EDD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8" o:spid="_x0000_s2066" type="#_x0000_t75" style="position:absolute;margin-left:0;margin-top:0;width:503.95pt;height:250.35pt;z-index:-251620352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DDB6" w14:textId="5C268880" w:rsidR="003C0058" w:rsidRDefault="00837DBF">
    <w:pPr>
      <w:pStyle w:val="Header"/>
    </w:pPr>
    <w:r>
      <w:rPr>
        <w:noProof/>
      </w:rPr>
      <w:pict w14:anchorId="4D4F7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6" o:spid="_x0000_s2064" type="#_x0000_t75" style="position:absolute;margin-left:0;margin-top:0;width:503.95pt;height:250.35pt;z-index:-25162240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5816" w14:textId="0C702C85" w:rsidR="003C0058" w:rsidRDefault="00837DBF">
    <w:pPr>
      <w:pStyle w:val="Header"/>
    </w:pPr>
    <w:r>
      <w:rPr>
        <w:noProof/>
      </w:rPr>
      <w:pict w14:anchorId="4668A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300" o:spid="_x0000_s2068" type="#_x0000_t75" style="position:absolute;margin-left:0;margin-top:0;width:503.95pt;height:250.35pt;z-index:-251618304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A081" w14:textId="142240EB" w:rsidR="003C0058" w:rsidRDefault="00837DBF">
    <w:pPr>
      <w:pStyle w:val="Header"/>
    </w:pPr>
    <w:r>
      <w:rPr>
        <w:noProof/>
      </w:rPr>
      <w:pict w14:anchorId="01213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301" o:spid="_x0000_s2069" type="#_x0000_t75" style="position:absolute;margin-left:0;margin-top:0;width:503.95pt;height:250.35pt;z-index:-25161728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16DD" w14:textId="2DBA12E6" w:rsidR="003C0058" w:rsidRDefault="00837DBF">
    <w:pPr>
      <w:pStyle w:val="Header"/>
    </w:pPr>
    <w:r>
      <w:rPr>
        <w:noProof/>
      </w:rPr>
      <w:pict w14:anchorId="5673C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9" o:spid="_x0000_s2067" type="#_x0000_t75" style="position:absolute;margin-left:0;margin-top:0;width:503.95pt;height:250.35pt;z-index:-251619328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9783" w14:textId="0AEE11FF" w:rsidR="00810DF6" w:rsidRDefault="00837DBF" w:rsidP="005A20E2">
    <w:pPr>
      <w:pStyle w:val="Header"/>
      <w:tabs>
        <w:tab w:val="right" w:pos="11057"/>
      </w:tabs>
      <w:ind w:left="-1134" w:right="-1085"/>
    </w:pPr>
    <w:r>
      <w:rPr>
        <w:noProof/>
      </w:rPr>
      <w:pict w14:anchorId="6A351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3" o:spid="_x0000_s2051" type="#_x0000_t75" style="position:absolute;left:0;text-align:left;margin-left:0;margin-top:0;width:503.95pt;height:250.35pt;z-index:-251635712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  <w:p w14:paraId="67AE50CF" w14:textId="77F08C46" w:rsidR="00810DF6" w:rsidRDefault="00810D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9971" w14:textId="44D8685C" w:rsidR="00810DF6" w:rsidRDefault="00837DBF">
    <w:r>
      <w:rPr>
        <w:noProof/>
      </w:rPr>
      <w:pict w14:anchorId="3D286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1" o:spid="_x0000_s2049" type="#_x0000_t75" style="position:absolute;margin-left:0;margin-top:0;width:503.95pt;height:250.35pt;z-index:-25163776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  <w:r w:rsidR="00810DF6">
      <w:rPr>
        <w:noProof/>
      </w:rPr>
      <w:drawing>
        <wp:anchor distT="0" distB="0" distL="114300" distR="114300" simplePos="0" relativeHeight="251675648" behindDoc="1" locked="0" layoutInCell="1" allowOverlap="1" wp14:anchorId="6165BF36" wp14:editId="1765688A">
          <wp:simplePos x="0" y="0"/>
          <wp:positionH relativeFrom="page">
            <wp:posOffset>347345</wp:posOffset>
          </wp:positionH>
          <wp:positionV relativeFrom="page">
            <wp:align>center</wp:align>
          </wp:positionV>
          <wp:extent cx="3300984" cy="9427464"/>
          <wp:effectExtent l="0" t="0" r="0" b="2540"/>
          <wp:wrapNone/>
          <wp:docPr id="3" name="Picture 3" descr="Women and some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ettyImages-696273168_sup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115" t="11270" r="35057" b="12436"/>
                  <a:stretch/>
                </pic:blipFill>
                <pic:spPr bwMode="auto">
                  <a:xfrm flipH="1">
                    <a:off x="0" y="0"/>
                    <a:ext cx="3300984" cy="94274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705E" w14:textId="54A87294" w:rsidR="003C0058" w:rsidRDefault="00837DBF">
    <w:pPr>
      <w:pStyle w:val="Header"/>
    </w:pPr>
    <w:r>
      <w:rPr>
        <w:noProof/>
      </w:rPr>
      <w:pict w14:anchorId="5D408C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5" o:spid="_x0000_s2053" type="#_x0000_t75" style="position:absolute;margin-left:0;margin-top:0;width:503.95pt;height:250.35pt;z-index:-251633664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28AB" w14:textId="1BBFE5A4" w:rsidR="003C0058" w:rsidRDefault="00837DBF">
    <w:pPr>
      <w:pStyle w:val="Header"/>
    </w:pPr>
    <w:r>
      <w:rPr>
        <w:noProof/>
      </w:rPr>
      <w:pict w14:anchorId="2BD97C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6" o:spid="_x0000_s2054" type="#_x0000_t75" style="position:absolute;margin-left:0;margin-top:0;width:503.95pt;height:250.35pt;z-index:-25163264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D0CF" w14:textId="0E407E67" w:rsidR="003C0058" w:rsidRDefault="00837DBF">
    <w:pPr>
      <w:pStyle w:val="Header"/>
    </w:pPr>
    <w:r>
      <w:rPr>
        <w:noProof/>
      </w:rPr>
      <w:pict w14:anchorId="5B3DE9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4" o:spid="_x0000_s2052" type="#_x0000_t75" style="position:absolute;margin-left:0;margin-top:0;width:503.95pt;height:250.35pt;z-index:-251634688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7275" w14:textId="5410EE82" w:rsidR="003C0058" w:rsidRDefault="00837DBF">
    <w:pPr>
      <w:pStyle w:val="Header"/>
    </w:pPr>
    <w:r>
      <w:rPr>
        <w:noProof/>
      </w:rPr>
      <w:pict w14:anchorId="289AE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4" o:spid="_x0000_s2062" type="#_x0000_t75" style="position:absolute;margin-left:0;margin-top:0;width:503.95pt;height:250.35pt;z-index:-251624448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3FAB" w14:textId="4D0E7B02" w:rsidR="003C0058" w:rsidRDefault="00837DBF">
    <w:pPr>
      <w:pStyle w:val="Header"/>
    </w:pPr>
    <w:r>
      <w:rPr>
        <w:noProof/>
      </w:rPr>
      <w:pict w14:anchorId="3F91C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5" o:spid="_x0000_s2063" type="#_x0000_t75" style="position:absolute;margin-left:0;margin-top:0;width:503.95pt;height:250.35pt;z-index:-251623424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C89B" w14:textId="4FA09FAD" w:rsidR="003C0058" w:rsidRDefault="00837DBF">
    <w:pPr>
      <w:pStyle w:val="Header"/>
    </w:pPr>
    <w:r>
      <w:rPr>
        <w:noProof/>
      </w:rPr>
      <w:pict w14:anchorId="601A80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3" o:spid="_x0000_s2061" type="#_x0000_t75" style="position:absolute;margin-left:0;margin-top:0;width:503.95pt;height:250.35pt;z-index:-251625472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3EE1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100571"/>
    <w:multiLevelType w:val="hybridMultilevel"/>
    <w:tmpl w:val="FCB41D84"/>
    <w:lvl w:ilvl="0" w:tplc="78722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9E4A" w:themeColor="accent1" w:themeShade="B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841C2"/>
    <w:multiLevelType w:val="hybridMultilevel"/>
    <w:tmpl w:val="8ED033CC"/>
    <w:lvl w:ilvl="0" w:tplc="8B466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3740" w:themeColor="accent2" w:themeShade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B6F1A"/>
    <w:multiLevelType w:val="hybridMultilevel"/>
    <w:tmpl w:val="FE50C7A8"/>
    <w:lvl w:ilvl="0" w:tplc="FA38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7BA0"/>
    <w:multiLevelType w:val="hybridMultilevel"/>
    <w:tmpl w:val="B816BDA2"/>
    <w:lvl w:ilvl="0" w:tplc="78722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9E4A" w:themeColor="accent1" w:themeShade="B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407CE"/>
    <w:multiLevelType w:val="hybridMultilevel"/>
    <w:tmpl w:val="26F633F0"/>
    <w:lvl w:ilvl="0" w:tplc="FA38D0C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3BC008C"/>
    <w:multiLevelType w:val="hybridMultilevel"/>
    <w:tmpl w:val="DBD4E57E"/>
    <w:lvl w:ilvl="0" w:tplc="61AC6A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2154B2"/>
    <w:multiLevelType w:val="hybridMultilevel"/>
    <w:tmpl w:val="DEE0CE44"/>
    <w:lvl w:ilvl="0" w:tplc="216A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D6C1B" w:themeColor="accent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F0E44"/>
    <w:multiLevelType w:val="hybridMultilevel"/>
    <w:tmpl w:val="817E2730"/>
    <w:lvl w:ilvl="0" w:tplc="FA38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A4381"/>
    <w:multiLevelType w:val="hybridMultilevel"/>
    <w:tmpl w:val="AA6C9AB8"/>
    <w:lvl w:ilvl="0" w:tplc="216A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D6C1B" w:themeColor="accent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96AA0"/>
    <w:multiLevelType w:val="hybridMultilevel"/>
    <w:tmpl w:val="92ECF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3"/>
  </w:num>
  <w:num w:numId="3">
    <w:abstractNumId w:val="19"/>
  </w:num>
  <w:num w:numId="4">
    <w:abstractNumId w:val="31"/>
  </w:num>
  <w:num w:numId="5">
    <w:abstractNumId w:val="15"/>
  </w:num>
  <w:num w:numId="6">
    <w:abstractNumId w:val="8"/>
  </w:num>
  <w:num w:numId="7">
    <w:abstractNumId w:val="42"/>
  </w:num>
  <w:num w:numId="8">
    <w:abstractNumId w:val="14"/>
  </w:num>
  <w:num w:numId="9">
    <w:abstractNumId w:val="44"/>
  </w:num>
  <w:num w:numId="10">
    <w:abstractNumId w:val="39"/>
  </w:num>
  <w:num w:numId="11">
    <w:abstractNumId w:val="4"/>
  </w:num>
  <w:num w:numId="12">
    <w:abstractNumId w:val="12"/>
  </w:num>
  <w:num w:numId="13">
    <w:abstractNumId w:val="18"/>
  </w:num>
  <w:num w:numId="14">
    <w:abstractNumId w:val="30"/>
  </w:num>
  <w:num w:numId="15">
    <w:abstractNumId w:val="24"/>
  </w:num>
  <w:num w:numId="16">
    <w:abstractNumId w:val="7"/>
  </w:num>
  <w:num w:numId="17">
    <w:abstractNumId w:val="34"/>
  </w:num>
  <w:num w:numId="18">
    <w:abstractNumId w:val="45"/>
  </w:num>
  <w:num w:numId="19">
    <w:abstractNumId w:val="11"/>
  </w:num>
  <w:num w:numId="20">
    <w:abstractNumId w:val="37"/>
  </w:num>
  <w:num w:numId="21">
    <w:abstractNumId w:val="13"/>
  </w:num>
  <w:num w:numId="22">
    <w:abstractNumId w:val="26"/>
  </w:num>
  <w:num w:numId="23">
    <w:abstractNumId w:val="28"/>
  </w:num>
  <w:num w:numId="24">
    <w:abstractNumId w:val="23"/>
  </w:num>
  <w:num w:numId="25">
    <w:abstractNumId w:val="27"/>
  </w:num>
  <w:num w:numId="26">
    <w:abstractNumId w:val="10"/>
  </w:num>
  <w:num w:numId="27">
    <w:abstractNumId w:val="40"/>
  </w:num>
  <w:num w:numId="28">
    <w:abstractNumId w:val="16"/>
  </w:num>
  <w:num w:numId="29">
    <w:abstractNumId w:val="6"/>
  </w:num>
  <w:num w:numId="30">
    <w:abstractNumId w:val="22"/>
  </w:num>
  <w:num w:numId="31">
    <w:abstractNumId w:val="5"/>
  </w:num>
  <w:num w:numId="32">
    <w:abstractNumId w:val="36"/>
  </w:num>
  <w:num w:numId="33">
    <w:abstractNumId w:val="38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41"/>
  </w:num>
  <w:num w:numId="39">
    <w:abstractNumId w:val="25"/>
  </w:num>
  <w:num w:numId="40">
    <w:abstractNumId w:val="33"/>
  </w:num>
  <w:num w:numId="41">
    <w:abstractNumId w:val="20"/>
  </w:num>
  <w:num w:numId="42">
    <w:abstractNumId w:val="17"/>
  </w:num>
  <w:num w:numId="43">
    <w:abstractNumId w:val="21"/>
  </w:num>
  <w:num w:numId="44">
    <w:abstractNumId w:val="9"/>
  </w:num>
  <w:num w:numId="45">
    <w:abstractNumId w:val="46"/>
  </w:num>
  <w:num w:numId="46">
    <w:abstractNumId w:val="32"/>
  </w:num>
  <w:num w:numId="47">
    <w:abstractNumId w:val="29"/>
  </w:num>
  <w:num w:numId="48">
    <w:abstractNumId w:val="4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75"/>
    <w:rsid w:val="0000092E"/>
    <w:rsid w:val="00012A83"/>
    <w:rsid w:val="00017C3C"/>
    <w:rsid w:val="00021F2E"/>
    <w:rsid w:val="000224BC"/>
    <w:rsid w:val="000226E9"/>
    <w:rsid w:val="00023F87"/>
    <w:rsid w:val="00026948"/>
    <w:rsid w:val="00026EAE"/>
    <w:rsid w:val="0003123C"/>
    <w:rsid w:val="00031B7D"/>
    <w:rsid w:val="00032A10"/>
    <w:rsid w:val="00033C5A"/>
    <w:rsid w:val="00041783"/>
    <w:rsid w:val="00041E85"/>
    <w:rsid w:val="00043FFE"/>
    <w:rsid w:val="00044074"/>
    <w:rsid w:val="0004430C"/>
    <w:rsid w:val="00045E4B"/>
    <w:rsid w:val="00061E72"/>
    <w:rsid w:val="00066DE2"/>
    <w:rsid w:val="00077931"/>
    <w:rsid w:val="00080E5B"/>
    <w:rsid w:val="00084E91"/>
    <w:rsid w:val="000900B6"/>
    <w:rsid w:val="000A0ACE"/>
    <w:rsid w:val="000A649E"/>
    <w:rsid w:val="000A7626"/>
    <w:rsid w:val="000B5DA2"/>
    <w:rsid w:val="000C1C28"/>
    <w:rsid w:val="000C5872"/>
    <w:rsid w:val="000D050A"/>
    <w:rsid w:val="000E0979"/>
    <w:rsid w:val="000E1544"/>
    <w:rsid w:val="000E2FAB"/>
    <w:rsid w:val="000E7416"/>
    <w:rsid w:val="000F10B4"/>
    <w:rsid w:val="001155CE"/>
    <w:rsid w:val="001225D9"/>
    <w:rsid w:val="00124370"/>
    <w:rsid w:val="00126620"/>
    <w:rsid w:val="00160392"/>
    <w:rsid w:val="001A5429"/>
    <w:rsid w:val="001B1DAF"/>
    <w:rsid w:val="001C7F44"/>
    <w:rsid w:val="001D1C22"/>
    <w:rsid w:val="001D66C9"/>
    <w:rsid w:val="001E11F1"/>
    <w:rsid w:val="001E1E58"/>
    <w:rsid w:val="001F051C"/>
    <w:rsid w:val="001F0F1C"/>
    <w:rsid w:val="00206719"/>
    <w:rsid w:val="00212B1B"/>
    <w:rsid w:val="0022545C"/>
    <w:rsid w:val="00240312"/>
    <w:rsid w:val="00247B17"/>
    <w:rsid w:val="00247FD2"/>
    <w:rsid w:val="00252E4A"/>
    <w:rsid w:val="002642A8"/>
    <w:rsid w:val="00267CC6"/>
    <w:rsid w:val="00272965"/>
    <w:rsid w:val="0027774B"/>
    <w:rsid w:val="002824E5"/>
    <w:rsid w:val="002A137B"/>
    <w:rsid w:val="002B01C1"/>
    <w:rsid w:val="002D2946"/>
    <w:rsid w:val="002D3F70"/>
    <w:rsid w:val="002D687F"/>
    <w:rsid w:val="002E24DA"/>
    <w:rsid w:val="002F375D"/>
    <w:rsid w:val="00306D0F"/>
    <w:rsid w:val="0031130D"/>
    <w:rsid w:val="00312A31"/>
    <w:rsid w:val="00314A6F"/>
    <w:rsid w:val="00334394"/>
    <w:rsid w:val="00346E79"/>
    <w:rsid w:val="00347AF5"/>
    <w:rsid w:val="00351E1F"/>
    <w:rsid w:val="0035348F"/>
    <w:rsid w:val="00360F98"/>
    <w:rsid w:val="00362478"/>
    <w:rsid w:val="00374421"/>
    <w:rsid w:val="00377051"/>
    <w:rsid w:val="00385D4D"/>
    <w:rsid w:val="003B5758"/>
    <w:rsid w:val="003C0058"/>
    <w:rsid w:val="003D04F0"/>
    <w:rsid w:val="003D2550"/>
    <w:rsid w:val="003D5264"/>
    <w:rsid w:val="003D59A7"/>
    <w:rsid w:val="003E4BBE"/>
    <w:rsid w:val="003E78A7"/>
    <w:rsid w:val="003F0714"/>
    <w:rsid w:val="003F13B0"/>
    <w:rsid w:val="003F1962"/>
    <w:rsid w:val="003F5F4A"/>
    <w:rsid w:val="00400698"/>
    <w:rsid w:val="00403423"/>
    <w:rsid w:val="00406429"/>
    <w:rsid w:val="004116C8"/>
    <w:rsid w:val="004211AF"/>
    <w:rsid w:val="00423A18"/>
    <w:rsid w:val="004262DD"/>
    <w:rsid w:val="0042646F"/>
    <w:rsid w:val="00435096"/>
    <w:rsid w:val="00440BF7"/>
    <w:rsid w:val="004411FB"/>
    <w:rsid w:val="00443212"/>
    <w:rsid w:val="004536D3"/>
    <w:rsid w:val="00455BB9"/>
    <w:rsid w:val="004567E6"/>
    <w:rsid w:val="00471C1B"/>
    <w:rsid w:val="0048376F"/>
    <w:rsid w:val="00491BF3"/>
    <w:rsid w:val="00493EC0"/>
    <w:rsid w:val="00495909"/>
    <w:rsid w:val="004B09A3"/>
    <w:rsid w:val="004B5251"/>
    <w:rsid w:val="004C4B55"/>
    <w:rsid w:val="004C7B3E"/>
    <w:rsid w:val="004D7114"/>
    <w:rsid w:val="00500196"/>
    <w:rsid w:val="00513832"/>
    <w:rsid w:val="00521F39"/>
    <w:rsid w:val="00526C37"/>
    <w:rsid w:val="00527911"/>
    <w:rsid w:val="00533047"/>
    <w:rsid w:val="00537FBC"/>
    <w:rsid w:val="00542C62"/>
    <w:rsid w:val="00565696"/>
    <w:rsid w:val="005728A2"/>
    <w:rsid w:val="00577B45"/>
    <w:rsid w:val="00582502"/>
    <w:rsid w:val="00585379"/>
    <w:rsid w:val="00585704"/>
    <w:rsid w:val="00586245"/>
    <w:rsid w:val="005919AF"/>
    <w:rsid w:val="005A0337"/>
    <w:rsid w:val="005A20E2"/>
    <w:rsid w:val="005A63EC"/>
    <w:rsid w:val="005B5B61"/>
    <w:rsid w:val="005B6A1A"/>
    <w:rsid w:val="005C3FA6"/>
    <w:rsid w:val="005D2146"/>
    <w:rsid w:val="005D2EC5"/>
    <w:rsid w:val="005E71F9"/>
    <w:rsid w:val="005F6388"/>
    <w:rsid w:val="00612454"/>
    <w:rsid w:val="006134CD"/>
    <w:rsid w:val="00614293"/>
    <w:rsid w:val="006329E1"/>
    <w:rsid w:val="00633E73"/>
    <w:rsid w:val="006474AB"/>
    <w:rsid w:val="00655308"/>
    <w:rsid w:val="00663105"/>
    <w:rsid w:val="00663795"/>
    <w:rsid w:val="00664450"/>
    <w:rsid w:val="006869CE"/>
    <w:rsid w:val="006936EB"/>
    <w:rsid w:val="006946F8"/>
    <w:rsid w:val="006A45CC"/>
    <w:rsid w:val="006A79A3"/>
    <w:rsid w:val="006B2383"/>
    <w:rsid w:val="006D0144"/>
    <w:rsid w:val="006D1D89"/>
    <w:rsid w:val="006E3FC8"/>
    <w:rsid w:val="006E523A"/>
    <w:rsid w:val="006F35BA"/>
    <w:rsid w:val="00702522"/>
    <w:rsid w:val="00707756"/>
    <w:rsid w:val="00710EFC"/>
    <w:rsid w:val="007157EF"/>
    <w:rsid w:val="00730BAF"/>
    <w:rsid w:val="00730BCB"/>
    <w:rsid w:val="0073670F"/>
    <w:rsid w:val="00740FCE"/>
    <w:rsid w:val="00742AD7"/>
    <w:rsid w:val="00753E67"/>
    <w:rsid w:val="00754883"/>
    <w:rsid w:val="007746A5"/>
    <w:rsid w:val="00784ADE"/>
    <w:rsid w:val="00793BE5"/>
    <w:rsid w:val="007B17C4"/>
    <w:rsid w:val="007B1F5A"/>
    <w:rsid w:val="007B3AB6"/>
    <w:rsid w:val="007B514F"/>
    <w:rsid w:val="007B5AFF"/>
    <w:rsid w:val="007B69E5"/>
    <w:rsid w:val="007B7482"/>
    <w:rsid w:val="007C136F"/>
    <w:rsid w:val="007C188A"/>
    <w:rsid w:val="007C5AF4"/>
    <w:rsid w:val="007D5767"/>
    <w:rsid w:val="007D77B4"/>
    <w:rsid w:val="007F793B"/>
    <w:rsid w:val="0080623C"/>
    <w:rsid w:val="00810DF6"/>
    <w:rsid w:val="00813EC8"/>
    <w:rsid w:val="00817F8C"/>
    <w:rsid w:val="00823F59"/>
    <w:rsid w:val="00826E61"/>
    <w:rsid w:val="0083428B"/>
    <w:rsid w:val="00837DBF"/>
    <w:rsid w:val="008658ED"/>
    <w:rsid w:val="00867D1B"/>
    <w:rsid w:val="00876F99"/>
    <w:rsid w:val="00877A44"/>
    <w:rsid w:val="008820B3"/>
    <w:rsid w:val="00886169"/>
    <w:rsid w:val="008965F6"/>
    <w:rsid w:val="008A2B5E"/>
    <w:rsid w:val="008A70A9"/>
    <w:rsid w:val="008B706F"/>
    <w:rsid w:val="008C6711"/>
    <w:rsid w:val="008D3386"/>
    <w:rsid w:val="008D3518"/>
    <w:rsid w:val="008E48D1"/>
    <w:rsid w:val="008F6C53"/>
    <w:rsid w:val="008F704C"/>
    <w:rsid w:val="009011F8"/>
    <w:rsid w:val="0090206C"/>
    <w:rsid w:val="00902998"/>
    <w:rsid w:val="009107EB"/>
    <w:rsid w:val="00912C1B"/>
    <w:rsid w:val="0092125E"/>
    <w:rsid w:val="00924319"/>
    <w:rsid w:val="00925514"/>
    <w:rsid w:val="0092573F"/>
    <w:rsid w:val="0095033C"/>
    <w:rsid w:val="00952A7A"/>
    <w:rsid w:val="009572A6"/>
    <w:rsid w:val="009715D0"/>
    <w:rsid w:val="00974BF8"/>
    <w:rsid w:val="00975FC1"/>
    <w:rsid w:val="009A3B33"/>
    <w:rsid w:val="009A45A0"/>
    <w:rsid w:val="009A5742"/>
    <w:rsid w:val="009B35B5"/>
    <w:rsid w:val="009B4773"/>
    <w:rsid w:val="009C018F"/>
    <w:rsid w:val="009C2BA2"/>
    <w:rsid w:val="009C4751"/>
    <w:rsid w:val="009D2556"/>
    <w:rsid w:val="009D3375"/>
    <w:rsid w:val="009D63AE"/>
    <w:rsid w:val="009E55E1"/>
    <w:rsid w:val="00A05467"/>
    <w:rsid w:val="00A17553"/>
    <w:rsid w:val="00A31A96"/>
    <w:rsid w:val="00A37B9A"/>
    <w:rsid w:val="00A44EEF"/>
    <w:rsid w:val="00A630FD"/>
    <w:rsid w:val="00A64A90"/>
    <w:rsid w:val="00A74908"/>
    <w:rsid w:val="00A82836"/>
    <w:rsid w:val="00A91213"/>
    <w:rsid w:val="00A960DC"/>
    <w:rsid w:val="00A9621B"/>
    <w:rsid w:val="00A96D56"/>
    <w:rsid w:val="00AA29B1"/>
    <w:rsid w:val="00AA66D7"/>
    <w:rsid w:val="00AC3653"/>
    <w:rsid w:val="00AE0241"/>
    <w:rsid w:val="00AE5008"/>
    <w:rsid w:val="00AF73C8"/>
    <w:rsid w:val="00B103CD"/>
    <w:rsid w:val="00B26302"/>
    <w:rsid w:val="00B37B3B"/>
    <w:rsid w:val="00B44C47"/>
    <w:rsid w:val="00B47E61"/>
    <w:rsid w:val="00B57756"/>
    <w:rsid w:val="00B57F4F"/>
    <w:rsid w:val="00B650B1"/>
    <w:rsid w:val="00B7636D"/>
    <w:rsid w:val="00B80CF1"/>
    <w:rsid w:val="00B945E3"/>
    <w:rsid w:val="00BA2A38"/>
    <w:rsid w:val="00BA31C4"/>
    <w:rsid w:val="00BA3E51"/>
    <w:rsid w:val="00BB02E6"/>
    <w:rsid w:val="00BB22C4"/>
    <w:rsid w:val="00BD0C60"/>
    <w:rsid w:val="00BD4BC9"/>
    <w:rsid w:val="00C02FF0"/>
    <w:rsid w:val="00C17BCF"/>
    <w:rsid w:val="00C21100"/>
    <w:rsid w:val="00C2122F"/>
    <w:rsid w:val="00C3246A"/>
    <w:rsid w:val="00C45CF9"/>
    <w:rsid w:val="00C52256"/>
    <w:rsid w:val="00C52905"/>
    <w:rsid w:val="00C65564"/>
    <w:rsid w:val="00C976A6"/>
    <w:rsid w:val="00CA0154"/>
    <w:rsid w:val="00CA61D8"/>
    <w:rsid w:val="00CB5A12"/>
    <w:rsid w:val="00CD1D98"/>
    <w:rsid w:val="00CD2EBF"/>
    <w:rsid w:val="00CF1267"/>
    <w:rsid w:val="00CF5996"/>
    <w:rsid w:val="00D13200"/>
    <w:rsid w:val="00D16447"/>
    <w:rsid w:val="00D17CDD"/>
    <w:rsid w:val="00D215E6"/>
    <w:rsid w:val="00D26769"/>
    <w:rsid w:val="00D27553"/>
    <w:rsid w:val="00D27AF8"/>
    <w:rsid w:val="00D302ED"/>
    <w:rsid w:val="00D6543F"/>
    <w:rsid w:val="00D65CB4"/>
    <w:rsid w:val="00D74E0C"/>
    <w:rsid w:val="00D74F63"/>
    <w:rsid w:val="00D753EB"/>
    <w:rsid w:val="00D86A0A"/>
    <w:rsid w:val="00D94688"/>
    <w:rsid w:val="00DB5A2E"/>
    <w:rsid w:val="00DC0528"/>
    <w:rsid w:val="00DC1104"/>
    <w:rsid w:val="00DC3A45"/>
    <w:rsid w:val="00DC7466"/>
    <w:rsid w:val="00DC7E1C"/>
    <w:rsid w:val="00DE305E"/>
    <w:rsid w:val="00DE43A5"/>
    <w:rsid w:val="00DE65A2"/>
    <w:rsid w:val="00DF167B"/>
    <w:rsid w:val="00DF2A17"/>
    <w:rsid w:val="00DF2DCC"/>
    <w:rsid w:val="00E01D0E"/>
    <w:rsid w:val="00E15886"/>
    <w:rsid w:val="00E16215"/>
    <w:rsid w:val="00E220A3"/>
    <w:rsid w:val="00E26DFA"/>
    <w:rsid w:val="00E31650"/>
    <w:rsid w:val="00E35169"/>
    <w:rsid w:val="00E404DF"/>
    <w:rsid w:val="00E44BCC"/>
    <w:rsid w:val="00E53724"/>
    <w:rsid w:val="00E552C8"/>
    <w:rsid w:val="00E75006"/>
    <w:rsid w:val="00E757A0"/>
    <w:rsid w:val="00E8239E"/>
    <w:rsid w:val="00E84350"/>
    <w:rsid w:val="00E857E2"/>
    <w:rsid w:val="00E85863"/>
    <w:rsid w:val="00E91AE4"/>
    <w:rsid w:val="00E969E9"/>
    <w:rsid w:val="00EA431D"/>
    <w:rsid w:val="00EA6DE7"/>
    <w:rsid w:val="00EB47F9"/>
    <w:rsid w:val="00EC4BCD"/>
    <w:rsid w:val="00ED7435"/>
    <w:rsid w:val="00F273EA"/>
    <w:rsid w:val="00F32B32"/>
    <w:rsid w:val="00F33F5E"/>
    <w:rsid w:val="00F53A40"/>
    <w:rsid w:val="00F60840"/>
    <w:rsid w:val="00F75B86"/>
    <w:rsid w:val="00F77933"/>
    <w:rsid w:val="00F8411A"/>
    <w:rsid w:val="00F907DB"/>
    <w:rsid w:val="00FA0D95"/>
    <w:rsid w:val="00FA65B9"/>
    <w:rsid w:val="00FB40D8"/>
    <w:rsid w:val="00FC1405"/>
    <w:rsid w:val="00FD358C"/>
    <w:rsid w:val="00FE59B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60465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93"/>
  </w:style>
  <w:style w:type="paragraph" w:styleId="Heading1">
    <w:name w:val="heading 1"/>
    <w:basedOn w:val="Normal"/>
    <w:next w:val="Normal"/>
    <w:link w:val="Heading1Char"/>
    <w:uiPriority w:val="9"/>
    <w:qFormat/>
    <w:rsid w:val="00E404DF"/>
    <w:pPr>
      <w:keepNext/>
      <w:keepLines/>
      <w:pageBreakBefore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47F9"/>
    <w:pPr>
      <w:spacing w:before="0" w:after="0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B47F9"/>
    <w:rPr>
      <w:rFonts w:asciiTheme="majorHAnsi" w:hAnsiTheme="maj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13EC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C8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5E"/>
    <w:pPr>
      <w:numPr>
        <w:ilvl w:val="1"/>
      </w:numPr>
      <w:spacing w:after="0"/>
      <w:jc w:val="center"/>
    </w:pPr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33F5E"/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404DF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">
    <w:name w:val="Table Text"/>
    <w:basedOn w:val="Normal"/>
    <w:next w:val="Normal"/>
    <w:qFormat/>
    <w:rsid w:val="00810DF6"/>
    <w:pPr>
      <w:spacing w:before="0" w:after="0" w:line="240" w:lineRule="auto"/>
    </w:pPr>
    <w:rPr>
      <w:sz w:val="18"/>
    </w:rPr>
  </w:style>
  <w:style w:type="paragraph" w:customStyle="1" w:styleId="TableHeading">
    <w:name w:val="Table Heading"/>
    <w:basedOn w:val="Normal"/>
    <w:qFormat/>
    <w:rsid w:val="00DC3A45"/>
    <w:pPr>
      <w:spacing w:before="0" w:after="0" w:line="216" w:lineRule="auto"/>
      <w:ind w:left="85"/>
    </w:pPr>
    <w:rPr>
      <w:b/>
      <w:color w:val="FFFFFF" w:themeColor="background1"/>
      <w:sz w:val="18"/>
      <w:szCs w:val="18"/>
    </w:rPr>
  </w:style>
  <w:style w:type="paragraph" w:customStyle="1" w:styleId="Header2">
    <w:name w:val="Header2"/>
    <w:basedOn w:val="Normal"/>
    <w:next w:val="Normal"/>
    <w:link w:val="Header2Char"/>
    <w:qFormat/>
    <w:rsid w:val="00BA3E51"/>
    <w:pPr>
      <w:spacing w:before="0" w:after="0"/>
    </w:pPr>
    <w:rPr>
      <w:i/>
    </w:rPr>
  </w:style>
  <w:style w:type="paragraph" w:customStyle="1" w:styleId="Tabletotal">
    <w:name w:val="Table total"/>
    <w:basedOn w:val="Normal"/>
    <w:next w:val="Normal"/>
    <w:link w:val="TabletotalChar"/>
    <w:qFormat/>
    <w:rsid w:val="004211AF"/>
    <w:pPr>
      <w:spacing w:before="0" w:after="0" w:line="256" w:lineRule="auto"/>
    </w:pPr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character" w:customStyle="1" w:styleId="Header2Char">
    <w:name w:val="Header2 Char"/>
    <w:basedOn w:val="DefaultParagraphFont"/>
    <w:link w:val="Header2"/>
    <w:rsid w:val="00BA3E51"/>
    <w:rPr>
      <w:i/>
    </w:rPr>
  </w:style>
  <w:style w:type="character" w:customStyle="1" w:styleId="TabletotalChar">
    <w:name w:val="Table total Char"/>
    <w:basedOn w:val="DefaultParagraphFont"/>
    <w:link w:val="Tabletotal"/>
    <w:rsid w:val="004211AF"/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customStyle="1" w:styleId="TableTextright">
    <w:name w:val="Table Text right"/>
    <w:basedOn w:val="Normal"/>
    <w:next w:val="Normal"/>
    <w:link w:val="TableTextrightChar"/>
    <w:qFormat/>
    <w:rsid w:val="00810DF6"/>
    <w:pPr>
      <w:spacing w:before="0" w:after="0" w:line="240" w:lineRule="auto"/>
      <w:jc w:val="right"/>
    </w:pPr>
    <w:rPr>
      <w:sz w:val="18"/>
    </w:rPr>
  </w:style>
  <w:style w:type="paragraph" w:customStyle="1" w:styleId="TableTextbold">
    <w:name w:val="Table Text bold"/>
    <w:basedOn w:val="Normal"/>
    <w:next w:val="Normal"/>
    <w:link w:val="TableTextboldChar"/>
    <w:qFormat/>
    <w:rsid w:val="009C018F"/>
    <w:pPr>
      <w:spacing w:before="0" w:after="0" w:line="240" w:lineRule="auto"/>
    </w:pPr>
    <w:rPr>
      <w:b/>
      <w:sz w:val="18"/>
    </w:rPr>
  </w:style>
  <w:style w:type="character" w:customStyle="1" w:styleId="TableTextrightChar">
    <w:name w:val="Table Text right Char"/>
    <w:basedOn w:val="DefaultParagraphFont"/>
    <w:link w:val="TableTextright"/>
    <w:rsid w:val="00810DF6"/>
    <w:rPr>
      <w:sz w:val="18"/>
    </w:rPr>
  </w:style>
  <w:style w:type="character" w:customStyle="1" w:styleId="TableTextboldChar">
    <w:name w:val="Table Text bold Char"/>
    <w:basedOn w:val="DefaultParagraphFont"/>
    <w:link w:val="TableTextbold"/>
    <w:rsid w:val="009C018F"/>
    <w:rPr>
      <w:b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37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A70A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33" Type="http://schemas.openxmlformats.org/officeDocument/2006/relationships/header" Target="header12.xml"/><Relationship Id="rId38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29" Type="http://schemas.openxmlformats.org/officeDocument/2006/relationships/header" Target="header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jpeg"/><Relationship Id="rId32" Type="http://schemas.openxmlformats.org/officeDocument/2006/relationships/footer" Target="footer4.xml"/><Relationship Id="rId37" Type="http://schemas.openxmlformats.org/officeDocument/2006/relationships/header" Target="header15.xml"/><Relationship Id="rId40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7.jpeg"/><Relationship Id="rId28" Type="http://schemas.openxmlformats.org/officeDocument/2006/relationships/footer" Target="footer3.xml"/><Relationship Id="rId36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header" Target="header8.xml"/><Relationship Id="rId30" Type="http://schemas.openxmlformats.org/officeDocument/2006/relationships/header" Target="header10.xml"/><Relationship Id="rId35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np2G\AppData\Roaming\Microsoft\Templates\Home%20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A0292D5BA74D128E282BCD252F7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9BC0C-4787-4B80-BFC7-D4FD6C667E4F}"/>
      </w:docPartPr>
      <w:docPartBody>
        <w:p w:rsidR="00B16074" w:rsidRDefault="00B22541">
          <w:pPr>
            <w:pStyle w:val="16A0292D5BA74D128E282BCD252F7ACC"/>
          </w:pPr>
          <w:r w:rsidRPr="00614293">
            <w:t>HOME BASED</w:t>
          </w:r>
        </w:p>
      </w:docPartBody>
    </w:docPart>
    <w:docPart>
      <w:docPartPr>
        <w:name w:val="2E5E9A08DC4844AC9CBCD6197FC1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A99B6-97AB-4A7D-91B7-72AEB466ABED}"/>
      </w:docPartPr>
      <w:docPartBody>
        <w:p w:rsidR="00B16074" w:rsidRDefault="00B22541">
          <w:pPr>
            <w:pStyle w:val="2E5E9A08DC4844AC9CBCD6197FC196A3"/>
          </w:pPr>
          <w:r w:rsidRPr="00614293">
            <w:rPr>
              <w:rStyle w:val="TitleChar"/>
              <w:b w:val="0"/>
            </w:rPr>
            <w:t>PROFESSIONAL SERVICES</w:t>
          </w:r>
        </w:p>
      </w:docPartBody>
    </w:docPart>
    <w:docPart>
      <w:docPartPr>
        <w:name w:val="05EE2D71C644406289DAF0F8EB709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6ED3-0B4C-4EF1-9707-D0B3340124CB}"/>
      </w:docPartPr>
      <w:docPartBody>
        <w:p w:rsidR="00B16074" w:rsidRDefault="00B22541">
          <w:pPr>
            <w:pStyle w:val="05EE2D71C644406289DAF0F8EB709565"/>
          </w:pPr>
          <w:r w:rsidRPr="00614293">
            <w:t>Business Plan</w:t>
          </w:r>
        </w:p>
      </w:docPartBody>
    </w:docPart>
    <w:docPart>
      <w:docPartPr>
        <w:name w:val="C42F1FDABB404DC0BBA0E3FDC195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6B38-C4B0-45C0-BFCF-119A1B3692AE}"/>
      </w:docPartPr>
      <w:docPartBody>
        <w:p w:rsidR="00B16074" w:rsidRDefault="00B22541">
          <w:pPr>
            <w:pStyle w:val="C42F1FDABB404DC0BBA0E3FDC1950910"/>
          </w:pPr>
          <w:r w:rsidRPr="00614293">
            <w:t>Executive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48EF"/>
    <w:multiLevelType w:val="hybridMultilevel"/>
    <w:tmpl w:val="A92A2166"/>
    <w:lvl w:ilvl="0" w:tplc="A4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1B"/>
    <w:rsid w:val="00035EFB"/>
    <w:rsid w:val="000C371B"/>
    <w:rsid w:val="002E1D2D"/>
    <w:rsid w:val="00301740"/>
    <w:rsid w:val="003A7E1B"/>
    <w:rsid w:val="00454A42"/>
    <w:rsid w:val="00496F7C"/>
    <w:rsid w:val="004B6974"/>
    <w:rsid w:val="004D6EB3"/>
    <w:rsid w:val="0057244E"/>
    <w:rsid w:val="005729D9"/>
    <w:rsid w:val="00610287"/>
    <w:rsid w:val="006D6645"/>
    <w:rsid w:val="00741B1B"/>
    <w:rsid w:val="00823F07"/>
    <w:rsid w:val="009263D4"/>
    <w:rsid w:val="009D0B1A"/>
    <w:rsid w:val="009D1DB7"/>
    <w:rsid w:val="009F3000"/>
    <w:rsid w:val="00A0092C"/>
    <w:rsid w:val="00B16074"/>
    <w:rsid w:val="00B22541"/>
    <w:rsid w:val="00C70229"/>
    <w:rsid w:val="00D06BF0"/>
    <w:rsid w:val="00D457ED"/>
    <w:rsid w:val="00E31636"/>
    <w:rsid w:val="00E3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A0292D5BA74D128E282BCD252F7ACC">
    <w:name w:val="16A0292D5BA74D128E282BCD252F7ACC"/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n-US" w:eastAsia="en-US"/>
    </w:rPr>
  </w:style>
  <w:style w:type="paragraph" w:customStyle="1" w:styleId="2E5E9A08DC4844AC9CBCD6197FC196A3">
    <w:name w:val="2E5E9A08DC4844AC9CBCD6197FC196A3"/>
  </w:style>
  <w:style w:type="paragraph" w:customStyle="1" w:styleId="05EE2D71C644406289DAF0F8EB709565">
    <w:name w:val="05EE2D71C644406289DAF0F8EB709565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n-US" w:eastAsia="en-US"/>
    </w:rPr>
  </w:style>
  <w:style w:type="paragraph" w:styleId="ListNumber">
    <w:name w:val="List Number"/>
    <w:basedOn w:val="Normal"/>
    <w:uiPriority w:val="99"/>
    <w:pPr>
      <w:numPr>
        <w:numId w:val="2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n-US" w:eastAsia="en-US"/>
    </w:rPr>
  </w:style>
  <w:style w:type="paragraph" w:customStyle="1" w:styleId="C42F1FDABB404DC0BBA0E3FDC1950910">
    <w:name w:val="C42F1FDABB404DC0BBA0E3FDC1950910"/>
  </w:style>
  <w:style w:type="paragraph" w:styleId="ListBullet2">
    <w:name w:val="List Bullet 2"/>
    <w:basedOn w:val="Normal"/>
    <w:uiPriority w:val="99"/>
    <w:pPr>
      <w:numPr>
        <w:numId w:val="7"/>
      </w:numPr>
      <w:spacing w:after="120" w:line="288" w:lineRule="auto"/>
    </w:pPr>
    <w:rPr>
      <w:rFonts w:eastAsiaTheme="minorHAnsi"/>
      <w:color w:val="595959" w:themeColor="text1" w:themeTint="A6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78C5E-42BD-4E7B-B3CB-02699B742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1D0E4-03F4-4455-B584-C699F9390B7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0C2B731-8FA9-4B63-AFAA-3A0B4B7E0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10A73A-12AE-40FB-9643-5C7791D7D3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plan</Template>
  <TotalTime>0</TotalTime>
  <Pages>11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NuGenesis</vt:lpstr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NuGenesis</dc:title>
  <dc:subject>THE NETWORK CONCORDAT’S PROGRAM</dc:subject>
  <dc:creator/>
  <cp:keywords/>
  <dc:description/>
  <cp:lastModifiedBy/>
  <cp:revision>1</cp:revision>
  <dcterms:created xsi:type="dcterms:W3CDTF">2021-08-31T12:59:00Z</dcterms:created>
  <dcterms:modified xsi:type="dcterms:W3CDTF">2021-09-02T04:00:00Z</dcterms:modified>
  <cp:contentStatus>ACTION PLAN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